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6C0F4"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125095</wp:posOffset>
                </wp:positionV>
                <wp:extent cx="4793615" cy="1231900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01C29">
                            <w:pPr>
                              <w:spacing w:after="156" w:afterLines="50" w:line="0" w:lineRule="atLeas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w w:val="97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w w:val="97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学校：南方科技大学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：计算机科学与技术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w w:val="97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w w:val="97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w w:val="97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 w14:paraId="231776EC">
                            <w:pPr>
                              <w:spacing w:after="156" w:afterLines="50" w:line="0" w:lineRule="atLeas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QQ：1106205841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导师：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李卓钊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 w14:paraId="4679F411">
                            <w:pPr>
                              <w:spacing w:line="0" w:lineRule="atLeas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Github: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"https://github.com/HaibinLai"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https://github.com/HaibinLai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90AB28D">
                            <w:pPr>
                              <w:spacing w:line="0" w:lineRule="atLeas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研究方向：高性能计算、图数据挖掘</w:t>
                            </w:r>
                          </w:p>
                          <w:p w14:paraId="0BFE2B4E"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4.75pt;margin-top:9.85pt;height:97pt;width:377.45pt;z-index:251679744;mso-width-relative:page;mso-height-relative:page;" filled="f" stroked="f" coordsize="21600,21600" o:gfxdata="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aWl1PbAAAACwEAAA8AAAAAAAAAAQAg&#10;AAAAIgAAAGRycy9kb3ducmV2LnhtbFBLAQIUABQAAAAIAIdO4kDjbOt2RAIAAHU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401C29">
                      <w:pPr>
                        <w:spacing w:after="156" w:afterLines="50" w:line="0" w:lineRule="atLeas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w w:val="97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w w:val="97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学校：南方科技大学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：计算机科学与技术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w w:val="97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大三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w w:val="97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w w:val="97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</w:p>
                    <w:p w14:paraId="231776EC">
                      <w:pPr>
                        <w:spacing w:after="156" w:afterLines="50" w:line="0" w:lineRule="atLeas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QQ：1106205841      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导师：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李卓钊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 w14:paraId="4679F411">
                      <w:pPr>
                        <w:spacing w:line="0" w:lineRule="atLeas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 xml:space="preserve">Github: 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instrText xml:space="preserve"> HYPERLINK "https://github.com/HaibinLai" </w:instrTex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https://github.com/HaibinLai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 w14:paraId="390AB28D">
                      <w:pPr>
                        <w:spacing w:line="0" w:lineRule="atLeas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研究方向：高性能计算、图数据挖掘</w:t>
                      </w:r>
                    </w:p>
                    <w:p w14:paraId="0BFE2B4E"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-437515</wp:posOffset>
            </wp:positionV>
            <wp:extent cx="1621155" cy="1339850"/>
            <wp:effectExtent l="0" t="0" r="7620" b="3175"/>
            <wp:wrapNone/>
            <wp:docPr id="2" name="图片 2" descr="{BF564EBA-D0B4-541F-D197-53E93FEEC37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BF564EBA-D0B4-541F-D197-53E93FEEC37E}"/>
                    <pic:cNvPicPr>
                      <a:picLocks noChangeAspect="1"/>
                    </pic:cNvPicPr>
                  </pic:nvPicPr>
                  <pic:blipFill>
                    <a:blip r:embed="rId4"/>
                    <a:srcRect l="33746" t="30419" r="32948" b="32912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-2219960</wp:posOffset>
                </wp:positionH>
                <wp:positionV relativeFrom="paragraph">
                  <wp:posOffset>-966470</wp:posOffset>
                </wp:positionV>
                <wp:extent cx="2858770" cy="438150"/>
                <wp:effectExtent l="0" t="0" r="0" b="0"/>
                <wp:wrapNone/>
                <wp:docPr id="5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70" cy="438150"/>
                          <a:chOff x="1099" y="165"/>
                          <a:chExt cx="4314" cy="690"/>
                        </a:xfrm>
                      </wpg:grpSpPr>
                      <wps:wsp>
                        <wps:cNvPr id="3" name="文本框 139"/>
                        <wps:cNvSpPr txBox="1"/>
                        <wps:spPr>
                          <a:xfrm>
                            <a:off x="1099" y="165"/>
                            <a:ext cx="4314" cy="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17DA7">
                              <w:pPr>
                                <w:jc w:val="distribute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等腰三角形 168"/>
                        <wps:cNvSpPr/>
                        <wps:spPr>
                          <a:xfrm rot="5400000">
                            <a:off x="2895" y="486"/>
                            <a:ext cx="227" cy="1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anchor="ctr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2" o:spid="_x0000_s1026" o:spt="203" style="position:absolute;left:0pt;margin-left:-174.8pt;margin-top:-76.1pt;height:34.5pt;width:225.1pt;z-index:251660288;mso-width-relative:margin;mso-height-relative:page;" coordorigin="1099,165" coordsize="431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">
                <o:lock v:ext="edit" aspectratio="f"/>
                <v:shape id="文本框 139" o:spid="_x0000_s1026" o:spt="202" type="#_x0000_t202" style="position:absolute;left:1099;top:165;height:690;width:431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2917DA7">
                        <w:pPr>
                          <w:jc w:val="distribute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</w:rPr>
                          <w:t xml:space="preserve">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</w:rPr>
                          <w:t>RESUME</w:t>
                        </w:r>
                      </w:p>
                    </w:txbxContent>
                  </v:textbox>
                </v:shape>
                <v:shape id="等腰三角形 168" o:spid="_x0000_s1026" o:spt="5" type="#_x0000_t5" style="position:absolute;left:2895;top:486;height:170;width:227;rotation:5898240f;v-text-anchor:middle;" fillcolor="#FFFFFF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" adj="10800"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-913765</wp:posOffset>
                </wp:positionV>
                <wp:extent cx="7919720" cy="404495"/>
                <wp:effectExtent l="0" t="0" r="3810" b="5715"/>
                <wp:wrapNone/>
                <wp:docPr id="1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720" cy="404495"/>
                        </a:xfrm>
                        <a:prstGeom prst="rect">
                          <a:avLst/>
                        </a:prstGeom>
                        <a:solidFill>
                          <a:srgbClr val="212934"/>
                        </a:solidFill>
                        <a:ln w="127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167" o:spid="_x0000_s1026" o:spt="1" style="position:absolute;left:0pt;margin-left:-104.25pt;margin-top:-71.95pt;height:31.85pt;width:623.6pt;z-index:251659264;v-text-anchor:middle;mso-width-relative:page;mso-height-relative:margin;" fillcolor="#212934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-904240</wp:posOffset>
                </wp:positionV>
                <wp:extent cx="2369185" cy="1404620"/>
                <wp:effectExtent l="4445" t="4445" r="12065" b="5080"/>
                <wp:wrapTight wrapText="bothSides">
                  <wp:wrapPolygon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ight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1F530B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57.6pt;margin-top:-71.2pt;height:110.6pt;width:186.55pt;mso-wrap-distance-left:9pt;mso-wrap-distance-right:9pt;z-index:-251649024;mso-width-relative:margin;mso-height-relative:margin;mso-height-percent:200;" fillcolor="#FFFFFF" filled="t" stroked="t" coordsize="21600,21600" wrapcoords="21592 -2 0 0 0 21600 21592 21602 8 21602 21600 21600 21600 0 8 -2 21592 -2" o:gfxdata="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elMLZAAAACwEAAA8AAAAAAAAAAQAgAAAA&#10;IgAAAGRycy9kb3ducmV2LnhtbFBLAQIUABQAAAAIAIdO4kAgQuwDQwIAAIsEAAAOAAAAAAAAAAEA&#10;IAAAACg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11F530B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RESUME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-523875</wp:posOffset>
                </wp:positionV>
                <wp:extent cx="4505325" cy="753110"/>
                <wp:effectExtent l="0" t="0" r="0" b="0"/>
                <wp:wrapNone/>
                <wp:docPr id="7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753110"/>
                          <a:chOff x="2881" y="17700"/>
                          <a:chExt cx="7095" cy="1186"/>
                        </a:xfrm>
                        <a:effectLst/>
                      </wpg:grpSpPr>
                      <wps:wsp>
                        <wps:cNvPr id="103" name="文本框 103"/>
                        <wps:cNvSpPr txBox="1"/>
                        <wps:spPr>
                          <a:xfrm>
                            <a:off x="6526" y="18118"/>
                            <a:ext cx="3450" cy="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EF237">
                              <w:pPr>
                                <w:rPr>
                                  <w:color w:val="222A35" w:themeColor="text2" w:themeShade="8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2881" y="17700"/>
                            <a:ext cx="2264" cy="1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EE47F">
                              <w:pPr>
                                <w:jc w:val="distribute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56"/>
                                  <w:szCs w:val="56"/>
                                </w:rPr>
                                <w:t>赖海斌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53.5pt;margin-top:-41.25pt;height:59.3pt;width:354.75pt;z-index:251665408;mso-width-relative:page;mso-height-relative:page;" coordorigin="2881,17700" coordsize="7095,1186" o:gfxdata="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4W6pvdoAAAALAQAADwAAAAAAAAABACAAAAAiAAAA&#10;ZHJzL2Rvd25yZXYueG1sUEsBAhQAFAAAAAgAh07iQMfPOcvpAgAAVQgAAA4AAAAAAAAAAQAgAAAA&#10;KQEAAGRycy9lMm9Eb2MueG1sUEsFBgAAAAAGAAYAWQEAAIQGAAAAAA==&#10;">
                <o:lock v:ext="edit" aspectratio="f"/>
                <v:shape id="_x0000_s1026" o:spid="_x0000_s1026" o:spt="202" type="#_x0000_t202" style="position:absolute;left:6526;top:18118;height:692;width:345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65EF237">
                        <w:pPr>
                          <w:rPr>
                            <w:color w:val="222A35" w:themeColor="text2" w:themeShade="8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881;top:17700;height:1186;width:226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01EE47F">
                        <w:pPr>
                          <w:jc w:val="distribute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56"/>
                            <w:szCs w:val="56"/>
                          </w:rPr>
                          <w:t>赖海斌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B9796"/>
          <w:sz w:val="22"/>
          <w:szCs w:val="2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</w:rPr>
        <w:br w:type="textWrapping"/>
      </w:r>
    </w:p>
    <w:p w14:paraId="7FBF897E"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96520</wp:posOffset>
                </wp:positionV>
                <wp:extent cx="763905" cy="407670"/>
                <wp:effectExtent l="0" t="0" r="0" b="0"/>
                <wp:wrapNone/>
                <wp:docPr id="10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5EC90"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  <w:lang w:val="en-US" w:eastAsia="zh-CN"/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118" tIns="0" rIns="118" bIns="0" upright="1"/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-55.5pt;margin-top:7.6pt;height:32.1pt;width:60.15pt;z-index:251663360;mso-width-relative:page;mso-height-relative:page;" filled="f" stroked="f" coordsize="21600,21600" o:gfxdata="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d0oGzZAAAACAEAAA8AAAAAAAAAAQAgAAAAIgAAAGRycy9k&#10;b3ducmV2LnhtbFBLAQIUABQAAAAIAIdO4kAA+CfTyAEAAIEDAAAOAAAAAAAAAAEAIAAAACgBAABk&#10;cnMvZTJvRG9jLnhtbFBLBQYAAAAABgAGAFkBAABiBQAAAAA=&#10;">
                <v:fill on="f" focussize="0,0"/>
                <v:stroke on="f" weight="0.5pt"/>
                <v:imagedata o:title=""/>
                <o:lock v:ext="edit" aspectratio="f"/>
                <v:textbox inset="0.00929133858267716pt,0mm,0.00929133858267716pt,0mm">
                  <w:txbxContent>
                    <w:p w14:paraId="1805EC90">
                      <w:pPr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  <w:lang w:val="en-US" w:eastAsia="zh-CN"/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C2BDB10"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46355</wp:posOffset>
                </wp:positionV>
                <wp:extent cx="6666865" cy="3205480"/>
                <wp:effectExtent l="0" t="0" r="0" b="0"/>
                <wp:wrapNone/>
                <wp:docPr id="6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865" cy="320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84C7E"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GPA: 3.67/4       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人工智能(H)，数据库原理（H），数据结构与算法分析(H)</w:t>
                            </w:r>
                          </w:p>
                          <w:p w14:paraId="183B0E95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</w:p>
                          <w:p w14:paraId="29D8FA88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南科大科学与工程计算中心  学生助理                                                                   2024.01 - 至今</w:t>
                            </w:r>
                          </w:p>
                          <w:p w14:paraId="74214A5B">
                            <w:pPr>
                              <w:spacing w:line="0" w:lineRule="atLeas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日常参与学校中心机房内基础设施的运行维护与排障工作。协助工程师部署多台新增节点，对超算集群进行HPL/HPCG基准测试，有较好的技术素养与沟通交流意识。</w:t>
                            </w:r>
                          </w:p>
                          <w:p w14:paraId="19AA6AF9">
                            <w:pPr>
                              <w:spacing w:line="0" w:lineRule="atLeas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</w:p>
                          <w:p w14:paraId="44DFB05B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南科大超算队  队员                                                                                              2023.06 - 至今</w:t>
                            </w:r>
                          </w:p>
                          <w:p w14:paraId="057FD3BF">
                            <w:pPr>
                              <w:spacing w:line="0" w:lineRule="atLeas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eastAsia="zh-CN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队伍中负责LINPACK、AI LLM、材料科学计算等高性能计算赛题的并行优化，负责Linux系统调试与集群监控。对基本的数值计算、超参数优化知识有一定的了解。</w:t>
                            </w:r>
                          </w:p>
                          <w:p w14:paraId="29D93DE1">
                            <w:pPr>
                              <w:spacing w:line="0" w:lineRule="atLeas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</w:p>
                          <w:p w14:paraId="59306690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南科大计算机系22级图灵班副班长                                                                      2022.09 - 至今</w:t>
                            </w:r>
                          </w:p>
                          <w:p w14:paraId="2537D8C1">
                            <w:pPr>
                              <w:spacing w:line="0" w:lineRule="atLeas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作为副班长协助班主任管理班级日常事务，举办班级活动，如与图灵奖得主Joseph Sifakis座谈会、专题报告，班级羽毛球比赛，有较好的集体意识与英语交流和写作能力。</w:t>
                            </w:r>
                          </w:p>
                          <w:p w14:paraId="0EBC6B68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 w14:paraId="01B965DF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-56.5pt;margin-top:3.65pt;height:252.4pt;width:524.95pt;z-index:251661312;mso-width-relative:page;mso-height-relative:page;" filled="f" stroked="f" coordsize="21600,21600" o:gfxdata="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dWx+NwAAAAKAQAADwAAAAAAAAABACAAAAAiAAAAZHJzL2Rvd25yZXYueG1sUEsB&#10;AhQAFAAAAAgAh07iQC+Hham4AQAAWQ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884C7E">
                      <w:pPr>
                        <w:spacing w:line="0" w:lineRule="atLeas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GPA: 3.67/4       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人工智能(H)，数据库原理（H），数据结构与算法分析(H)</w:t>
                      </w:r>
                    </w:p>
                    <w:p w14:paraId="183B0E95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10"/>
                          <w:szCs w:val="10"/>
                          <w:lang w:val="en-US" w:eastAsia="zh-CN"/>
                        </w:rPr>
                      </w:pPr>
                    </w:p>
                    <w:p w14:paraId="29D8FA88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南科大科学与工程计算中心  学生助理                                                                   2024.01 - 至今</w:t>
                      </w:r>
                    </w:p>
                    <w:p w14:paraId="74214A5B">
                      <w:pPr>
                        <w:spacing w:line="0" w:lineRule="atLeas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日常参与学校中心机房内基础设施的运行维护与排障工作。协助工程师部署多台新增节点，对超算集群进行HPL/HPCG基准测试，有较好的技术素养与沟通交流意识。</w:t>
                      </w:r>
                    </w:p>
                    <w:p w14:paraId="19AA6AF9">
                      <w:pPr>
                        <w:spacing w:line="0" w:lineRule="atLeas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10"/>
                          <w:szCs w:val="10"/>
                          <w:lang w:val="en-US" w:eastAsia="zh-CN"/>
                        </w:rPr>
                      </w:pPr>
                    </w:p>
                    <w:p w14:paraId="44DFB05B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南科大超算队  队员                                                                                              2023.06 - 至今</w:t>
                      </w:r>
                    </w:p>
                    <w:p w14:paraId="057FD3BF">
                      <w:pPr>
                        <w:spacing w:line="0" w:lineRule="atLeas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eastAsia="zh-CN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队伍中负责LINPACK、AI LLM、材料科学计算等高性能计算赛题的并行优化，负责Linux系统调试与集群监控。对基本的数值计算、超参数优化知识有一定的了解。</w:t>
                      </w:r>
                    </w:p>
                    <w:p w14:paraId="29D93DE1">
                      <w:pPr>
                        <w:spacing w:line="0" w:lineRule="atLeas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10"/>
                          <w:szCs w:val="10"/>
                          <w:lang w:val="en-US" w:eastAsia="zh-CN"/>
                        </w:rPr>
                      </w:pPr>
                    </w:p>
                    <w:p w14:paraId="59306690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南科大计算机系22级图灵班副班长                                                                      2022.09 - 至今</w:t>
                      </w:r>
                    </w:p>
                    <w:p w14:paraId="2537D8C1">
                      <w:pPr>
                        <w:spacing w:line="0" w:lineRule="atLeas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作为副班长协助班主任管理班级日常事务，举办班级活动，如与图灵奖得主Joseph Sifakis座谈会、专题报告，班级羽毛球比赛，有较好的集体意识与英语交流和写作能力。</w:t>
                      </w:r>
                    </w:p>
                    <w:p w14:paraId="0EBC6B68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 w14:paraId="01B965DF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40005</wp:posOffset>
                </wp:positionV>
                <wp:extent cx="6456045" cy="635"/>
                <wp:effectExtent l="0" t="0" r="0" b="0"/>
                <wp:wrapNone/>
                <wp:docPr id="83" name="直线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560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6" o:spid="_x0000_s1026" o:spt="20" style="position:absolute;left:0pt;flip:y;margin-left:-54.55pt;margin-top:3.15pt;height:0.05pt;width:508.35pt;z-index:251671552;mso-width-relative:page;mso-height-relative:page;" filled="f" stroked="t" coordsize="21600,21600" o:gfxdata="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hqtmDWAAAACAEAAA8AAAAAAAAAAQAgAAAAIgAAAGRycy9kb3ducmV2LnhtbFBLAQIUABQA&#10;AAAIAIdO4kAcr8Zc8gEAAOoDAAAOAAAAAAAAAAEAIAAAACU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9EE8733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3D8471FE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7FA9F49C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31F610A0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42EA15A2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2772091B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4094BC8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07AC1DF1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10BD581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3F3F3F" w:themeColor="text1" w:themeTint="BF"/>
          <w:sz w:val="22"/>
          <w:szCs w:val="22"/>
          <w:shd w:val="clear" w:color="auto" w:fill="FFFFFF"/>
        </w:rPr>
      </w:pPr>
    </w:p>
    <w:p w14:paraId="6DA4D25E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58945D75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17145</wp:posOffset>
                </wp:positionV>
                <wp:extent cx="5241290" cy="370205"/>
                <wp:effectExtent l="0" t="0" r="508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7351D">
                            <w:pP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个人网页：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https://www.haibinlaiblog.top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5pt;margin-top:1.35pt;height:29.15pt;width:412.7pt;z-index:251684864;mso-width-relative:page;mso-height-relative:page;" fillcolor="#FFFFFF [3201]" filled="t" stroked="f" coordsize="21600,21600" o:gfxdata="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Zynm1QAAAAkBAAAPAAAA&#10;AAAAAAEAIAAAACIAAABkcnMvZG93bnJldi54bWxQSwECFAAUAAAACACHTuJA0XbXT1ECAACT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B87351D">
                      <w:pP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个人网页：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https://www.haibinlaiblog.top</w:t>
                      </w:r>
                    </w:p>
                  </w:txbxContent>
                </v:textbox>
              </v:shape>
            </w:pict>
          </mc:Fallback>
        </mc:AlternateContent>
      </w:r>
    </w:p>
    <w:p w14:paraId="6F668E28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198120</wp:posOffset>
                </wp:positionV>
                <wp:extent cx="6562725" cy="2272665"/>
                <wp:effectExtent l="0" t="0" r="635" b="7620"/>
                <wp:wrapNone/>
                <wp:docPr id="90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2272665"/>
                          <a:chOff x="3737" y="8483"/>
                          <a:chExt cx="10335" cy="3579"/>
                        </a:xfrm>
                      </wpg:grpSpPr>
                      <wps:wsp>
                        <wps:cNvPr id="87" name="文本框 127"/>
                        <wps:cNvSpPr txBox="1"/>
                        <wps:spPr>
                          <a:xfrm>
                            <a:off x="3773" y="8483"/>
                            <a:ext cx="1905" cy="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92D3C5">
                              <w:pPr>
                                <w:ind w:left="0" w:leftChars="0"/>
                                <w:jc w:val="distribute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  <w:lang w:val="en-US" w:eastAsia="zh-CN"/>
                                </w:rPr>
                                <w:t>目前的研究项目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18" tIns="0" rIns="118" bIns="0" upright="1"/>
                      </wps:wsp>
                      <wps:wsp>
                        <wps:cNvPr id="88" name="直接连接符 13"/>
                        <wps:cNvSpPr/>
                        <wps:spPr>
                          <a:xfrm>
                            <a:off x="3737" y="9020"/>
                            <a:ext cx="100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1293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文本框 162"/>
                        <wps:cNvSpPr txBox="1"/>
                        <wps:spPr>
                          <a:xfrm>
                            <a:off x="3764" y="9038"/>
                            <a:ext cx="10308" cy="3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02FFFF">
                              <w:pPr>
                                <w:spacing w:line="0" w:lineRule="atLeast"/>
                                <w:ind w:firstLine="220" w:firstLineChars="100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CPU-GPU协同的分布式GPM动态图算法                                                       2024.05 - 至今</w:t>
                              </w:r>
                            </w:p>
                            <w:p w14:paraId="28643F3D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随着大数据的迅猛发展，分布式图数据库开始被广泛应用在社交网络分析、金融欺诈检测等领域中，产生了如子图匹配、频繁子图挖掘、PageRank等数据挖掘算法。在这之中，图模式挖掘（Graph Pattern Mining）算法在近年来成为一类重要算法，将其高效地部署在分布式系统及异构系统的需求不断提高。然而在金融、网络等数据中，数据流的时效性高，传统的在静态图中的算法无法胜任此类实时计算。对此，本研究旨在设计一个CPU-GPU协同的分布式GPM动态图算法，提高GPM算法对动态图的相应能力。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3" o:spid="_x0000_s1026" o:spt="203" style="position:absolute;left:0pt;margin-left:-55.35pt;margin-top:15.6pt;height:178.95pt;width:516.75pt;z-index:251675648;mso-width-relative:page;mso-height-relative:page;" coordorigin="3737,8483" coordsize="10335,3579" o:gfxdata="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JpvEEbbAAAACgEA&#10;AA8AAAAAAAAAAQAgAAAAIgAAAGRycy9kb3ducmV2LnhtbFBLAQIUABQAAAAIAIdO4kAYrmLCNAMA&#10;AGwIAAAOAAAAAAAAAAEAIAAAACoBAABkcnMvZTJvRG9jLnhtbFBLBQYAAAAABgAGAFkBAADQBgAA&#10;AAA=&#10;">
                <o:lock v:ext="edit" aspectratio="f"/>
                <v:shape id="文本框 127" o:spid="_x0000_s1026" o:spt="202" type="#_x0000_t202" style="position:absolute;left:3773;top:8483;height:624;width:1905;" filled="f" stroked="f" coordsize="21600,21600" o:gfxdata="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Zfu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.00929133858267716pt,0mm,0.00929133858267716pt,0mm">
                    <w:txbxContent>
                      <w:p w14:paraId="4692D3C5">
                        <w:pPr>
                          <w:ind w:left="0" w:leftChars="0"/>
                          <w:jc w:val="distribute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  <w:lang w:val="en-US" w:eastAsia="zh-CN"/>
                          </w:rPr>
                          <w:t>目前的研究项目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接连接符 13" o:spid="_x0000_s1026" o:spt="20" style="position:absolute;left:3737;top:9020;height:0;width:10091;" filled="f" stroked="t" coordsize="21600,21600" o:gfxdata="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yNU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12934" joinstyle="miter"/>
                  <v:imagedata o:title=""/>
                  <o:lock v:ext="edit" aspectratio="f"/>
                </v:line>
                <v:shape id="文本框 162" o:spid="_x0000_s1026" o:spt="202" type="#_x0000_t202" style="position:absolute;left:3764;top:9038;height:3024;width:10308;" fillcolor="#FFFFFF" filled="t" stroked="f" coordsize="21600,21600" o:gfxdata="UEsDBAoAAAAAAIdO4kAAAAAAAAAAAAAAAAAEAAAAZHJzL1BLAwQUAAAACACHTuJA62KUaL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5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2KUa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1B02FFFF">
                        <w:pPr>
                          <w:spacing w:line="0" w:lineRule="atLeast"/>
                          <w:ind w:firstLine="220" w:firstLineChars="100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CPU-GPU协同的分布式GPM动态图算法                                                       2024.05 - 至今</w:t>
                        </w:r>
                      </w:p>
                      <w:p w14:paraId="28643F3D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随着大数据的迅猛发展，分布式图数据库开始被广泛应用在社交网络分析、金融欺诈检测等领域中，产生了如子图匹配、频繁子图挖掘、PageRank等数据挖掘算法。在这之中，图模式挖掘（Graph Pattern Mining）算法在近年来成为一类重要算法，将其高效地部署在分布式系统及异构系统的需求不断提高。然而在金融、网络等数据中，数据流的时效性高，传统的在静态图中的算法无法胜任此类实时计算。对此，本研究旨在设计一个CPU-GPU协同的分布式GPM动态图算法，提高GPM算法对动态图的相应能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FFC9A9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5D6B24AF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2DAA1CB2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53A3DBD7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113030</wp:posOffset>
                </wp:positionV>
                <wp:extent cx="6598285" cy="220345"/>
                <wp:effectExtent l="0" t="0" r="8255" b="6350"/>
                <wp:wrapNone/>
                <wp:docPr id="85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285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7" o:spid="_x0000_s1026" o:spt="1" style="position:absolute;left:0pt;margin-left:-62.15pt;margin-top:8.9pt;height:17.35pt;width:519.55pt;z-index:251673600;mso-width-relative:page;mso-height-relative:page;" fillcolor="#FFFFFF" filled="t" stroked="f" coordsize="21600,21600" o:gfxdata="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no&#10;q9rYAAAACgEAAA8AAAAAAAAAAQAgAAAAIgAAAGRycy9kb3ducmV2LnhtbFBLAQIUABQAAAAIAIdO&#10;4kBmSRggsQEAAGIDAAAOAAAAAAAAAAEAIAAAACcBAABkcnMvZTJvRG9jLnhtbFBLBQYAAAAABgAG&#10;AFkBAAB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224155</wp:posOffset>
                </wp:positionV>
                <wp:extent cx="6407785" cy="0"/>
                <wp:effectExtent l="0" t="6350" r="4445" b="9525"/>
                <wp:wrapNone/>
                <wp:docPr id="80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1293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-53.95pt;margin-top:17.65pt;height:0pt;width:504.55pt;z-index:251668480;mso-width-relative:page;mso-height-relative:page;" filled="f" stroked="t" coordsize="21600,21600" o:gfxdata="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xlxAbZAAAACgEAAA8AAAAAAAAAAQAgAAAAIgAAAGRycy9kb3du&#10;cmV2LnhtbFBLAQIUABQAAAAIAIdO4kDFiyXV/gEAAPEDAAAOAAAAAAAAAAEAIAAAACgBAABkcnMv&#10;ZTJvRG9jLnhtbFBLBQYAAAAABgAGAFkBAACYBQAAAAA=&#10;">
                <v:fill on="f" focussize="0,0"/>
                <v:stroke weight="1pt" color="#212934" joinstyle="miter"/>
                <v:imagedata o:title=""/>
                <o:lock v:ext="edit" aspectratio="f"/>
              </v:line>
            </w:pict>
          </mc:Fallback>
        </mc:AlternateContent>
      </w:r>
    </w:p>
    <w:p w14:paraId="4C62F52E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E7AB2D8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FF6726E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013529A8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0C7EFF17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127000</wp:posOffset>
                </wp:positionV>
                <wp:extent cx="6652260" cy="2631440"/>
                <wp:effectExtent l="0" t="0" r="8890" b="4445"/>
                <wp:wrapNone/>
                <wp:docPr id="109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631440"/>
                          <a:chOff x="3549" y="8483"/>
                          <a:chExt cx="10476" cy="4565"/>
                        </a:xfrm>
                      </wpg:grpSpPr>
                      <wps:wsp>
                        <wps:cNvPr id="105" name="文本框 165"/>
                        <wps:cNvSpPr txBox="1"/>
                        <wps:spPr>
                          <a:xfrm>
                            <a:off x="3549" y="8483"/>
                            <a:ext cx="1134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091D8">
                              <w:pPr>
                                <w:ind w:left="0" w:leftChars="0"/>
                                <w:jc w:val="distribute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  <w:lang w:val="en-US" w:eastAsia="zh-CN"/>
                                </w:rPr>
                                <w:t>研究实践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18" tIns="0" rIns="118" bIns="0" upright="1"/>
                      </wps:wsp>
                      <wps:wsp>
                        <wps:cNvPr id="106" name="直接连接符 13"/>
                        <wps:cNvCnPr/>
                        <wps:spPr>
                          <a:xfrm>
                            <a:off x="3737" y="9020"/>
                            <a:ext cx="100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1293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7" name="文本框 167"/>
                        <wps:cNvSpPr txBox="1"/>
                        <wps:spPr>
                          <a:xfrm>
                            <a:off x="3764" y="9038"/>
                            <a:ext cx="10261" cy="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C6E98A">
                              <w:pPr>
                                <w:spacing w:line="0" w:lineRule="atLeas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基于贝叶斯优化的HPL参数调优系统                                                             2024.06 - 2024.07</w:t>
                              </w:r>
                            </w:p>
                            <w:p w14:paraId="21429085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高性能 Linpack（HPL）基准测试用于评估集群的浮点性能，并作为 Top 500 超级计算机性能评估的标准。成功运行和优化 HPL 对于有效的集群管理至关重要。其中，为实现HPL峰值性能，需涉及调节十五个参数，如矩阵块大小和算法设置。</w:t>
                              </w:r>
                            </w:p>
                            <w:p w14:paraId="50D86D42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在本项目中，我们应用了贝叶斯优化（BO）来调节集群系统中的 CPU 节点以进行基准测试。贝叶斯优化是一种快速且高效的优化方法，用于调节软件的超参数。</w:t>
                              </w:r>
                            </w:p>
                            <w:p w14:paraId="68C23927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本项目最终部署在南科大启明及太乙超算集群中，作为集群日常管理与测试工具使用。</w:t>
                              </w:r>
                            </w:p>
                            <w:p w14:paraId="7C9DCAC2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项目链接：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instrText xml:space="preserve"> HYPERLINK "https://github.com/HaibinLai/HPLAutoTune" </w:instrTex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t>HaibinLai/HPLAutoTune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 w14:paraId="1E74CA65">
                              <w:pPr>
                                <w:spacing w:line="0" w:lineRule="atLeast"/>
                                <w:rPr>
                                  <w:rFonts w:hint="eastAsia" w:ascii="宋体" w:hAnsi="宋体" w:eastAsia="宋体" w:cs="宋体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</w:p>
                            <w:p w14:paraId="7E10085B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4" o:spid="_x0000_s1026" o:spt="203" style="position:absolute;left:0pt;margin-left:-61.7pt;margin-top:10pt;height:207.2pt;width:523.8pt;z-index:251682816;mso-width-relative:page;mso-height-relative:page;" coordorigin="3549,8483" coordsize="10476,4565" o:gfxdata="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YbXmL&#10;2wAAAAoBAAAPAAAAAAAAAAEAIAAAACIAAABkcnMvZG93bnJldi54bWxQSwECFAAUAAAACACHTuJA&#10;08L9AzsDAABwCAAADgAAAAAAAAABACAAAAAqAQAAZHJzL2Uyb0RvYy54bWxQSwUGAAAAAAYABgBZ&#10;AQAA1wYAAAAA&#10;">
                <o:lock v:ext="edit" aspectratio="f"/>
                <v:shape id="文本框 165" o:spid="_x0000_s1026" o:spt="202" type="#_x0000_t202" style="position:absolute;left:3549;top:8483;height:543;width:1134;" filled="f" stroked="f" coordsize="21600,21600" o:gfxdata="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VNX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.00929133858267716pt,0mm,0.00929133858267716pt,0mm">
                    <w:txbxContent>
                      <w:p w14:paraId="173091D8">
                        <w:pPr>
                          <w:ind w:left="0" w:leftChars="0"/>
                          <w:jc w:val="distribute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  <w:lang w:val="en-US" w:eastAsia="zh-CN"/>
                          </w:rPr>
                          <w:t>研究实践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接连接符 13" o:spid="_x0000_s1026" o:spt="20" style="position:absolute;left:3737;top:9020;height:0;width:10091;" filled="f" stroked="t" coordsize="21600,21600" o:gfxdata="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FaS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212934" joinstyle="miter"/>
                  <v:imagedata o:title=""/>
                  <o:lock v:ext="edit" aspectratio="f"/>
                </v:line>
                <v:shape id="文本框 167" o:spid="_x0000_s1026" o:spt="202" type="#_x0000_t202" style="position:absolute;left:3764;top:9038;height:4010;width:10261;" fillcolor="#FFFFFF" filled="t" stroked="f" coordsize="21600,21600" o:gfxdata="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vQ6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7AC6E98A">
                        <w:pPr>
                          <w:spacing w:line="0" w:lineRule="atLeas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基于贝叶斯优化的HPL参数调优系统                                                             2024.06 - 2024.07</w:t>
                        </w:r>
                      </w:p>
                      <w:p w14:paraId="21429085">
                        <w:pPr>
                          <w:spacing w:line="0" w:lineRule="atLeast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高性能 Linpack（HPL）基准测试用于评估集群的浮点性能，并作为 Top 500 超级计算机性能评估的标准。成功运行和优化 HPL 对于有效的集群管理至关重要。其中，为实现HPL峰值性能，需涉及调节十五个参数，如矩阵块大小和算法设置。</w:t>
                        </w:r>
                      </w:p>
                      <w:p w14:paraId="50D86D42">
                        <w:pPr>
                          <w:spacing w:line="0" w:lineRule="atLeast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在本项目中，我们应用了贝叶斯优化（BO）来调节集群系统中的 CPU 节点以进行基准测试。贝叶斯优化是一种快速且高效的优化方法，用于调节软件的超参数。</w:t>
                        </w:r>
                      </w:p>
                      <w:p w14:paraId="68C23927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本项目最终部署在南科大启明及太乙超算集群中，作为集群日常管理与测试工具使用。</w:t>
                        </w:r>
                      </w:p>
                      <w:p w14:paraId="7C9DCAC2">
                        <w:pPr>
                          <w:spacing w:line="0" w:lineRule="atLeast"/>
                          <w:ind w:firstLine="420" w:firstLineChars="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项目链接：</w: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instrText xml:space="preserve"> HYPERLINK "https://github.com/HaibinLai/HPLAutoTune" </w:instrTex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ascii="宋体" w:hAnsi="宋体" w:eastAsia="宋体" w:cs="宋体"/>
                            <w:sz w:val="24"/>
                            <w:szCs w:val="24"/>
                          </w:rPr>
                          <w:t>HaibinLai/HPLAutoTune</w: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14:paraId="1E74CA65">
                        <w:pPr>
                          <w:spacing w:line="0" w:lineRule="atLeast"/>
                          <w:rPr>
                            <w:rFonts w:hint="eastAsia" w:ascii="宋体" w:hAnsi="宋体" w:eastAsia="宋体" w:cs="宋体"/>
                            <w:sz w:val="10"/>
                            <w:szCs w:val="10"/>
                            <w:lang w:val="en-US" w:eastAsia="zh-CN"/>
                          </w:rPr>
                        </w:pPr>
                      </w:p>
                      <w:p w14:paraId="7E10085B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10"/>
                            <w:szCs w:val="1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C790CC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F8D904C">
      <w:pPr>
        <w:pStyle w:val="5"/>
        <w:widowControl/>
        <w:spacing w:beforeAutospacing="0" w:afterAutospacing="0" w:line="0" w:lineRule="atLeast"/>
        <w:ind w:left="420" w:leftChars="200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CEC8071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6355E170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482F6A66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421C751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27A52046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30D1378F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-790575</wp:posOffset>
                </wp:positionV>
                <wp:extent cx="6652260" cy="6426200"/>
                <wp:effectExtent l="0" t="0" r="8890" b="10160"/>
                <wp:wrapNone/>
                <wp:docPr id="110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6425905"/>
                          <a:chOff x="3549" y="8370"/>
                          <a:chExt cx="10476" cy="14541"/>
                        </a:xfrm>
                      </wpg:grpSpPr>
                      <wps:wsp>
                        <wps:cNvPr id="93" name="文本框 165"/>
                        <wps:cNvSpPr txBox="1"/>
                        <wps:spPr>
                          <a:xfrm>
                            <a:off x="3549" y="8370"/>
                            <a:ext cx="1134" cy="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B6AF">
                              <w:pPr>
                                <w:ind w:left="0" w:leftChars="0"/>
                                <w:jc w:val="distribute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  <w:lang w:val="en-US" w:eastAsia="zh-CN"/>
                                </w:rPr>
                                <w:t>课程项目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18" tIns="0" rIns="118" bIns="0" upright="1"/>
                      </wps:wsp>
                      <wps:wsp>
                        <wps:cNvPr id="94" name="直接连接符 13"/>
                        <wps:cNvCnPr/>
                        <wps:spPr>
                          <a:xfrm>
                            <a:off x="3737" y="9020"/>
                            <a:ext cx="100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1293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文本框 167"/>
                        <wps:cNvSpPr txBox="1"/>
                        <wps:spPr>
                          <a:xfrm>
                            <a:off x="3764" y="9038"/>
                            <a:ext cx="10261" cy="13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D3ADF">
                              <w:pPr>
                                <w:spacing w:line="0" w:lineRule="atLeas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使用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XGBoost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预测成人收入（人工智能（H）Project）                                 2024.5 - 2024.06</w:t>
                              </w:r>
                            </w:p>
                            <w:p w14:paraId="4B58BD95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采用XGBoost对成年人收入数据集进行二分类预测。</w:t>
                              </w:r>
                            </w:p>
                            <w:p w14:paraId="155A3454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项目细节：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项目使用pandas、scikit-learn、matplotlib等库构建，展现机器学习中数据清洗、可视化，训练模型，评估效果，样本预测的完整流程，并对模型的效果进行探讨与实验。同时应用AutoML相关库对训练效果进行对比。</w:t>
                              </w:r>
                            </w:p>
                            <w:p w14:paraId="30FE8993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项目链接：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  <w:instrText xml:space="preserve"> HYPERLINK "https://github.com/HaibinLai/CS311-AI-XGBoost" </w:instrText>
                              </w:r>
                              <w:r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  <w:t>HaibinLai/CS311-AI-XGBoost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  <w:p w14:paraId="73C385A4">
                              <w:pPr>
                                <w:spacing w:line="0" w:lineRule="atLeast"/>
                                <w:rPr>
                                  <w:rFonts w:hint="eastAsia" w:ascii="宋体" w:hAnsi="宋体" w:eastAsia="宋体" w:cs="宋体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</w:p>
                            <w:p w14:paraId="72709957">
                              <w:pPr>
                                <w:spacing w:line="0" w:lineRule="atLeas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模拟B站弹幕后端数据库系统搭建（数据库原理（H）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最高分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Project）    2023.11 - 2024.01</w:t>
                              </w:r>
                            </w:p>
                            <w:p w14:paraId="41B1F137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模拟B站弹幕系统进行数据库设计，实现CRUD操作与推荐系统设计。运用调优工具分析性能瓶颈，将处理速度提升至标准的242%，单机QPS达到1423，并提出集群拓展解决方案。</w:t>
                              </w:r>
                            </w:p>
                            <w:p w14:paraId="33226D45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项目细节：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使用Postgresql分表分页，参照GB/T 20009-2019 文件进行数据库安全性设计。后端使用Springboot Gradle采用多线程批处理设计，调整线程池分配策略实现“计算-访存”平衡。设计Nginx反向代理，将系统成功部署至南科大启明超算集群。</w:t>
                              </w:r>
                            </w:p>
                            <w:p w14:paraId="4E9DFC61">
                              <w:pPr>
                                <w:spacing w:line="0" w:lineRule="atLeast"/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6"/>
                                  <w:szCs w:val="6"/>
                                  <w:lang w:val="en-US" w:eastAsia="zh-CN"/>
                                </w:rPr>
                              </w:pPr>
                            </w:p>
                            <w:p w14:paraId="40077B43">
                              <w:pPr>
                                <w:spacing w:line="0" w:lineRule="atLeas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FPGA云控制系统解决方案（数字逻辑（H）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满分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Project）                            2023.10 - 2024.01</w:t>
                              </w:r>
                            </w:p>
                            <w:p w14:paraId="44420755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采用Springboot+Vue3+Postgresql+FPGA架构，设计了一套动态控制FPGA的在线系统。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instrText xml:space="preserve"> HYPERLINK "https://github.com/HaibinLai/Pianista-Digital-Logic-H-project" </w:instrTex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t>HaibinLai/Pianista-Digital-Logic-H-project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 w14:paraId="2CEB7BAE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项目细节：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项目前端展示FPGA状态及可用操作，用户进行点击等操作后可通过服务端控制FPGA。前端运用Element UI组件框架进行展示，后端使用Springboot实现数据层、业务层、访问层，使用UART串口通信与FPGA交互。FPGA内用Verilog设计各对接端口、运算与ROM存储。</w:t>
                              </w:r>
                            </w:p>
                            <w:p w14:paraId="18CA3217">
                              <w:pPr>
                                <w:spacing w:line="0" w:lineRule="atLeast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</w:p>
                            <w:p w14:paraId="17D773BC">
                              <w:pPr>
                                <w:spacing w:line="0" w:lineRule="atLeas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基于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图特征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的甲骨文识别方法（离散数学（H）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最高分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Project）                     2023.12 - 2024.02</w:t>
                              </w:r>
                            </w:p>
                            <w:p w14:paraId="5C31F306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将甲骨文作为无向图，使用OpenCV中的指纹识别等算法进行图像处理与特征提取，将特征值存入数据库并使用SVM支持向量机分类，对未知甲骨文进行数据检索与匹配。</w:t>
                              </w:r>
                            </w:p>
                            <w:p w14:paraId="21973246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技术细节：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  <w:t>选用复旦大学甲骨文数据库，对甲骨文图片进行二值化处理和Gabor滤波，定义两类特征识别码，对甲骨文的端点、三叉点使用OpenCV指纹识别算法进行特征码识别与计算。将30张图片输入存储并用SVM分类，输入新入甲骨文图片约90字进行检测，正确率约为94%。</w:t>
                              </w:r>
                            </w:p>
                            <w:p w14:paraId="11E5AAD7">
                              <w:pPr>
                                <w:spacing w:line="0" w:lineRule="atLeast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 w14:paraId="4B75FD53"/>
                            <w:p w14:paraId="08412211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 w14:paraId="71AFF5B1">
                              <w:pPr>
                                <w:spacing w:line="0" w:lineRule="atLeast"/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4" o:spid="_x0000_s1026" o:spt="203" style="position:absolute;left:0pt;margin-left:-58.25pt;margin-top:-62.25pt;height:506pt;width:523.8pt;z-index:251683840;mso-width-relative:page;mso-height-relative:page;" coordorigin="3549,8370" coordsize="10476,14541" o:gfxdata="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uPhQi3AAA&#10;AA0BAAAPAAAAAAAAAAEAIAAAACIAAABkcnMvZG93bnJldi54bWxQSwECFAAUAAAACACHTuJAlTI0&#10;ADcDAABvCAAADgAAAAAAAAABACAAAAArAQAAZHJzL2Uyb0RvYy54bWxQSwUGAAAAAAYABgBZAQAA&#10;1AYAAAAA&#10;">
                <o:lock v:ext="edit" aspectratio="f"/>
                <v:shape id="文本框 165" o:spid="_x0000_s1026" o:spt="202" type="#_x0000_t202" style="position:absolute;left:3549;top:8370;height:670;width:1134;" filled="f" stroked="f" coordsize="21600,21600" o:gfxdata="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/Bz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.00929133858267716pt,0mm,0.00929133858267716pt,0mm">
                    <w:txbxContent>
                      <w:p w14:paraId="2748B6AF">
                        <w:pPr>
                          <w:ind w:left="0" w:leftChars="0"/>
                          <w:jc w:val="distribute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  <w:lang w:val="en-US" w:eastAsia="zh-CN"/>
                          </w:rPr>
                          <w:t>课程项目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接连接符 13" o:spid="_x0000_s1026" o:spt="20" style="position:absolute;left:3737;top:9020;height:0;width:10091;" filled="f" stroked="t" coordsize="21600,21600" o:gfxdata="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XEn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12934" joinstyle="miter"/>
                  <v:imagedata o:title=""/>
                  <o:lock v:ext="edit" aspectratio="f"/>
                </v:line>
                <v:shape id="文本框 167" o:spid="_x0000_s1026" o:spt="202" type="#_x0000_t202" style="position:absolute;left:3764;top:9038;height:13873;width:10261;" fillcolor="#FFFFFF" filled="t" stroked="f" coordsize="21600,21600" o:gfxdata="UEsDBAoAAAAAAIdO4kAAAAAAAAAAAAAAAAAEAAAAZHJzL1BLAwQUAAAACACHTuJA7/YIsL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FB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/YIs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0BED3ADF">
                        <w:pPr>
                          <w:spacing w:line="0" w:lineRule="atLeas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使用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XGBoost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预测成人收入（人工智能（H）Project）                                 2024.5 - 2024.06</w:t>
                        </w:r>
                      </w:p>
                      <w:p w14:paraId="4B58BD95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采用XGBoost对成年人收入数据集进行二分类预测。</w:t>
                        </w:r>
                      </w:p>
                      <w:p w14:paraId="155A3454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项目细节：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项目使用pandas、scikit-learn、matplotlib等库构建，展现机器学习中数据清洗、可视化，训练模型，评估效果，样本预测的完整流程，并对模型的效果进行探讨与实验。同时应用AutoML相关库对训练效果进行对比。</w:t>
                        </w:r>
                      </w:p>
                      <w:p w14:paraId="30FE8993">
                        <w:pPr>
                          <w:spacing w:line="0" w:lineRule="atLeast"/>
                          <w:ind w:firstLine="420" w:firstLineChars="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项目链接：</w:t>
                        </w:r>
                        <w:r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  <w:instrText xml:space="preserve"> HYPERLINK "https://github.com/HaibinLai/CS311-AI-XGBoost" </w:instrText>
                        </w:r>
                        <w:r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ascii="宋体" w:hAnsi="宋体" w:eastAsia="宋体" w:cs="宋体"/>
                            <w:sz w:val="22"/>
                            <w:szCs w:val="22"/>
                          </w:rPr>
                          <w:t>HaibinLai/CS311-AI-XGBoost</w:t>
                        </w:r>
                        <w:r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  <w:fldChar w:fldCharType="end"/>
                        </w:r>
                      </w:p>
                      <w:p w14:paraId="73C385A4">
                        <w:pPr>
                          <w:spacing w:line="0" w:lineRule="atLeast"/>
                          <w:rPr>
                            <w:rFonts w:hint="eastAsia" w:ascii="宋体" w:hAnsi="宋体" w:eastAsia="宋体" w:cs="宋体"/>
                            <w:sz w:val="10"/>
                            <w:szCs w:val="10"/>
                            <w:lang w:val="en-US" w:eastAsia="zh-CN"/>
                          </w:rPr>
                        </w:pPr>
                      </w:p>
                      <w:p w14:paraId="72709957">
                        <w:pPr>
                          <w:spacing w:line="0" w:lineRule="atLeas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模拟B站弹幕后端数据库系统搭建（数据库原理（H）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最高分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Project）    2023.11 - 2024.01</w:t>
                        </w:r>
                      </w:p>
                      <w:p w14:paraId="41B1F137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模拟B站弹幕系统进行数据库设计，实现CRUD操作与推荐系统设计。运用调优工具分析性能瓶颈，将处理速度提升至标准的242%，单机QPS达到1423，并提出集群拓展解决方案。</w:t>
                        </w:r>
                      </w:p>
                      <w:p w14:paraId="33226D45">
                        <w:pPr>
                          <w:spacing w:line="0" w:lineRule="atLeast"/>
                          <w:ind w:firstLine="420" w:firstLineChars="0"/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项目细节：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使用Postgresql分表分页，参照GB/T 20009-2019 文件进行数据库安全性设计。后端使用Springboot Gradle采用多线程批处理设计，调整线程池分配策略实现“计算-访存”平衡。设计Nginx反向代理，将系统成功部署至南科大启明超算集群。</w:t>
                        </w:r>
                      </w:p>
                      <w:p w14:paraId="4E9DFC61">
                        <w:pPr>
                          <w:spacing w:line="0" w:lineRule="atLeast"/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6"/>
                            <w:szCs w:val="6"/>
                            <w:lang w:val="en-US" w:eastAsia="zh-CN"/>
                          </w:rPr>
                        </w:pPr>
                      </w:p>
                      <w:p w14:paraId="40077B43">
                        <w:pPr>
                          <w:spacing w:line="0" w:lineRule="atLeas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FPGA云控制系统解决方案（数字逻辑（H）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满分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Project）                            2023.10 - 2024.01</w:t>
                        </w:r>
                      </w:p>
                      <w:p w14:paraId="44420755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 xml:space="preserve">采用Springboot+Vue3+Postgresql+FPGA架构，设计了一套动态控制FPGA的在线系统。 </w: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instrText xml:space="preserve"> HYPERLINK "https://github.com/HaibinLai/Pianista-Digital-Logic-H-project" </w:instrTex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ascii="宋体" w:hAnsi="宋体" w:eastAsia="宋体" w:cs="宋体"/>
                            <w:sz w:val="24"/>
                            <w:szCs w:val="24"/>
                          </w:rPr>
                          <w:t>HaibinLai/Pianista-Digital-Logic-H-project</w: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14:paraId="2CEB7BAE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项目细节：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项目前端展示FPGA状态及可用操作，用户进行点击等操作后可通过服务端控制FPGA。前端运用Element UI组件框架进行展示，后端使用Springboot实现数据层、业务层、访问层，使用UART串口通信与FPGA交互。FPGA内用Verilog设计各对接端口、运算与ROM存储。</w:t>
                        </w:r>
                      </w:p>
                      <w:p w14:paraId="18CA3217">
                        <w:pPr>
                          <w:spacing w:line="0" w:lineRule="atLeast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10"/>
                            <w:szCs w:val="10"/>
                            <w:lang w:val="en-US" w:eastAsia="zh-CN"/>
                          </w:rPr>
                        </w:pPr>
                      </w:p>
                      <w:p w14:paraId="17D773BC">
                        <w:pPr>
                          <w:spacing w:line="0" w:lineRule="atLeas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基于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图特征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的甲骨文识别方法（离散数学（H）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最高分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Project）                     2023.12 - 2024.02</w:t>
                        </w:r>
                      </w:p>
                      <w:p w14:paraId="5C31F306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将甲骨文作为无向图，使用OpenCV中的指纹识别等算法进行图像处理与特征提取，将特征值存入数据库并使用SVM支持向量机分类，对未知甲骨文进行数据检索与匹配。</w:t>
                        </w:r>
                      </w:p>
                      <w:p w14:paraId="21973246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技术细节：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  <w:t>选用复旦大学甲骨文数据库，对甲骨文图片进行二值化处理和Gabor滤波，定义两类特征识别码，对甲骨文的端点、三叉点使用OpenCV指纹识别算法进行特征码识别与计算。将30张图片输入存储并用SVM分类，输入新入甲骨文图片约90字进行检测，正确率约为94%。</w:t>
                        </w:r>
                      </w:p>
                      <w:p w14:paraId="11E5AAD7">
                        <w:pPr>
                          <w:spacing w:line="0" w:lineRule="atLeast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  <w:p w14:paraId="4B75FD53"/>
                      <w:p w14:paraId="08412211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  <w:p w14:paraId="71AFF5B1">
                        <w:pPr>
                          <w:spacing w:line="0" w:lineRule="atLeast"/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10"/>
                            <w:szCs w:val="1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A9F9996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55F93987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6D736A35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3F1BE542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566ED51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64F83D11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C73F6B3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687CB803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198120</wp:posOffset>
                </wp:positionV>
                <wp:extent cx="6451600" cy="3117850"/>
                <wp:effectExtent l="0" t="0" r="3810" b="1905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0245" y="344805"/>
                          <a:ext cx="6451600" cy="311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F7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pt;margin-top:15.6pt;height:245.5pt;width:508pt;z-index:251680768;mso-width-relative:page;mso-height-relative:page;" fillcolor="#FFFFFF [3201]" filled="t" stroked="f" coordsize="21600,21600" o:gfxdata="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Gyj&#10;otgAAAAMAQAADwAAAAAAAAABACAAAAAiAAAAZHJzL2Rvd25yZXYueG1sUEsBAhQAFAAAAAgAh07i&#10;QLf+PCVbAgAAngQAAA4AAAAAAAAAAQAgAAAAJ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3EF7BD2"/>
                  </w:txbxContent>
                </v:textbox>
              </v:shape>
            </w:pict>
          </mc:Fallback>
        </mc:AlternateContent>
      </w:r>
    </w:p>
    <w:p w14:paraId="7598194E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2E750FA6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176530</wp:posOffset>
                </wp:positionV>
                <wp:extent cx="889000" cy="339725"/>
                <wp:effectExtent l="0" t="0" r="0" b="0"/>
                <wp:wrapNone/>
                <wp:docPr id="101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577AE">
                            <w:pPr>
                              <w:ind w:left="0" w:leftChars="0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118" tIns="0" rIns="118" bIns="0" upright="1"/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-59.35pt;margin-top:13.9pt;height:26.75pt;width:70pt;z-index:251681792;mso-width-relative:page;mso-height-relative:page;" filled="f" stroked="f" coordsize="21600,21600" o:gfxdata="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25u4q2QAAAAkBAAAPAAAAAAAAAAEAIAAAACIAAABkcnMv&#10;ZG93bnJldi54bWxQSwECFAAUAAAACACHTuJAqnTCgMkBAACCAwAADgAAAAAAAAABACAAAAAoAQAA&#10;ZHJzL2Uyb0RvYy54bWxQSwUGAAAAAAYABgBZAQAAYwUAAAAA&#10;">
                <v:fill on="f" focussize="0,0"/>
                <v:stroke on="f" weight="0.5pt"/>
                <v:imagedata o:title=""/>
                <o:lock v:ext="edit" aspectratio="f"/>
                <v:textbox inset="0.00929133858267716pt,0mm,0.00929133858267716pt,0mm">
                  <w:txbxContent>
                    <w:p w14:paraId="7CA577AE">
                      <w:pPr>
                        <w:ind w:left="0" w:leftChars="0"/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F219A76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2E97FC5E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72784CEA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565AC33E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05B6CD66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68693D9B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202038EC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63E95A61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382E5F78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26DA1D0F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6397625</wp:posOffset>
                </wp:positionV>
                <wp:extent cx="6417945" cy="2309495"/>
                <wp:effectExtent l="0" t="0" r="0" b="0"/>
                <wp:wrapNone/>
                <wp:docPr id="9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2309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B9D6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作为南科大超算队的队员，参加过IndySCC23，先导杯等赛事，学习并熟练掌握Linux，Vim，Shell的使用。有多次使用启明超算集群的经验，熟悉启明的LSF调度程序。掌握MPI的原理及命令，了解OpenMP的原理及命令。在启明集群上有安装与部署的经验，安装编译过Postgresql，OpenBLAS，X11等程序与数学库。对HPL程序，GROMACS程序有调优经验。</w:t>
                            </w:r>
                          </w:p>
                          <w:p w14:paraId="6CC9802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参加先导杯赛事时学习了Pytorch，百度飞桨框架，熟练使用Python。</w:t>
                            </w:r>
                          </w:p>
                          <w:p w14:paraId="68D72CC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在校内部署过一台个人刀片服务器，从安装SSD、GPU，到配置BIOS，操作系统，到配置网线，网卡，远程连接，再到安装CUDA，有一定了解。</w:t>
                            </w:r>
                          </w:p>
                          <w:p w14:paraId="56218E1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暑假学习了CUDA 编程，在C/C++及CUDA C/C++上有一定学习。</w:t>
                            </w:r>
                          </w:p>
                          <w:p w14:paraId="0C5221BB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55.65pt;margin-top:503.75pt;height:181.85pt;width:505.35pt;z-index:251676672;mso-width-relative:page;mso-height-relative:page;" filled="f" stroked="f" coordsize="21600,21600" o:gfxdata="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05u794AAAAOAQAADwAAAAAAAAABACAAAAAiAAAAZHJzL2Rvd25yZXYueG1s&#10;UEsBAhQAFAAAAAgAh07iQITacpu5AQAAWgMAAA4AAAAAAAAAAQAgAAAALQ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3B9D6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作为南科大超算队的队员，参加过IndySCC23，先导杯等赛事，学习并熟练掌握Linux，Vim，Shell的使用。有多次使用启明超算集群的经验，熟悉启明的LSF调度程序。掌握MPI的原理及命令，了解OpenMP的原理及命令。在启明集群上有安装与部署的经验，安装编译过Postgresql，OpenBLAS，X11等程序与数学库。对HPL程序，GROMACS程序有调优经验。</w:t>
                      </w:r>
                    </w:p>
                    <w:p w14:paraId="6CC9802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参加先导杯赛事时学习了Pytorch，百度飞桨框架，熟练使用Python。</w:t>
                      </w:r>
                    </w:p>
                    <w:p w14:paraId="68D72CC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在校内部署过一台个人刀片服务器，从安装SSD、GPU，到配置BIOS，操作系统，到配置网线，网卡，远程连接，再到安装CUDA，有一定了解。</w:t>
                      </w:r>
                    </w:p>
                    <w:p w14:paraId="56218E1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暑假学习了CUDA 编程，在C/C++及CUDA C/C++上有一定学习。</w:t>
                      </w:r>
                    </w:p>
                    <w:p w14:paraId="0C5221BB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D819CC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57E9F738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1A20864E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13970</wp:posOffset>
                </wp:positionV>
                <wp:extent cx="1567815" cy="337820"/>
                <wp:effectExtent l="0" t="0" r="0" b="0"/>
                <wp:wrapNone/>
                <wp:docPr id="98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8D83E"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交流经历 &amp; 英语水平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118" tIns="0" rIns="118" bIns="0" upright="1"/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-54.2pt;margin-top:1.1pt;height:26.6pt;width:123.45pt;z-index:251677696;mso-width-relative:page;mso-height-relative:page;" filled="f" stroked="f" coordsize="21600,21600" o:gfxdata="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5AfAbYAAAACQEAAA8AAAAAAAAAAQAgAAAAIgAAAGRycy9k&#10;b3ducmV2LnhtbFBLAQIUABQAAAAIAIdO4kDzvRgSyQEAAIIDAAAOAAAAAAAAAAEAIAAAACcBAABk&#10;cnMvZTJvRG9jLnhtbFBLBQYAAAAABgAGAFkBAABiBQAAAAA=&#10;">
                <v:fill on="f" focussize="0,0"/>
                <v:stroke on="f" weight="0.5pt"/>
                <v:imagedata o:title=""/>
                <o:lock v:ext="edit" aspectratio="f"/>
                <v:textbox inset="0.00929133858267716pt,0mm,0.00929133858267716pt,0mm">
                  <w:txbxContent>
                    <w:p w14:paraId="60C8D83E">
                      <w:pPr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  <w:szCs w:val="24"/>
                          <w:shd w:val="clear" w:color="auto" w:fill="F5F5F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交流经历 &amp; 英语水平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0D99F9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130810</wp:posOffset>
                </wp:positionV>
                <wp:extent cx="6266815" cy="1446530"/>
                <wp:effectExtent l="0" t="0" r="5080" b="0"/>
                <wp:wrapNone/>
                <wp:docPr id="9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815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2282C"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美国佐治亚理工学院ASP项目                                                                     2023.07</w:t>
                            </w:r>
                          </w:p>
                          <w:p w14:paraId="649448F0">
                            <w:pPr>
                              <w:spacing w:line="0" w:lineRule="atLeas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前往2023 全球QS第12位的佐治亚理工学院学习，参与学习商学院Business Case Study，Leadership across culture等4门暑期课程，锻炼国际化交流能力，了解美国文化。</w:t>
                            </w:r>
                          </w:p>
                          <w:p w14:paraId="40A668B0">
                            <w:pPr>
                              <w:spacing w:line="0" w:lineRule="atLeas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</w:p>
                          <w:p w14:paraId="69F1A09E"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2023.06 CET4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604分</w:t>
                            </w:r>
                          </w:p>
                          <w:p w14:paraId="5719A9A9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2024.05 CET6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649分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-42.95pt;margin-top:10.3pt;height:113.9pt;width:493.45pt;z-index:251675648;mso-width-relative:page;mso-height-relative:page;" fillcolor="#FFFFFF" filled="t" stroked="f" coordsize="21600,21600" o:gfxdata="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R0cj2AAAAAoBAAAPAAAAAAAAAAEAIAAAACIAAABkcnMvZG93&#10;bnJldi54bWxQSwECFAAUAAAACACHTuJA55MXT8cBAAB7AwAADgAAAAAAAAABACAAAAAnAQAAZHJz&#10;L2Uyb0RvYy54bWxQSwUGAAAAAAYABgBZAQAAY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402282C">
                      <w:pPr>
                        <w:spacing w:line="0" w:lineRule="atLeas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美国佐治亚理工学院ASP项目                                                                     2023.07</w:t>
                      </w:r>
                    </w:p>
                    <w:p w14:paraId="649448F0">
                      <w:pPr>
                        <w:spacing w:line="0" w:lineRule="atLeas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前往2023 全球QS第12位的佐治亚理工学院学习，参与学习商学院Business Case Study，Leadership across culture等4门暑期课程，锻炼国际化交流能力，了解美国文化。</w:t>
                      </w:r>
                    </w:p>
                    <w:p w14:paraId="40A668B0">
                      <w:pPr>
                        <w:spacing w:line="0" w:lineRule="atLeas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10"/>
                          <w:szCs w:val="10"/>
                          <w:lang w:val="en-US" w:eastAsia="zh-CN"/>
                        </w:rPr>
                      </w:pPr>
                    </w:p>
                    <w:p w14:paraId="69F1A09E">
                      <w:pPr>
                        <w:spacing w:line="0" w:lineRule="atLeast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2023.06 CET4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 604分</w:t>
                      </w:r>
                    </w:p>
                    <w:p w14:paraId="5719A9A9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2024.05 CET6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 649分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163195</wp:posOffset>
                </wp:positionV>
                <wp:extent cx="6407785" cy="0"/>
                <wp:effectExtent l="0" t="6350" r="4445" b="9525"/>
                <wp:wrapNone/>
                <wp:docPr id="99" name="直线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1293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0" o:spid="_x0000_s1026" o:spt="20" style="position:absolute;left:0pt;margin-left:-58.75pt;margin-top:12.85pt;height:0pt;width:504.55pt;z-index:251678720;mso-width-relative:page;mso-height-relative:page;" filled="f" stroked="t" coordsize="21600,21600" o:gfxdata="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UZQ0I2QAAAAoBAAAPAAAAAAAAAAEAIAAAACIAAABkcnMvZG93bnJldi54bWxQSwEC&#10;FAAUAAAACACHTuJA8uZMA/MBAADpAwAADgAAAAAAAAABACAAAAAoAQAAZHJzL2Uyb0RvYy54bWxQ&#10;SwUGAAAAAAYABgBZAQAAjQUAAAAA&#10;">
                <v:fill on="f" focussize="0,0"/>
                <v:stroke weight="1pt" color="#212934" joinstyle="miter"/>
                <v:imagedata o:title=""/>
                <o:lock v:ext="edit" aspectratio="f"/>
              </v:line>
            </w:pict>
          </mc:Fallback>
        </mc:AlternateContent>
      </w:r>
    </w:p>
    <w:p w14:paraId="6CCE6415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0C804ED0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</w:p>
    <w:p w14:paraId="5454BA29">
      <w:pPr>
        <w:pStyle w:val="5"/>
        <w:widowControl/>
        <w:spacing w:beforeAutospacing="0" w:afterAutospacing="0" w:line="0" w:lineRule="atLeas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1122045</wp:posOffset>
                </wp:positionV>
                <wp:extent cx="5733415" cy="1771015"/>
                <wp:effectExtent l="0" t="0" r="0" b="0"/>
                <wp:wrapNone/>
                <wp:docPr id="84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177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C2498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2024年 大学生创新创业训练计划 基于智能计算的可泛化车辆路径优化系统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校级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大创项目</w:t>
                            </w:r>
                          </w:p>
                          <w:p w14:paraId="752B615F"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2024年ASC24世界大学生超级计算机竞赛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一等奖 超级团队奖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1F36DEA7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</w:rPr>
                              <w:t>023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大学生数学建模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广东省二等奖</w:t>
                            </w:r>
                          </w:p>
                          <w:p w14:paraId="0AC7EF39"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</w:rPr>
                              <w:t>第十八届“挑战杯”全国大学生课外学术科技作品竞赛校内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</w:rPr>
                              <w:t>决赛优胜奖</w:t>
                            </w:r>
                          </w:p>
                          <w:p w14:paraId="413A7DE0"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</w:rPr>
                              <w:t>2023互联网+创新创业大赛南科大校内赛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决赛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</w:rPr>
                              <w:t>优胜奖</w:t>
                            </w:r>
                          </w:p>
                          <w:p w14:paraId="10ABF0EC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2023年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树德书院优秀学生</w:t>
                            </w:r>
                          </w:p>
                          <w:p w14:paraId="6EB8752F">
                            <w:pPr>
                              <w:spacing w:line="0" w:lineRule="atLeas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2022年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>校长特别奖学金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-41.15pt;margin-top:88.35pt;height:139.45pt;width:451.45pt;z-index:251672576;mso-width-relative:page;mso-height-relative:page;" filled="f" stroked="f" coordsize="21600,21600" o:gfxdata="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ggddNwAAAALAQAADwAAAAAAAAABACAAAAAiAAAAZHJzL2Rvd25yZXYueG1sUEsB&#10;AhQAFAAAAAgAh07iQFpeqZW4AQAAWg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6C2498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2024年 大学生创新创业训练计划 基于智能计算的可泛化车辆路径优化系统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校级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大创项目</w:t>
                      </w:r>
                    </w:p>
                    <w:p w14:paraId="752B615F">
                      <w:pPr>
                        <w:spacing w:line="0" w:lineRule="atLeast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2024年ASC24世界大学生超级计算机竞赛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一等奖 超级团队奖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 w14:paraId="1F36DEA7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</w:rPr>
                        <w:t>023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大学生数学建模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广东省二等奖</w:t>
                      </w:r>
                    </w:p>
                    <w:p w14:paraId="0AC7EF39">
                      <w:pPr>
                        <w:spacing w:line="0" w:lineRule="atLeast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</w:rPr>
                        <w:t>第十八届“挑战杯”全国大学生课外学术科技作品竞赛校内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</w:rPr>
                        <w:t>决赛优胜奖</w:t>
                      </w:r>
                    </w:p>
                    <w:p w14:paraId="413A7DE0">
                      <w:pPr>
                        <w:spacing w:line="0" w:lineRule="atLeast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</w:rPr>
                        <w:t>2023互联网+创新创业大赛南科大校内赛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决赛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</w:rPr>
                        <w:t>优胜奖</w:t>
                      </w:r>
                    </w:p>
                    <w:p w14:paraId="10ABF0EC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2023年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树德书院优秀学生</w:t>
                      </w:r>
                    </w:p>
                    <w:p w14:paraId="6EB8752F">
                      <w:pPr>
                        <w:spacing w:line="0" w:lineRule="atLeas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2022年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>校长特别奖学金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771525</wp:posOffset>
                </wp:positionV>
                <wp:extent cx="1273175" cy="408940"/>
                <wp:effectExtent l="0" t="0" r="0" b="0"/>
                <wp:wrapNone/>
                <wp:docPr id="82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239CC"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比赛&amp;获奖经历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118" tIns="0" rIns="118" bIns="0" upright="1"/>
                    </wps:wsp>
                  </a:graphicData>
                </a:graphic>
              </wp:anchor>
            </w:drawing>
          </mc:Choice>
          <mc:Fallback>
            <w:pict>
              <v:shape id="文本框 154" o:spid="_x0000_s1026" o:spt="202" type="#_x0000_t202" style="position:absolute;left:0pt;margin-left:-51.75pt;margin-top:60.75pt;height:32.2pt;width:100.25pt;z-index:251670528;mso-width-relative:page;mso-height-relative:page;" filled="f" stroked="f" coordsize="21600,21600" o:gfxdata="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X3NBnaAAAACwEAAA8AAAAAAAAAAQAgAAAAIgAAAGRy&#10;cy9kb3ducmV2LnhtbFBLAQIUABQAAAAIAIdO4kAb8eukygEAAIIDAAAOAAAAAAAAAAEAIAAAACkB&#10;AABkcnMvZTJvRG9jLnhtbFBLBQYAAAAABgAGAFkBAABlBQAAAAA=&#10;">
                <v:fill on="f" focussize="0,0"/>
                <v:stroke on="f" weight="0.5pt"/>
                <v:imagedata o:title=""/>
                <o:lock v:ext="edit" aspectratio="f"/>
                <v:textbox inset="0.00929133858267716pt,0mm,0.00929133858267716pt,0mm">
                  <w:txbxContent>
                    <w:p w14:paraId="0AE239CC">
                      <w:pPr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  <w:szCs w:val="24"/>
                          <w:shd w:val="clear" w:color="auto" w:fill="F5F5F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比赛&amp;获奖经历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1148080</wp:posOffset>
                </wp:positionV>
                <wp:extent cx="6407785" cy="0"/>
                <wp:effectExtent l="0" t="6350" r="4445" b="9525"/>
                <wp:wrapNone/>
                <wp:docPr id="81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1293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-53.95pt;margin-top:90.4pt;height:0pt;width:504.55pt;z-index:251669504;mso-width-relative:page;mso-height-relative:page;" filled="f" stroked="t" coordsize="21600,21600" o:gfxdata="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hx+kNkAAAAMAQAADwAAAAAAAAABACAAAAAiAAAAZHJzL2Rv&#10;d25yZXYueG1sUEsBAhQAFAAAAAgAh07iQKuu6EQAAgAA8QMAAA4AAAAAAAAAAQAgAAAAKAEAAGRy&#10;cy9lMm9Eb2MueG1sUEsFBgAAAAAGAAYAWQEAAJoFAAAAAA==&#10;">
                <v:fill on="f" focussize="0,0"/>
                <v:stroke weight="1pt" color="#212934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1661795</wp:posOffset>
                </wp:positionV>
                <wp:extent cx="6588125" cy="919480"/>
                <wp:effectExtent l="0" t="0" r="0" b="0"/>
                <wp:wrapNone/>
                <wp:docPr id="8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91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D767F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75BB6FBD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64E0F732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4FC27569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117064AC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54FE87E9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</w:p>
                          <w:p w14:paraId="42120B9E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CC92FFC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086979F2"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53.2pt;margin-top:130.85pt;height:72.4pt;width:518.75pt;z-index:251662336;mso-width-relative:page;mso-height-relative:page;" filled="f" stroked="f" coordsize="21600,21600" o:gfxdata="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0OX2K90AAAAMAQAADwAAAAAAAAABACAAAAAiAAAAZHJzL2Rvd25yZXYueG1sUEsB&#10;AhQAFAAAAAgAh07iQG13NQ23AQAAWAMAAA4AAAAAAAAAAQAgAAAALA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BDD767F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75BB6FBD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64E0F732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4FC27569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117064AC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54FE87E9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  <w:br w:type="textWrapping"/>
                      </w:r>
                    </w:p>
                    <w:p w14:paraId="42120B9E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3CC92FFC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086979F2"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-1214755</wp:posOffset>
                </wp:positionH>
                <wp:positionV relativeFrom="paragraph">
                  <wp:posOffset>2898140</wp:posOffset>
                </wp:positionV>
                <wp:extent cx="7703820" cy="179705"/>
                <wp:effectExtent l="0" t="0" r="3810" b="3810"/>
                <wp:wrapNone/>
                <wp:docPr id="77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179705"/>
                        </a:xfrm>
                        <a:prstGeom prst="rect">
                          <a:avLst/>
                        </a:prstGeom>
                        <a:solidFill>
                          <a:srgbClr val="212934"/>
                        </a:solidFill>
                        <a:ln w="127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95.65pt;margin-top:228.2pt;height:14.15pt;width:606.6pt;z-index:251666432;v-text-anchor:middle;mso-width-relative:page;mso-height-relative:page;" fillcolor="#212934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6395085</wp:posOffset>
                </wp:positionV>
                <wp:extent cx="6610350" cy="2562225"/>
                <wp:effectExtent l="0" t="0" r="0" b="0"/>
                <wp:wrapNone/>
                <wp:docPr id="7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2562225"/>
                          <a:chOff x="17500" y="12236"/>
                          <a:chExt cx="10410" cy="4035"/>
                        </a:xfrm>
                      </wpg:grpSpPr>
                      <wps:wsp>
                        <wps:cNvPr id="11" name="Freeform 24"/>
                        <wps:cNvSpPr/>
                        <wps:spPr>
                          <a:xfrm>
                            <a:off x="22052" y="14896"/>
                            <a:ext cx="457" cy="3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2705" y="60811"/>
                              </a:cxn>
                              <a:cxn ang="0">
                                <a:pos x="102705" y="60811"/>
                              </a:cxn>
                              <a:cxn ang="0">
                                <a:pos x="73301" y="89595"/>
                              </a:cxn>
                              <a:cxn ang="0">
                                <a:pos x="102705" y="118379"/>
                              </a:cxn>
                              <a:cxn ang="0">
                                <a:pos x="132108" y="89595"/>
                              </a:cxn>
                              <a:cxn ang="0">
                                <a:pos x="102705" y="60811"/>
                              </a:cxn>
                              <a:cxn ang="0">
                                <a:pos x="183046" y="28379"/>
                              </a:cxn>
                              <a:cxn ang="0">
                                <a:pos x="183046" y="28379"/>
                              </a:cxn>
                              <a:cxn ang="0">
                                <a:pos x="161097" y="28379"/>
                              </a:cxn>
                              <a:cxn ang="0">
                                <a:pos x="150329" y="24729"/>
                              </a:cxn>
                              <a:cxn ang="0">
                                <a:pos x="146602" y="3243"/>
                              </a:cxn>
                              <a:cxn ang="0">
                                <a:pos x="135421" y="0"/>
                              </a:cxn>
                              <a:cxn ang="0">
                                <a:pos x="65847" y="0"/>
                              </a:cxn>
                              <a:cxn ang="0">
                                <a:pos x="58807" y="3243"/>
                              </a:cxn>
                              <a:cxn ang="0">
                                <a:pos x="50938" y="24729"/>
                              </a:cxn>
                              <a:cxn ang="0">
                                <a:pos x="43898" y="28379"/>
                              </a:cxn>
                              <a:cxn ang="0">
                                <a:pos x="21949" y="28379"/>
                              </a:cxn>
                              <a:cxn ang="0">
                                <a:pos x="0" y="49866"/>
                              </a:cxn>
                              <a:cxn ang="0">
                                <a:pos x="0" y="139866"/>
                              </a:cxn>
                              <a:cxn ang="0">
                                <a:pos x="21949" y="161352"/>
                              </a:cxn>
                              <a:cxn ang="0">
                                <a:pos x="183046" y="161352"/>
                              </a:cxn>
                              <a:cxn ang="0">
                                <a:pos x="205409" y="139866"/>
                              </a:cxn>
                              <a:cxn ang="0">
                                <a:pos x="205409" y="49866"/>
                              </a:cxn>
                              <a:cxn ang="0">
                                <a:pos x="183046" y="28379"/>
                              </a:cxn>
                              <a:cxn ang="0">
                                <a:pos x="102705" y="139866"/>
                              </a:cxn>
                              <a:cxn ang="0">
                                <a:pos x="102705" y="139866"/>
                              </a:cxn>
                              <a:cxn ang="0">
                                <a:pos x="50938" y="89595"/>
                              </a:cxn>
                              <a:cxn ang="0">
                                <a:pos x="102705" y="39325"/>
                              </a:cxn>
                              <a:cxn ang="0">
                                <a:pos x="154057" y="89595"/>
                              </a:cxn>
                              <a:cxn ang="0">
                                <a:pos x="102705" y="139866"/>
                              </a:cxn>
                              <a:cxn ang="0">
                                <a:pos x="176006" y="64460"/>
                              </a:cxn>
                              <a:cxn ang="0">
                                <a:pos x="176006" y="64460"/>
                              </a:cxn>
                              <a:cxn ang="0">
                                <a:pos x="168551" y="57163"/>
                              </a:cxn>
                              <a:cxn ang="0">
                                <a:pos x="176006" y="49866"/>
                              </a:cxn>
                              <a:cxn ang="0">
                                <a:pos x="183046" y="57163"/>
                              </a:cxn>
                              <a:cxn ang="0">
                                <a:pos x="176006" y="64460"/>
                              </a:cxn>
                            </a:cxnLst>
                            <a:pathLst>
                              <a:path w="497" h="399">
                                <a:moveTo>
                                  <a:pt x="248" y="150"/>
                                </a:moveTo>
                                <a:lnTo>
                                  <a:pt x="248" y="150"/>
                                </a:lnTo>
                                <a:cubicBezTo>
                                  <a:pt x="203" y="150"/>
                                  <a:pt x="177" y="176"/>
                                  <a:pt x="177" y="221"/>
                                </a:cubicBezTo>
                                <a:cubicBezTo>
                                  <a:pt x="177" y="266"/>
                                  <a:pt x="203" y="292"/>
                                  <a:pt x="248" y="292"/>
                                </a:cubicBezTo>
                                <a:cubicBezTo>
                                  <a:pt x="292" y="292"/>
                                  <a:pt x="319" y="266"/>
                                  <a:pt x="319" y="221"/>
                                </a:cubicBezTo>
                                <a:cubicBezTo>
                                  <a:pt x="319" y="176"/>
                                  <a:pt x="292" y="150"/>
                                  <a:pt x="248" y="150"/>
                                </a:cubicBezTo>
                                <a:close/>
                                <a:moveTo>
                                  <a:pt x="442" y="70"/>
                                </a:moveTo>
                                <a:lnTo>
                                  <a:pt x="442" y="70"/>
                                </a:lnTo>
                                <a:cubicBezTo>
                                  <a:pt x="389" y="70"/>
                                  <a:pt x="389" y="70"/>
                                  <a:pt x="389" y="70"/>
                                </a:cubicBezTo>
                                <a:cubicBezTo>
                                  <a:pt x="380" y="70"/>
                                  <a:pt x="372" y="70"/>
                                  <a:pt x="363" y="61"/>
                                </a:cubicBezTo>
                                <a:cubicBezTo>
                                  <a:pt x="354" y="8"/>
                                  <a:pt x="354" y="8"/>
                                  <a:pt x="354" y="8"/>
                                </a:cubicBezTo>
                                <a:cubicBezTo>
                                  <a:pt x="345" y="8"/>
                                  <a:pt x="336" y="0"/>
                                  <a:pt x="327" y="0"/>
                                </a:cubicBezTo>
                                <a:cubicBezTo>
                                  <a:pt x="159" y="0"/>
                                  <a:pt x="159" y="0"/>
                                  <a:pt x="159" y="0"/>
                                </a:cubicBezTo>
                                <a:cubicBezTo>
                                  <a:pt x="159" y="0"/>
                                  <a:pt x="150" y="8"/>
                                  <a:pt x="142" y="8"/>
                                </a:cubicBezTo>
                                <a:cubicBezTo>
                                  <a:pt x="123" y="61"/>
                                  <a:pt x="123" y="61"/>
                                  <a:pt x="123" y="61"/>
                                </a:cubicBezTo>
                                <a:cubicBezTo>
                                  <a:pt x="123" y="70"/>
                                  <a:pt x="115" y="70"/>
                                  <a:pt x="106" y="70"/>
                                </a:cubicBezTo>
                                <a:cubicBezTo>
                                  <a:pt x="53" y="70"/>
                                  <a:pt x="53" y="70"/>
                                  <a:pt x="53" y="70"/>
                                </a:cubicBezTo>
                                <a:cubicBezTo>
                                  <a:pt x="17" y="70"/>
                                  <a:pt x="0" y="97"/>
                                  <a:pt x="0" y="123"/>
                                </a:cubicBezTo>
                                <a:cubicBezTo>
                                  <a:pt x="0" y="345"/>
                                  <a:pt x="0" y="345"/>
                                  <a:pt x="0" y="345"/>
                                </a:cubicBezTo>
                                <a:cubicBezTo>
                                  <a:pt x="0" y="372"/>
                                  <a:pt x="17" y="398"/>
                                  <a:pt x="53" y="398"/>
                                </a:cubicBezTo>
                                <a:cubicBezTo>
                                  <a:pt x="442" y="398"/>
                                  <a:pt x="442" y="398"/>
                                  <a:pt x="442" y="398"/>
                                </a:cubicBezTo>
                                <a:cubicBezTo>
                                  <a:pt x="470" y="398"/>
                                  <a:pt x="496" y="372"/>
                                  <a:pt x="496" y="345"/>
                                </a:cubicBezTo>
                                <a:cubicBezTo>
                                  <a:pt x="496" y="123"/>
                                  <a:pt x="496" y="123"/>
                                  <a:pt x="496" y="123"/>
                                </a:cubicBezTo>
                                <a:cubicBezTo>
                                  <a:pt x="496" y="97"/>
                                  <a:pt x="470" y="70"/>
                                  <a:pt x="442" y="70"/>
                                </a:cubicBezTo>
                                <a:close/>
                                <a:moveTo>
                                  <a:pt x="248" y="345"/>
                                </a:moveTo>
                                <a:lnTo>
                                  <a:pt x="248" y="345"/>
                                </a:lnTo>
                                <a:cubicBezTo>
                                  <a:pt x="177" y="345"/>
                                  <a:pt x="123" y="292"/>
                                  <a:pt x="123" y="221"/>
                                </a:cubicBezTo>
                                <a:cubicBezTo>
                                  <a:pt x="123" y="150"/>
                                  <a:pt x="177" y="97"/>
                                  <a:pt x="248" y="97"/>
                                </a:cubicBezTo>
                                <a:cubicBezTo>
                                  <a:pt x="319" y="97"/>
                                  <a:pt x="372" y="150"/>
                                  <a:pt x="372" y="221"/>
                                </a:cubicBezTo>
                                <a:cubicBezTo>
                                  <a:pt x="372" y="292"/>
                                  <a:pt x="319" y="345"/>
                                  <a:pt x="248" y="345"/>
                                </a:cubicBezTo>
                                <a:close/>
                                <a:moveTo>
                                  <a:pt x="425" y="159"/>
                                </a:moveTo>
                                <a:lnTo>
                                  <a:pt x="425" y="159"/>
                                </a:lnTo>
                                <a:cubicBezTo>
                                  <a:pt x="416" y="159"/>
                                  <a:pt x="407" y="150"/>
                                  <a:pt x="407" y="141"/>
                                </a:cubicBezTo>
                                <a:cubicBezTo>
                                  <a:pt x="407" y="132"/>
                                  <a:pt x="416" y="123"/>
                                  <a:pt x="425" y="123"/>
                                </a:cubicBezTo>
                                <a:cubicBezTo>
                                  <a:pt x="433" y="123"/>
                                  <a:pt x="442" y="132"/>
                                  <a:pt x="442" y="141"/>
                                </a:cubicBezTo>
                                <a:cubicBezTo>
                                  <a:pt x="442" y="150"/>
                                  <a:pt x="433" y="159"/>
                                  <a:pt x="425" y="15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12" name="Freeform 99"/>
                        <wps:cNvSpPr/>
                        <wps:spPr>
                          <a:xfrm>
                            <a:off x="22052" y="12332"/>
                            <a:ext cx="457" cy="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783" y="62423"/>
                              </a:cxn>
                              <a:cxn ang="0">
                                <a:pos x="157783" y="62423"/>
                              </a:cxn>
                              <a:cxn ang="0">
                                <a:pos x="179732" y="18603"/>
                              </a:cxn>
                              <a:cxn ang="0">
                                <a:pos x="194641" y="18603"/>
                              </a:cxn>
                              <a:cxn ang="0">
                                <a:pos x="157783" y="0"/>
                              </a:cxn>
                              <a:cxn ang="0">
                                <a:pos x="55079" y="0"/>
                              </a:cxn>
                              <a:cxn ang="0">
                                <a:pos x="0" y="62423"/>
                              </a:cxn>
                              <a:cxn ang="0">
                                <a:pos x="55079" y="124847"/>
                              </a:cxn>
                              <a:cxn ang="0">
                                <a:pos x="157783" y="124847"/>
                              </a:cxn>
                              <a:cxn ang="0">
                                <a:pos x="194641" y="106244"/>
                              </a:cxn>
                              <a:cxn ang="0">
                                <a:pos x="179732" y="106244"/>
                              </a:cxn>
                              <a:cxn ang="0">
                                <a:pos x="157783" y="62423"/>
                              </a:cxn>
                              <a:cxn ang="0">
                                <a:pos x="128380" y="81026"/>
                              </a:cxn>
                              <a:cxn ang="0">
                                <a:pos x="128380" y="81026"/>
                              </a:cxn>
                              <a:cxn ang="0">
                                <a:pos x="125067" y="81026"/>
                              </a:cxn>
                              <a:cxn ang="0">
                                <a:pos x="91522" y="69865"/>
                              </a:cxn>
                              <a:cxn ang="0">
                                <a:pos x="87795" y="81026"/>
                              </a:cxn>
                              <a:cxn ang="0">
                                <a:pos x="77028" y="84334"/>
                              </a:cxn>
                              <a:cxn ang="0">
                                <a:pos x="40585" y="51675"/>
                              </a:cxn>
                              <a:cxn ang="0">
                                <a:pos x="36857" y="44234"/>
                              </a:cxn>
                              <a:cxn ang="0">
                                <a:pos x="43898" y="44234"/>
                              </a:cxn>
                              <a:cxn ang="0">
                                <a:pos x="73301" y="59117"/>
                              </a:cxn>
                              <a:cxn ang="0">
                                <a:pos x="80755" y="47955"/>
                              </a:cxn>
                              <a:cxn ang="0">
                                <a:pos x="91522" y="44234"/>
                              </a:cxn>
                              <a:cxn ang="0">
                                <a:pos x="128380" y="77306"/>
                              </a:cxn>
                              <a:cxn ang="0">
                                <a:pos x="128380" y="81026"/>
                              </a:cxn>
                              <a:cxn ang="0">
                                <a:pos x="194641" y="40514"/>
                              </a:cxn>
                              <a:cxn ang="0">
                                <a:pos x="194641" y="40514"/>
                              </a:cxn>
                              <a:cxn ang="0">
                                <a:pos x="187186" y="40514"/>
                              </a:cxn>
                              <a:cxn ang="0">
                                <a:pos x="176005" y="62423"/>
                              </a:cxn>
                              <a:cxn ang="0">
                                <a:pos x="187186" y="84334"/>
                              </a:cxn>
                              <a:cxn ang="0">
                                <a:pos x="194641" y="84334"/>
                              </a:cxn>
                              <a:cxn ang="0">
                                <a:pos x="205408" y="62423"/>
                              </a:cxn>
                              <a:cxn ang="0">
                                <a:pos x="194641" y="40514"/>
                              </a:cxn>
                            </a:cxnLst>
                            <a:pathLst>
                              <a:path w="497" h="303">
                                <a:moveTo>
                                  <a:pt x="381" y="151"/>
                                </a:moveTo>
                                <a:lnTo>
                                  <a:pt x="381" y="151"/>
                                </a:lnTo>
                                <a:cubicBezTo>
                                  <a:pt x="381" y="90"/>
                                  <a:pt x="417" y="45"/>
                                  <a:pt x="434" y="45"/>
                                </a:cubicBezTo>
                                <a:cubicBezTo>
                                  <a:pt x="443" y="45"/>
                                  <a:pt x="470" y="45"/>
                                  <a:pt x="470" y="45"/>
                                </a:cubicBezTo>
                                <a:cubicBezTo>
                                  <a:pt x="452" y="18"/>
                                  <a:pt x="443" y="0"/>
                                  <a:pt x="381" y="0"/>
                                </a:cubicBezTo>
                                <a:cubicBezTo>
                                  <a:pt x="133" y="0"/>
                                  <a:pt x="133" y="0"/>
                                  <a:pt x="133" y="0"/>
                                </a:cubicBezTo>
                                <a:cubicBezTo>
                                  <a:pt x="36" y="0"/>
                                  <a:pt x="0" y="90"/>
                                  <a:pt x="0" y="151"/>
                                </a:cubicBezTo>
                                <a:cubicBezTo>
                                  <a:pt x="0" y="213"/>
                                  <a:pt x="36" y="302"/>
                                  <a:pt x="133" y="302"/>
                                </a:cubicBezTo>
                                <a:cubicBezTo>
                                  <a:pt x="381" y="302"/>
                                  <a:pt x="381" y="302"/>
                                  <a:pt x="381" y="302"/>
                                </a:cubicBezTo>
                                <a:cubicBezTo>
                                  <a:pt x="443" y="302"/>
                                  <a:pt x="452" y="284"/>
                                  <a:pt x="470" y="257"/>
                                </a:cubicBezTo>
                                <a:cubicBezTo>
                                  <a:pt x="470" y="257"/>
                                  <a:pt x="461" y="257"/>
                                  <a:pt x="434" y="257"/>
                                </a:cubicBezTo>
                                <a:cubicBezTo>
                                  <a:pt x="417" y="257"/>
                                  <a:pt x="381" y="222"/>
                                  <a:pt x="381" y="151"/>
                                </a:cubicBezTo>
                                <a:close/>
                                <a:moveTo>
                                  <a:pt x="310" y="196"/>
                                </a:moveTo>
                                <a:lnTo>
                                  <a:pt x="310" y="196"/>
                                </a:lnTo>
                                <a:cubicBezTo>
                                  <a:pt x="310" y="204"/>
                                  <a:pt x="302" y="196"/>
                                  <a:pt x="302" y="196"/>
                                </a:cubicBezTo>
                                <a:cubicBezTo>
                                  <a:pt x="221" y="169"/>
                                  <a:pt x="221" y="169"/>
                                  <a:pt x="221" y="169"/>
                                </a:cubicBezTo>
                                <a:cubicBezTo>
                                  <a:pt x="221" y="169"/>
                                  <a:pt x="221" y="178"/>
                                  <a:pt x="212" y="196"/>
                                </a:cubicBezTo>
                                <a:cubicBezTo>
                                  <a:pt x="204" y="204"/>
                                  <a:pt x="204" y="222"/>
                                  <a:pt x="186" y="204"/>
                                </a:cubicBezTo>
                                <a:cubicBezTo>
                                  <a:pt x="159" y="187"/>
                                  <a:pt x="98" y="125"/>
                                  <a:pt x="98" y="125"/>
                                </a:cubicBezTo>
                                <a:cubicBezTo>
                                  <a:pt x="98" y="125"/>
                                  <a:pt x="89" y="116"/>
                                  <a:pt x="89" y="107"/>
                                </a:cubicBezTo>
                                <a:cubicBezTo>
                                  <a:pt x="98" y="107"/>
                                  <a:pt x="106" y="107"/>
                                  <a:pt x="106" y="107"/>
                                </a:cubicBezTo>
                                <a:cubicBezTo>
                                  <a:pt x="177" y="143"/>
                                  <a:pt x="177" y="143"/>
                                  <a:pt x="177" y="143"/>
                                </a:cubicBezTo>
                                <a:cubicBezTo>
                                  <a:pt x="177" y="143"/>
                                  <a:pt x="186" y="125"/>
                                  <a:pt x="195" y="116"/>
                                </a:cubicBezTo>
                                <a:cubicBezTo>
                                  <a:pt x="195" y="98"/>
                                  <a:pt x="204" y="90"/>
                                  <a:pt x="221" y="107"/>
                                </a:cubicBezTo>
                                <a:cubicBezTo>
                                  <a:pt x="239" y="116"/>
                                  <a:pt x="310" y="187"/>
                                  <a:pt x="310" y="187"/>
                                </a:cubicBezTo>
                                <a:cubicBezTo>
                                  <a:pt x="310" y="187"/>
                                  <a:pt x="319" y="196"/>
                                  <a:pt x="310" y="196"/>
                                </a:cubicBezTo>
                                <a:close/>
                                <a:moveTo>
                                  <a:pt x="470" y="98"/>
                                </a:moveTo>
                                <a:lnTo>
                                  <a:pt x="470" y="98"/>
                                </a:lnTo>
                                <a:cubicBezTo>
                                  <a:pt x="452" y="98"/>
                                  <a:pt x="452" y="98"/>
                                  <a:pt x="452" y="98"/>
                                </a:cubicBezTo>
                                <a:cubicBezTo>
                                  <a:pt x="434" y="98"/>
                                  <a:pt x="425" y="125"/>
                                  <a:pt x="425" y="151"/>
                                </a:cubicBezTo>
                                <a:cubicBezTo>
                                  <a:pt x="425" y="178"/>
                                  <a:pt x="434" y="204"/>
                                  <a:pt x="452" y="204"/>
                                </a:cubicBezTo>
                                <a:cubicBezTo>
                                  <a:pt x="470" y="204"/>
                                  <a:pt x="470" y="204"/>
                                  <a:pt x="470" y="204"/>
                                </a:cubicBezTo>
                                <a:cubicBezTo>
                                  <a:pt x="478" y="204"/>
                                  <a:pt x="496" y="178"/>
                                  <a:pt x="496" y="151"/>
                                </a:cubicBezTo>
                                <a:cubicBezTo>
                                  <a:pt x="496" y="125"/>
                                  <a:pt x="478" y="98"/>
                                  <a:pt x="470" y="9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13" name="Freeform 3"/>
                        <wps:cNvSpPr/>
                        <wps:spPr>
                          <a:xfrm>
                            <a:off x="22052" y="13164"/>
                            <a:ext cx="457" cy="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1681" y="29135"/>
                              </a:cxn>
                              <a:cxn ang="0">
                                <a:pos x="201681" y="29135"/>
                              </a:cxn>
                              <a:cxn ang="0">
                                <a:pos x="154057" y="0"/>
                              </a:cxn>
                              <a:cxn ang="0">
                                <a:pos x="146602" y="0"/>
                              </a:cxn>
                              <a:cxn ang="0">
                                <a:pos x="102705" y="29135"/>
                              </a:cxn>
                              <a:cxn ang="0">
                                <a:pos x="58807" y="0"/>
                              </a:cxn>
                              <a:cxn ang="0">
                                <a:pos x="50938" y="0"/>
                              </a:cxn>
                              <a:cxn ang="0">
                                <a:pos x="3313" y="29135"/>
                              </a:cxn>
                              <a:cxn ang="0">
                                <a:pos x="0" y="36521"/>
                              </a:cxn>
                              <a:cxn ang="0">
                                <a:pos x="0" y="156754"/>
                              </a:cxn>
                              <a:cxn ang="0">
                                <a:pos x="3313" y="160036"/>
                              </a:cxn>
                              <a:cxn ang="0">
                                <a:pos x="10768" y="160036"/>
                              </a:cxn>
                              <a:cxn ang="0">
                                <a:pos x="54665" y="134595"/>
                              </a:cxn>
                              <a:cxn ang="0">
                                <a:pos x="98977" y="160036"/>
                              </a:cxn>
                              <a:cxn ang="0">
                                <a:pos x="106431" y="160036"/>
                              </a:cxn>
                              <a:cxn ang="0">
                                <a:pos x="150329" y="134595"/>
                              </a:cxn>
                              <a:cxn ang="0">
                                <a:pos x="194642" y="160036"/>
                              </a:cxn>
                              <a:cxn ang="0">
                                <a:pos x="197955" y="163730"/>
                              </a:cxn>
                              <a:cxn ang="0">
                                <a:pos x="201681" y="160036"/>
                              </a:cxn>
                              <a:cxn ang="0">
                                <a:pos x="205409" y="156754"/>
                              </a:cxn>
                              <a:cxn ang="0">
                                <a:pos x="205409" y="36521"/>
                              </a:cxn>
                              <a:cxn ang="0">
                                <a:pos x="201681" y="29135"/>
                              </a:cxn>
                              <a:cxn ang="0">
                                <a:pos x="47625" y="120233"/>
                              </a:cxn>
                              <a:cxn ang="0">
                                <a:pos x="47625" y="120233"/>
                              </a:cxn>
                              <a:cxn ang="0">
                                <a:pos x="14494" y="141981"/>
                              </a:cxn>
                              <a:cxn ang="0">
                                <a:pos x="14494" y="40214"/>
                              </a:cxn>
                              <a:cxn ang="0">
                                <a:pos x="47625" y="18056"/>
                              </a:cxn>
                              <a:cxn ang="0">
                                <a:pos x="47625" y="120233"/>
                              </a:cxn>
                              <a:cxn ang="0">
                                <a:pos x="95250" y="141981"/>
                              </a:cxn>
                              <a:cxn ang="0">
                                <a:pos x="95250" y="141981"/>
                              </a:cxn>
                              <a:cxn ang="0">
                                <a:pos x="62120" y="120233"/>
                              </a:cxn>
                              <a:cxn ang="0">
                                <a:pos x="62120" y="18056"/>
                              </a:cxn>
                              <a:cxn ang="0">
                                <a:pos x="95250" y="40214"/>
                              </a:cxn>
                              <a:cxn ang="0">
                                <a:pos x="95250" y="141981"/>
                              </a:cxn>
                              <a:cxn ang="0">
                                <a:pos x="142875" y="120233"/>
                              </a:cxn>
                              <a:cxn ang="0">
                                <a:pos x="142875" y="120233"/>
                              </a:cxn>
                              <a:cxn ang="0">
                                <a:pos x="110159" y="141981"/>
                              </a:cxn>
                              <a:cxn ang="0">
                                <a:pos x="110159" y="40214"/>
                              </a:cxn>
                              <a:cxn ang="0">
                                <a:pos x="142875" y="18056"/>
                              </a:cxn>
                              <a:cxn ang="0">
                                <a:pos x="142875" y="120233"/>
                              </a:cxn>
                              <a:cxn ang="0">
                                <a:pos x="190914" y="141981"/>
                              </a:cxn>
                              <a:cxn ang="0">
                                <a:pos x="190914" y="141981"/>
                              </a:cxn>
                              <a:cxn ang="0">
                                <a:pos x="157370" y="120233"/>
                              </a:cxn>
                              <a:cxn ang="0">
                                <a:pos x="157370" y="18056"/>
                              </a:cxn>
                              <a:cxn ang="0">
                                <a:pos x="190914" y="40214"/>
                              </a:cxn>
                              <a:cxn ang="0">
                                <a:pos x="190914" y="141981"/>
                              </a:cxn>
                            </a:cxnLst>
                            <a:pathLst>
                              <a:path w="497" h="400">
                                <a:moveTo>
                                  <a:pt x="487" y="71"/>
                                </a:moveTo>
                                <a:lnTo>
                                  <a:pt x="487" y="71"/>
                                </a:lnTo>
                                <a:cubicBezTo>
                                  <a:pt x="372" y="0"/>
                                  <a:pt x="372" y="0"/>
                                  <a:pt x="372" y="0"/>
                                </a:cubicBezTo>
                                <a:cubicBezTo>
                                  <a:pt x="363" y="0"/>
                                  <a:pt x="363" y="0"/>
                                  <a:pt x="354" y="0"/>
                                </a:cubicBezTo>
                                <a:cubicBezTo>
                                  <a:pt x="248" y="71"/>
                                  <a:pt x="248" y="71"/>
                                  <a:pt x="248" y="71"/>
                                </a:cubicBezTo>
                                <a:cubicBezTo>
                                  <a:pt x="142" y="0"/>
                                  <a:pt x="142" y="0"/>
                                  <a:pt x="142" y="0"/>
                                </a:cubicBezTo>
                                <a:cubicBezTo>
                                  <a:pt x="132" y="0"/>
                                  <a:pt x="132" y="0"/>
                                  <a:pt x="123" y="0"/>
                                </a:cubicBezTo>
                                <a:cubicBezTo>
                                  <a:pt x="8" y="71"/>
                                  <a:pt x="8" y="71"/>
                                  <a:pt x="8" y="71"/>
                                </a:cubicBezTo>
                                <a:cubicBezTo>
                                  <a:pt x="0" y="80"/>
                                  <a:pt x="0" y="80"/>
                                  <a:pt x="0" y="89"/>
                                </a:cubicBezTo>
                                <a:cubicBezTo>
                                  <a:pt x="0" y="382"/>
                                  <a:pt x="0" y="382"/>
                                  <a:pt x="0" y="382"/>
                                </a:cubicBezTo>
                                <a:cubicBezTo>
                                  <a:pt x="0" y="382"/>
                                  <a:pt x="0" y="390"/>
                                  <a:pt x="8" y="390"/>
                                </a:cubicBezTo>
                                <a:cubicBezTo>
                                  <a:pt x="8" y="399"/>
                                  <a:pt x="17" y="399"/>
                                  <a:pt x="26" y="390"/>
                                </a:cubicBezTo>
                                <a:cubicBezTo>
                                  <a:pt x="132" y="328"/>
                                  <a:pt x="132" y="328"/>
                                  <a:pt x="132" y="328"/>
                                </a:cubicBezTo>
                                <a:cubicBezTo>
                                  <a:pt x="239" y="390"/>
                                  <a:pt x="239" y="390"/>
                                  <a:pt x="239" y="390"/>
                                </a:cubicBezTo>
                                <a:cubicBezTo>
                                  <a:pt x="248" y="399"/>
                                  <a:pt x="248" y="399"/>
                                  <a:pt x="257" y="390"/>
                                </a:cubicBezTo>
                                <a:cubicBezTo>
                                  <a:pt x="363" y="328"/>
                                  <a:pt x="363" y="328"/>
                                  <a:pt x="363" y="328"/>
                                </a:cubicBezTo>
                                <a:cubicBezTo>
                                  <a:pt x="470" y="390"/>
                                  <a:pt x="470" y="390"/>
                                  <a:pt x="470" y="390"/>
                                </a:cubicBezTo>
                                <a:cubicBezTo>
                                  <a:pt x="470" y="399"/>
                                  <a:pt x="478" y="399"/>
                                  <a:pt x="478" y="399"/>
                                </a:cubicBezTo>
                                <a:cubicBezTo>
                                  <a:pt x="478" y="399"/>
                                  <a:pt x="487" y="399"/>
                                  <a:pt x="487" y="390"/>
                                </a:cubicBezTo>
                                <a:cubicBezTo>
                                  <a:pt x="496" y="390"/>
                                  <a:pt x="496" y="382"/>
                                  <a:pt x="496" y="382"/>
                                </a:cubicBezTo>
                                <a:cubicBezTo>
                                  <a:pt x="496" y="89"/>
                                  <a:pt x="496" y="89"/>
                                  <a:pt x="496" y="89"/>
                                </a:cubicBezTo>
                                <a:cubicBezTo>
                                  <a:pt x="496" y="80"/>
                                  <a:pt x="496" y="80"/>
                                  <a:pt x="487" y="71"/>
                                </a:cubicBezTo>
                                <a:close/>
                                <a:moveTo>
                                  <a:pt x="115" y="293"/>
                                </a:moveTo>
                                <a:lnTo>
                                  <a:pt x="115" y="293"/>
                                </a:lnTo>
                                <a:cubicBezTo>
                                  <a:pt x="35" y="346"/>
                                  <a:pt x="35" y="346"/>
                                  <a:pt x="35" y="346"/>
                                </a:cubicBezTo>
                                <a:cubicBezTo>
                                  <a:pt x="35" y="98"/>
                                  <a:pt x="35" y="98"/>
                                  <a:pt x="35" y="98"/>
                                </a:cubicBezTo>
                                <a:cubicBezTo>
                                  <a:pt x="115" y="44"/>
                                  <a:pt x="115" y="44"/>
                                  <a:pt x="115" y="44"/>
                                </a:cubicBezTo>
                                <a:lnTo>
                                  <a:pt x="115" y="293"/>
                                </a:lnTo>
                                <a:close/>
                                <a:moveTo>
                                  <a:pt x="230" y="346"/>
                                </a:moveTo>
                                <a:lnTo>
                                  <a:pt x="230" y="346"/>
                                </a:lnTo>
                                <a:cubicBezTo>
                                  <a:pt x="150" y="293"/>
                                  <a:pt x="150" y="293"/>
                                  <a:pt x="150" y="293"/>
                                </a:cubicBezTo>
                                <a:cubicBezTo>
                                  <a:pt x="150" y="44"/>
                                  <a:pt x="150" y="44"/>
                                  <a:pt x="150" y="44"/>
                                </a:cubicBezTo>
                                <a:cubicBezTo>
                                  <a:pt x="230" y="98"/>
                                  <a:pt x="230" y="98"/>
                                  <a:pt x="230" y="98"/>
                                </a:cubicBezTo>
                                <a:lnTo>
                                  <a:pt x="230" y="346"/>
                                </a:lnTo>
                                <a:close/>
                                <a:moveTo>
                                  <a:pt x="345" y="293"/>
                                </a:moveTo>
                                <a:lnTo>
                                  <a:pt x="345" y="293"/>
                                </a:lnTo>
                                <a:cubicBezTo>
                                  <a:pt x="266" y="346"/>
                                  <a:pt x="266" y="346"/>
                                  <a:pt x="266" y="346"/>
                                </a:cubicBezTo>
                                <a:cubicBezTo>
                                  <a:pt x="266" y="98"/>
                                  <a:pt x="266" y="98"/>
                                  <a:pt x="266" y="98"/>
                                </a:cubicBezTo>
                                <a:cubicBezTo>
                                  <a:pt x="345" y="44"/>
                                  <a:pt x="345" y="44"/>
                                  <a:pt x="345" y="44"/>
                                </a:cubicBezTo>
                                <a:lnTo>
                                  <a:pt x="345" y="293"/>
                                </a:lnTo>
                                <a:close/>
                                <a:moveTo>
                                  <a:pt x="461" y="346"/>
                                </a:moveTo>
                                <a:lnTo>
                                  <a:pt x="461" y="346"/>
                                </a:lnTo>
                                <a:cubicBezTo>
                                  <a:pt x="380" y="293"/>
                                  <a:pt x="380" y="293"/>
                                  <a:pt x="380" y="293"/>
                                </a:cubicBezTo>
                                <a:cubicBezTo>
                                  <a:pt x="380" y="44"/>
                                  <a:pt x="380" y="44"/>
                                  <a:pt x="380" y="44"/>
                                </a:cubicBezTo>
                                <a:cubicBezTo>
                                  <a:pt x="461" y="98"/>
                                  <a:pt x="461" y="98"/>
                                  <a:pt x="461" y="98"/>
                                </a:cubicBezTo>
                                <a:lnTo>
                                  <a:pt x="461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g:grpSp>
                        <wpg:cNvPr id="16" name="组合 36"/>
                        <wpg:cNvGrpSpPr/>
                        <wpg:grpSpPr>
                          <a:xfrm>
                            <a:off x="22068" y="15833"/>
                            <a:ext cx="424" cy="418"/>
                            <a:chOff x="7502" y="31193"/>
                            <a:chExt cx="424" cy="418"/>
                          </a:xfrm>
                        </wpg:grpSpPr>
                        <wps:wsp>
                          <wps:cNvPr id="14" name="Freeform 31"/>
                          <wps:cNvSpPr/>
                          <wps:spPr>
                            <a:xfrm>
                              <a:off x="7502" y="31193"/>
                              <a:ext cx="425" cy="4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4738" y="0"/>
                                </a:cxn>
                                <a:cxn ang="0">
                                  <a:pos x="254738" y="0"/>
                                </a:cxn>
                                <a:cxn ang="0">
                                  <a:pos x="0" y="245675"/>
                                </a:cxn>
                                <a:cxn ang="0">
                                  <a:pos x="254738" y="500203"/>
                                </a:cxn>
                                <a:cxn ang="0">
                                  <a:pos x="508373" y="245675"/>
                                </a:cxn>
                                <a:cxn ang="0">
                                  <a:pos x="254738" y="0"/>
                                </a:cxn>
                                <a:cxn ang="0">
                                  <a:pos x="254738" y="441551"/>
                                </a:cxn>
                                <a:cxn ang="0">
                                  <a:pos x="254738" y="441551"/>
                                </a:cxn>
                                <a:cxn ang="0">
                                  <a:pos x="58447" y="245675"/>
                                </a:cxn>
                                <a:cxn ang="0">
                                  <a:pos x="254738" y="49799"/>
                                </a:cxn>
                                <a:cxn ang="0">
                                  <a:pos x="449927" y="245675"/>
                                </a:cxn>
                                <a:cxn ang="0">
                                  <a:pos x="254738" y="441551"/>
                                </a:cxn>
                              </a:cxnLst>
                              <a:pathLst>
                                <a:path w="462" h="453">
                                  <a:moveTo>
                                    <a:pt x="231" y="0"/>
                                  </a:moveTo>
                                  <a:lnTo>
                                    <a:pt x="231" y="0"/>
                                  </a:lnTo>
                                  <a:cubicBezTo>
                                    <a:pt x="106" y="0"/>
                                    <a:pt x="0" y="98"/>
                                    <a:pt x="0" y="222"/>
                                  </a:cubicBezTo>
                                  <a:cubicBezTo>
                                    <a:pt x="0" y="346"/>
                                    <a:pt x="106" y="452"/>
                                    <a:pt x="231" y="452"/>
                                  </a:cubicBezTo>
                                  <a:cubicBezTo>
                                    <a:pt x="355" y="452"/>
                                    <a:pt x="461" y="346"/>
                                    <a:pt x="461" y="222"/>
                                  </a:cubicBezTo>
                                  <a:cubicBezTo>
                                    <a:pt x="461" y="98"/>
                                    <a:pt x="355" y="0"/>
                                    <a:pt x="231" y="0"/>
                                  </a:cubicBezTo>
                                  <a:close/>
                                  <a:moveTo>
                                    <a:pt x="231" y="399"/>
                                  </a:moveTo>
                                  <a:lnTo>
                                    <a:pt x="231" y="399"/>
                                  </a:lnTo>
                                  <a:cubicBezTo>
                                    <a:pt x="133" y="399"/>
                                    <a:pt x="53" y="319"/>
                                    <a:pt x="53" y="222"/>
                                  </a:cubicBezTo>
                                  <a:cubicBezTo>
                                    <a:pt x="53" y="124"/>
                                    <a:pt x="133" y="45"/>
                                    <a:pt x="231" y="45"/>
                                  </a:cubicBezTo>
                                  <a:cubicBezTo>
                                    <a:pt x="328" y="45"/>
                                    <a:pt x="408" y="124"/>
                                    <a:pt x="408" y="222"/>
                                  </a:cubicBezTo>
                                  <a:cubicBezTo>
                                    <a:pt x="408" y="319"/>
                                    <a:pt x="328" y="399"/>
                                    <a:pt x="231" y="39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15" name="Freeform 32"/>
                          <wps:cNvSpPr/>
                          <wps:spPr>
                            <a:xfrm>
                              <a:off x="7696" y="31284"/>
                              <a:ext cx="97" cy="2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8684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141635"/>
                                </a:cxn>
                                <a:cxn ang="0">
                                  <a:pos x="95637" y="235349"/>
                                </a:cxn>
                                <a:cxn ang="0">
                                  <a:pos x="113904" y="207661"/>
                                </a:cxn>
                                <a:cxn ang="0">
                                  <a:pos x="38684" y="121402"/>
                                </a:cxn>
                                <a:cxn ang="0">
                                  <a:pos x="38684" y="0"/>
                                </a:cxn>
                              </a:cxnLst>
                              <a:pathLst>
                                <a:path w="107" h="222">
                                  <a:moveTo>
                                    <a:pt x="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89" y="221"/>
                                  </a:lnTo>
                                  <a:lnTo>
                                    <a:pt x="106" y="195"/>
                                  </a:lnTo>
                                  <a:lnTo>
                                    <a:pt x="36" y="114"/>
                                  </a:lnTo>
                                  <a:lnTo>
                                    <a:pt x="3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</wpg:grpSp>
                      <wps:wsp>
                        <wps:cNvPr id="17" name="Freeform 91"/>
                        <wps:cNvSpPr/>
                        <wps:spPr>
                          <a:xfrm>
                            <a:off x="23931" y="13251"/>
                            <a:ext cx="457" cy="2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3459" y="0"/>
                              </a:cxn>
                              <a:cxn ang="0">
                                <a:pos x="183459" y="0"/>
                              </a:cxn>
                              <a:cxn ang="0">
                                <a:pos x="21949" y="0"/>
                              </a:cxn>
                              <a:cxn ang="0">
                                <a:pos x="0" y="21049"/>
                              </a:cxn>
                              <a:cxn ang="0">
                                <a:pos x="0" y="80623"/>
                              </a:cxn>
                              <a:cxn ang="0">
                                <a:pos x="21949" y="98098"/>
                              </a:cxn>
                              <a:cxn ang="0">
                                <a:pos x="183459" y="98098"/>
                              </a:cxn>
                              <a:cxn ang="0">
                                <a:pos x="205408" y="80623"/>
                              </a:cxn>
                              <a:cxn ang="0">
                                <a:pos x="205408" y="21049"/>
                              </a:cxn>
                              <a:cxn ang="0">
                                <a:pos x="183459" y="0"/>
                              </a:cxn>
                              <a:cxn ang="0">
                                <a:pos x="183459" y="80623"/>
                              </a:cxn>
                              <a:cxn ang="0">
                                <a:pos x="183459" y="80623"/>
                              </a:cxn>
                              <a:cxn ang="0">
                                <a:pos x="21949" y="80623"/>
                              </a:cxn>
                              <a:cxn ang="0">
                                <a:pos x="21949" y="21049"/>
                              </a:cxn>
                              <a:cxn ang="0">
                                <a:pos x="183459" y="21049"/>
                              </a:cxn>
                              <a:cxn ang="0">
                                <a:pos x="183459" y="80623"/>
                              </a:cxn>
                              <a:cxn ang="0">
                                <a:pos x="73301" y="31376"/>
                              </a:cxn>
                              <a:cxn ang="0">
                                <a:pos x="73301" y="31376"/>
                              </a:cxn>
                              <a:cxn ang="0">
                                <a:pos x="29403" y="31376"/>
                              </a:cxn>
                              <a:cxn ang="0">
                                <a:pos x="29403" y="70297"/>
                              </a:cxn>
                              <a:cxn ang="0">
                                <a:pos x="73301" y="70297"/>
                              </a:cxn>
                              <a:cxn ang="0">
                                <a:pos x="73301" y="31376"/>
                              </a:cxn>
                              <a:cxn ang="0">
                                <a:pos x="124652" y="31376"/>
                              </a:cxn>
                              <a:cxn ang="0">
                                <a:pos x="124652" y="31376"/>
                              </a:cxn>
                              <a:cxn ang="0">
                                <a:pos x="80755" y="31376"/>
                              </a:cxn>
                              <a:cxn ang="0">
                                <a:pos x="80755" y="70297"/>
                              </a:cxn>
                              <a:cxn ang="0">
                                <a:pos x="124652" y="70297"/>
                              </a:cxn>
                              <a:cxn ang="0">
                                <a:pos x="124652" y="31376"/>
                              </a:cxn>
                            </a:cxnLst>
                            <a:pathLst>
                              <a:path w="497" h="248">
                                <a:moveTo>
                                  <a:pt x="443" y="0"/>
                                </a:moveTo>
                                <a:lnTo>
                                  <a:pt x="443" y="0"/>
                                </a:ln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18" y="0"/>
                                  <a:pt x="0" y="26"/>
                                  <a:pt x="0" y="53"/>
                                </a:cubicBezTo>
                                <a:cubicBezTo>
                                  <a:pt x="0" y="203"/>
                                  <a:pt x="0" y="203"/>
                                  <a:pt x="0" y="203"/>
                                </a:cubicBezTo>
                                <a:cubicBezTo>
                                  <a:pt x="0" y="230"/>
                                  <a:pt x="18" y="247"/>
                                  <a:pt x="53" y="247"/>
                                </a:cubicBezTo>
                                <a:cubicBezTo>
                                  <a:pt x="443" y="247"/>
                                  <a:pt x="443" y="247"/>
                                  <a:pt x="443" y="247"/>
                                </a:cubicBezTo>
                                <a:cubicBezTo>
                                  <a:pt x="469" y="247"/>
                                  <a:pt x="496" y="230"/>
                                  <a:pt x="496" y="203"/>
                                </a:cubicBezTo>
                                <a:cubicBezTo>
                                  <a:pt x="496" y="53"/>
                                  <a:pt x="496" y="53"/>
                                  <a:pt x="496" y="53"/>
                                </a:cubicBezTo>
                                <a:cubicBezTo>
                                  <a:pt x="496" y="26"/>
                                  <a:pt x="469" y="0"/>
                                  <a:pt x="443" y="0"/>
                                </a:cubicBezTo>
                                <a:close/>
                                <a:moveTo>
                                  <a:pt x="443" y="203"/>
                                </a:moveTo>
                                <a:lnTo>
                                  <a:pt x="443" y="203"/>
                                </a:lnTo>
                                <a:cubicBezTo>
                                  <a:pt x="53" y="203"/>
                                  <a:pt x="53" y="203"/>
                                  <a:pt x="53" y="203"/>
                                </a:cubicBez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443" y="53"/>
                                  <a:pt x="443" y="53"/>
                                  <a:pt x="443" y="53"/>
                                </a:cubicBezTo>
                                <a:lnTo>
                                  <a:pt x="443" y="203"/>
                                </a:lnTo>
                                <a:close/>
                                <a:moveTo>
                                  <a:pt x="177" y="79"/>
                                </a:moveTo>
                                <a:lnTo>
                                  <a:pt x="177" y="79"/>
                                </a:lnTo>
                                <a:cubicBezTo>
                                  <a:pt x="71" y="79"/>
                                  <a:pt x="71" y="79"/>
                                  <a:pt x="71" y="79"/>
                                </a:cubicBezTo>
                                <a:cubicBezTo>
                                  <a:pt x="71" y="177"/>
                                  <a:pt x="71" y="177"/>
                                  <a:pt x="71" y="177"/>
                                </a:cubicBezTo>
                                <a:cubicBezTo>
                                  <a:pt x="177" y="177"/>
                                  <a:pt x="177" y="177"/>
                                  <a:pt x="177" y="177"/>
                                </a:cubicBezTo>
                                <a:lnTo>
                                  <a:pt x="177" y="79"/>
                                </a:lnTo>
                                <a:close/>
                                <a:moveTo>
                                  <a:pt x="301" y="79"/>
                                </a:moveTo>
                                <a:lnTo>
                                  <a:pt x="301" y="79"/>
                                </a:lnTo>
                                <a:cubicBezTo>
                                  <a:pt x="195" y="79"/>
                                  <a:pt x="195" y="79"/>
                                  <a:pt x="195" y="79"/>
                                </a:cubicBezTo>
                                <a:cubicBezTo>
                                  <a:pt x="195" y="177"/>
                                  <a:pt x="195" y="177"/>
                                  <a:pt x="195" y="177"/>
                                </a:cubicBezTo>
                                <a:cubicBezTo>
                                  <a:pt x="301" y="177"/>
                                  <a:pt x="301" y="177"/>
                                  <a:pt x="301" y="177"/>
                                </a:cubicBezTo>
                                <a:lnTo>
                                  <a:pt x="301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18" name="Freeform 166"/>
                        <wps:cNvSpPr/>
                        <wps:spPr>
                          <a:xfrm>
                            <a:off x="21194" y="15833"/>
                            <a:ext cx="356" cy="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1636" y="0"/>
                              </a:cxn>
                              <a:cxn ang="0">
                                <a:pos x="151636" y="0"/>
                              </a:cxn>
                              <a:cxn ang="0">
                                <a:pos x="126703" y="0"/>
                              </a:cxn>
                              <a:cxn ang="0">
                                <a:pos x="119347" y="11540"/>
                              </a:cxn>
                              <a:cxn ang="0">
                                <a:pos x="119347" y="182982"/>
                              </a:cxn>
                              <a:cxn ang="0">
                                <a:pos x="158992" y="182982"/>
                              </a:cxn>
                              <a:cxn ang="0">
                                <a:pos x="158992" y="11540"/>
                              </a:cxn>
                              <a:cxn ang="0">
                                <a:pos x="151636" y="0"/>
                              </a:cxn>
                              <a:cxn ang="0">
                                <a:pos x="90327" y="62231"/>
                              </a:cxn>
                              <a:cxn ang="0">
                                <a:pos x="90327" y="62231"/>
                              </a:cxn>
                              <a:cxn ang="0">
                                <a:pos x="68665" y="62231"/>
                              </a:cxn>
                              <a:cxn ang="0">
                                <a:pos x="57630" y="73357"/>
                              </a:cxn>
                              <a:cxn ang="0">
                                <a:pos x="57630" y="182982"/>
                              </a:cxn>
                              <a:cxn ang="0">
                                <a:pos x="101363" y="182982"/>
                              </a:cxn>
                              <a:cxn ang="0">
                                <a:pos x="101363" y="73357"/>
                              </a:cxn>
                              <a:cxn ang="0">
                                <a:pos x="90327" y="62231"/>
                              </a:cxn>
                              <a:cxn ang="0">
                                <a:pos x="28611" y="124460"/>
                              </a:cxn>
                              <a:cxn ang="0">
                                <a:pos x="28611" y="124460"/>
                              </a:cxn>
                              <a:cxn ang="0">
                                <a:pos x="6948" y="124460"/>
                              </a:cxn>
                              <a:cxn ang="0">
                                <a:pos x="0" y="131467"/>
                              </a:cxn>
                              <a:cxn ang="0">
                                <a:pos x="0" y="182982"/>
                              </a:cxn>
                              <a:cxn ang="0">
                                <a:pos x="39646" y="182982"/>
                              </a:cxn>
                              <a:cxn ang="0">
                                <a:pos x="39646" y="131467"/>
                              </a:cxn>
                              <a:cxn ang="0">
                                <a:pos x="28611" y="124460"/>
                              </a:cxn>
                            </a:cxnLst>
                            <a:pathLst>
                              <a:path w="390" h="445">
                                <a:moveTo>
                                  <a:pt x="371" y="0"/>
                                </a:moveTo>
                                <a:lnTo>
                                  <a:pt x="371" y="0"/>
                                </a:lnTo>
                                <a:cubicBezTo>
                                  <a:pt x="310" y="0"/>
                                  <a:pt x="310" y="0"/>
                                  <a:pt x="310" y="0"/>
                                </a:cubicBezTo>
                                <a:cubicBezTo>
                                  <a:pt x="301" y="0"/>
                                  <a:pt x="292" y="10"/>
                                  <a:pt x="292" y="28"/>
                                </a:cubicBezTo>
                                <a:cubicBezTo>
                                  <a:pt x="292" y="444"/>
                                  <a:pt x="292" y="444"/>
                                  <a:pt x="292" y="444"/>
                                </a:cubicBezTo>
                                <a:cubicBezTo>
                                  <a:pt x="389" y="444"/>
                                  <a:pt x="389" y="444"/>
                                  <a:pt x="389" y="444"/>
                                </a:cubicBezTo>
                                <a:cubicBezTo>
                                  <a:pt x="389" y="28"/>
                                  <a:pt x="389" y="28"/>
                                  <a:pt x="389" y="28"/>
                                </a:cubicBezTo>
                                <a:cubicBezTo>
                                  <a:pt x="389" y="10"/>
                                  <a:pt x="380" y="0"/>
                                  <a:pt x="371" y="0"/>
                                </a:cubicBezTo>
                                <a:close/>
                                <a:moveTo>
                                  <a:pt x="221" y="151"/>
                                </a:moveTo>
                                <a:lnTo>
                                  <a:pt x="221" y="151"/>
                                </a:lnTo>
                                <a:cubicBezTo>
                                  <a:pt x="168" y="151"/>
                                  <a:pt x="168" y="151"/>
                                  <a:pt x="168" y="151"/>
                                </a:cubicBezTo>
                                <a:cubicBezTo>
                                  <a:pt x="150" y="151"/>
                                  <a:pt x="141" y="160"/>
                                  <a:pt x="141" y="178"/>
                                </a:cubicBezTo>
                                <a:cubicBezTo>
                                  <a:pt x="141" y="444"/>
                                  <a:pt x="141" y="444"/>
                                  <a:pt x="141" y="444"/>
                                </a:cubicBezTo>
                                <a:cubicBezTo>
                                  <a:pt x="248" y="444"/>
                                  <a:pt x="248" y="444"/>
                                  <a:pt x="248" y="444"/>
                                </a:cubicBezTo>
                                <a:cubicBezTo>
                                  <a:pt x="248" y="178"/>
                                  <a:pt x="248" y="178"/>
                                  <a:pt x="248" y="178"/>
                                </a:cubicBezTo>
                                <a:cubicBezTo>
                                  <a:pt x="248" y="160"/>
                                  <a:pt x="230" y="151"/>
                                  <a:pt x="221" y="151"/>
                                </a:cubicBezTo>
                                <a:close/>
                                <a:moveTo>
                                  <a:pt x="70" y="302"/>
                                </a:moveTo>
                                <a:lnTo>
                                  <a:pt x="70" y="302"/>
                                </a:lnTo>
                                <a:cubicBezTo>
                                  <a:pt x="17" y="302"/>
                                  <a:pt x="17" y="302"/>
                                  <a:pt x="17" y="302"/>
                                </a:cubicBezTo>
                                <a:cubicBezTo>
                                  <a:pt x="0" y="302"/>
                                  <a:pt x="0" y="310"/>
                                  <a:pt x="0" y="319"/>
                                </a:cubicBezTo>
                                <a:cubicBezTo>
                                  <a:pt x="0" y="444"/>
                                  <a:pt x="0" y="444"/>
                                  <a:pt x="0" y="444"/>
                                </a:cubicBezTo>
                                <a:cubicBezTo>
                                  <a:pt x="97" y="444"/>
                                  <a:pt x="97" y="444"/>
                                  <a:pt x="97" y="444"/>
                                </a:cubicBezTo>
                                <a:cubicBezTo>
                                  <a:pt x="97" y="319"/>
                                  <a:pt x="97" y="319"/>
                                  <a:pt x="97" y="319"/>
                                </a:cubicBezTo>
                                <a:cubicBezTo>
                                  <a:pt x="97" y="310"/>
                                  <a:pt x="88" y="302"/>
                                  <a:pt x="70" y="3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19" name="Freeform 85"/>
                        <wps:cNvSpPr/>
                        <wps:spPr>
                          <a:xfrm>
                            <a:off x="17525" y="14026"/>
                            <a:ext cx="408" cy="4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3392" y="66494"/>
                              </a:cxn>
                              <a:cxn ang="0">
                                <a:pos x="117570" y="66494"/>
                              </a:cxn>
                              <a:cxn ang="0">
                                <a:pos x="91904" y="0"/>
                              </a:cxn>
                              <a:cxn ang="0">
                                <a:pos x="66237" y="66494"/>
                              </a:cxn>
                              <a:cxn ang="0">
                                <a:pos x="0" y="66494"/>
                              </a:cxn>
                              <a:cxn ang="0">
                                <a:pos x="55059" y="107059"/>
                              </a:cxn>
                              <a:cxn ang="0">
                                <a:pos x="36431" y="181498"/>
                              </a:cxn>
                              <a:cxn ang="0">
                                <a:pos x="91904" y="136751"/>
                              </a:cxn>
                              <a:cxn ang="0">
                                <a:pos x="146548" y="181498"/>
                              </a:cxn>
                              <a:cxn ang="0">
                                <a:pos x="128333" y="107059"/>
                              </a:cxn>
                              <a:cxn ang="0">
                                <a:pos x="183392" y="66494"/>
                              </a:cxn>
                              <a:cxn ang="0">
                                <a:pos x="91904" y="118351"/>
                              </a:cxn>
                              <a:cxn ang="0">
                                <a:pos x="58371" y="143861"/>
                              </a:cxn>
                              <a:cxn ang="0">
                                <a:pos x="73275" y="107059"/>
                              </a:cxn>
                              <a:cxn ang="0">
                                <a:pos x="43882" y="81131"/>
                              </a:cxn>
                              <a:cxn ang="0">
                                <a:pos x="80726" y="84894"/>
                              </a:cxn>
                              <a:cxn ang="0">
                                <a:pos x="91904" y="40565"/>
                              </a:cxn>
                              <a:cxn ang="0">
                                <a:pos x="102667" y="84894"/>
                              </a:cxn>
                              <a:cxn ang="0">
                                <a:pos x="139511" y="81131"/>
                              </a:cxn>
                              <a:cxn ang="0">
                                <a:pos x="110119" y="107059"/>
                              </a:cxn>
                              <a:cxn ang="0">
                                <a:pos x="121295" y="143861"/>
                              </a:cxn>
                              <a:cxn ang="0">
                                <a:pos x="91904" y="118351"/>
                              </a:cxn>
                            </a:cxnLst>
                            <a:pathLst>
                              <a:path w="444" h="435">
                                <a:moveTo>
                                  <a:pt x="443" y="159"/>
                                </a:moveTo>
                                <a:lnTo>
                                  <a:pt x="284" y="159"/>
                                </a:lnTo>
                                <a:lnTo>
                                  <a:pt x="222" y="0"/>
                                </a:lnTo>
                                <a:lnTo>
                                  <a:pt x="160" y="159"/>
                                </a:lnTo>
                                <a:lnTo>
                                  <a:pt x="0" y="159"/>
                                </a:lnTo>
                                <a:lnTo>
                                  <a:pt x="133" y="256"/>
                                </a:lnTo>
                                <a:lnTo>
                                  <a:pt x="88" y="434"/>
                                </a:lnTo>
                                <a:lnTo>
                                  <a:pt x="222" y="327"/>
                                </a:lnTo>
                                <a:lnTo>
                                  <a:pt x="354" y="434"/>
                                </a:lnTo>
                                <a:lnTo>
                                  <a:pt x="310" y="256"/>
                                </a:lnTo>
                                <a:lnTo>
                                  <a:pt x="443" y="159"/>
                                </a:lnTo>
                                <a:close/>
                                <a:moveTo>
                                  <a:pt x="222" y="283"/>
                                </a:moveTo>
                                <a:lnTo>
                                  <a:pt x="141" y="344"/>
                                </a:lnTo>
                                <a:lnTo>
                                  <a:pt x="177" y="256"/>
                                </a:lnTo>
                                <a:lnTo>
                                  <a:pt x="106" y="194"/>
                                </a:lnTo>
                                <a:lnTo>
                                  <a:pt x="195" y="203"/>
                                </a:lnTo>
                                <a:lnTo>
                                  <a:pt x="222" y="97"/>
                                </a:lnTo>
                                <a:lnTo>
                                  <a:pt x="248" y="203"/>
                                </a:lnTo>
                                <a:lnTo>
                                  <a:pt x="337" y="194"/>
                                </a:lnTo>
                                <a:lnTo>
                                  <a:pt x="266" y="256"/>
                                </a:lnTo>
                                <a:lnTo>
                                  <a:pt x="293" y="344"/>
                                </a:lnTo>
                                <a:lnTo>
                                  <a:pt x="222" y="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0" name="Freeform 46"/>
                        <wps:cNvSpPr/>
                        <wps:spPr>
                          <a:xfrm>
                            <a:off x="22068" y="14025"/>
                            <a:ext cx="425" cy="4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0966" y="137598"/>
                              </a:cxn>
                              <a:cxn ang="0">
                                <a:pos x="150966" y="137598"/>
                              </a:cxn>
                              <a:cxn ang="0">
                                <a:pos x="118111" y="101560"/>
                              </a:cxn>
                              <a:cxn ang="0">
                                <a:pos x="128924" y="79856"/>
                              </a:cxn>
                              <a:cxn ang="0">
                                <a:pos x="136410" y="61837"/>
                              </a:cxn>
                              <a:cxn ang="0">
                                <a:pos x="132667" y="54056"/>
                              </a:cxn>
                              <a:cxn ang="0">
                                <a:pos x="136410" y="36038"/>
                              </a:cxn>
                              <a:cxn ang="0">
                                <a:pos x="95654" y="0"/>
                              </a:cxn>
                              <a:cxn ang="0">
                                <a:pos x="54897" y="36038"/>
                              </a:cxn>
                              <a:cxn ang="0">
                                <a:pos x="58640" y="54056"/>
                              </a:cxn>
                              <a:cxn ang="0">
                                <a:pos x="54897" y="61837"/>
                              </a:cxn>
                              <a:cxn ang="0">
                                <a:pos x="62383" y="79856"/>
                              </a:cxn>
                              <a:cxn ang="0">
                                <a:pos x="73612" y="101560"/>
                              </a:cxn>
                              <a:cxn ang="0">
                                <a:pos x="40341" y="137598"/>
                              </a:cxn>
                              <a:cxn ang="0">
                                <a:pos x="0" y="162988"/>
                              </a:cxn>
                              <a:cxn ang="0">
                                <a:pos x="0" y="181007"/>
                              </a:cxn>
                              <a:cxn ang="0">
                                <a:pos x="95654" y="181007"/>
                              </a:cxn>
                              <a:cxn ang="0">
                                <a:pos x="191307" y="181007"/>
                              </a:cxn>
                              <a:cxn ang="0">
                                <a:pos x="191307" y="162988"/>
                              </a:cxn>
                              <a:cxn ang="0">
                                <a:pos x="150966" y="137598"/>
                              </a:cxn>
                            </a:cxnLst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1" name="Freeform 39"/>
                        <wps:cNvSpPr/>
                        <wps:spPr>
                          <a:xfrm>
                            <a:off x="23955" y="15833"/>
                            <a:ext cx="408" cy="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5178" y="21941"/>
                              </a:cxn>
                              <a:cxn ang="0">
                                <a:pos x="165178" y="21941"/>
                              </a:cxn>
                              <a:cxn ang="0">
                                <a:pos x="154001" y="21941"/>
                              </a:cxn>
                              <a:cxn ang="0">
                                <a:pos x="154001" y="40570"/>
                              </a:cxn>
                              <a:cxn ang="0">
                                <a:pos x="121295" y="40570"/>
                              </a:cxn>
                              <a:cxn ang="0">
                                <a:pos x="121295" y="21941"/>
                              </a:cxn>
                              <a:cxn ang="0">
                                <a:pos x="62511" y="21941"/>
                              </a:cxn>
                              <a:cxn ang="0">
                                <a:pos x="62511" y="40570"/>
                              </a:cxn>
                              <a:cxn ang="0">
                                <a:pos x="29393" y="40570"/>
                              </a:cxn>
                              <a:cxn ang="0">
                                <a:pos x="29393" y="21941"/>
                              </a:cxn>
                              <a:cxn ang="0">
                                <a:pos x="18629" y="21941"/>
                              </a:cxn>
                              <a:cxn ang="0">
                                <a:pos x="0" y="40570"/>
                              </a:cxn>
                              <a:cxn ang="0">
                                <a:pos x="0" y="165178"/>
                              </a:cxn>
                              <a:cxn ang="0">
                                <a:pos x="18629" y="183392"/>
                              </a:cxn>
                              <a:cxn ang="0">
                                <a:pos x="165178" y="183392"/>
                              </a:cxn>
                              <a:cxn ang="0">
                                <a:pos x="183392" y="165178"/>
                              </a:cxn>
                              <a:cxn ang="0">
                                <a:pos x="183392" y="40570"/>
                              </a:cxn>
                              <a:cxn ang="0">
                                <a:pos x="165178" y="21941"/>
                              </a:cxn>
                              <a:cxn ang="0">
                                <a:pos x="165178" y="165178"/>
                              </a:cxn>
                              <a:cxn ang="0">
                                <a:pos x="165178" y="165178"/>
                              </a:cxn>
                              <a:cxn ang="0">
                                <a:pos x="18629" y="165178"/>
                              </a:cxn>
                              <a:cxn ang="0">
                                <a:pos x="18629" y="81140"/>
                              </a:cxn>
                              <a:cxn ang="0">
                                <a:pos x="165178" y="81140"/>
                              </a:cxn>
                              <a:cxn ang="0">
                                <a:pos x="165178" y="165178"/>
                              </a:cxn>
                              <a:cxn ang="0">
                                <a:pos x="51334" y="0"/>
                              </a:cxn>
                              <a:cxn ang="0">
                                <a:pos x="51334" y="0"/>
                              </a:cxn>
                              <a:cxn ang="0">
                                <a:pos x="36844" y="0"/>
                              </a:cxn>
                              <a:cxn ang="0">
                                <a:pos x="36844" y="36844"/>
                              </a:cxn>
                              <a:cxn ang="0">
                                <a:pos x="51334" y="36844"/>
                              </a:cxn>
                              <a:cxn ang="0">
                                <a:pos x="51334" y="0"/>
                              </a:cxn>
                              <a:cxn ang="0">
                                <a:pos x="146548" y="0"/>
                              </a:cxn>
                              <a:cxn ang="0">
                                <a:pos x="146548" y="0"/>
                              </a:cxn>
                              <a:cxn ang="0">
                                <a:pos x="132060" y="0"/>
                              </a:cxn>
                              <a:cxn ang="0">
                                <a:pos x="132060" y="36844"/>
                              </a:cxn>
                              <a:cxn ang="0">
                                <a:pos x="146548" y="36844"/>
                              </a:cxn>
                              <a:cxn ang="0">
                                <a:pos x="146548" y="0"/>
                              </a:cxn>
                            </a:cxnLst>
                            <a:pathLst>
                              <a:path w="444" h="444">
                                <a:moveTo>
                                  <a:pt x="399" y="53"/>
                                </a:moveTo>
                                <a:lnTo>
                                  <a:pt x="399" y="53"/>
                                </a:lnTo>
                                <a:cubicBezTo>
                                  <a:pt x="372" y="53"/>
                                  <a:pt x="372" y="53"/>
                                  <a:pt x="372" y="53"/>
                                </a:cubicBezTo>
                                <a:cubicBezTo>
                                  <a:pt x="372" y="98"/>
                                  <a:pt x="372" y="98"/>
                                  <a:pt x="372" y="98"/>
                                </a:cubicBezTo>
                                <a:cubicBezTo>
                                  <a:pt x="293" y="98"/>
                                  <a:pt x="293" y="98"/>
                                  <a:pt x="293" y="98"/>
                                </a:cubicBezTo>
                                <a:cubicBezTo>
                                  <a:pt x="293" y="53"/>
                                  <a:pt x="293" y="53"/>
                                  <a:pt x="293" y="53"/>
                                </a:cubicBezTo>
                                <a:cubicBezTo>
                                  <a:pt x="151" y="53"/>
                                  <a:pt x="151" y="53"/>
                                  <a:pt x="151" y="53"/>
                                </a:cubicBezTo>
                                <a:cubicBezTo>
                                  <a:pt x="151" y="98"/>
                                  <a:pt x="151" y="98"/>
                                  <a:pt x="151" y="98"/>
                                </a:cubicBezTo>
                                <a:cubicBezTo>
                                  <a:pt x="71" y="98"/>
                                  <a:pt x="71" y="98"/>
                                  <a:pt x="71" y="98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45" y="53"/>
                                  <a:pt x="45" y="53"/>
                                  <a:pt x="45" y="53"/>
                                </a:cubicBezTo>
                                <a:cubicBezTo>
                                  <a:pt x="18" y="53"/>
                                  <a:pt x="0" y="71"/>
                                  <a:pt x="0" y="98"/>
                                </a:cubicBezTo>
                                <a:cubicBezTo>
                                  <a:pt x="0" y="399"/>
                                  <a:pt x="0" y="399"/>
                                  <a:pt x="0" y="399"/>
                                </a:cubicBezTo>
                                <a:cubicBezTo>
                                  <a:pt x="0" y="425"/>
                                  <a:pt x="18" y="443"/>
                                  <a:pt x="45" y="443"/>
                                </a:cubicBezTo>
                                <a:cubicBezTo>
                                  <a:pt x="399" y="443"/>
                                  <a:pt x="399" y="443"/>
                                  <a:pt x="399" y="443"/>
                                </a:cubicBezTo>
                                <a:cubicBezTo>
                                  <a:pt x="425" y="443"/>
                                  <a:pt x="443" y="425"/>
                                  <a:pt x="443" y="399"/>
                                </a:cubicBezTo>
                                <a:cubicBezTo>
                                  <a:pt x="443" y="98"/>
                                  <a:pt x="443" y="98"/>
                                  <a:pt x="443" y="98"/>
                                </a:cubicBezTo>
                                <a:cubicBezTo>
                                  <a:pt x="443" y="71"/>
                                  <a:pt x="425" y="53"/>
                                  <a:pt x="399" y="53"/>
                                </a:cubicBezTo>
                                <a:close/>
                                <a:moveTo>
                                  <a:pt x="399" y="399"/>
                                </a:moveTo>
                                <a:lnTo>
                                  <a:pt x="399" y="399"/>
                                </a:lnTo>
                                <a:cubicBezTo>
                                  <a:pt x="45" y="399"/>
                                  <a:pt x="45" y="399"/>
                                  <a:pt x="45" y="399"/>
                                </a:cubicBezTo>
                                <a:cubicBezTo>
                                  <a:pt x="45" y="196"/>
                                  <a:pt x="45" y="196"/>
                                  <a:pt x="45" y="196"/>
                                </a:cubicBezTo>
                                <a:cubicBezTo>
                                  <a:pt x="399" y="196"/>
                                  <a:pt x="399" y="196"/>
                                  <a:pt x="399" y="196"/>
                                </a:cubicBezTo>
                                <a:lnTo>
                                  <a:pt x="399" y="399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124" y="0"/>
                                </a:ln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89" y="89"/>
                                  <a:pt x="89" y="89"/>
                                  <a:pt x="89" y="89"/>
                                </a:cubicBezTo>
                                <a:cubicBezTo>
                                  <a:pt x="124" y="89"/>
                                  <a:pt x="124" y="89"/>
                                  <a:pt x="124" y="89"/>
                                </a:cubicBezTo>
                                <a:lnTo>
                                  <a:pt x="124" y="0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354" y="0"/>
                                </a:lnTo>
                                <a:cubicBezTo>
                                  <a:pt x="319" y="0"/>
                                  <a:pt x="319" y="0"/>
                                  <a:pt x="319" y="0"/>
                                </a:cubicBezTo>
                                <a:cubicBezTo>
                                  <a:pt x="319" y="89"/>
                                  <a:pt x="319" y="89"/>
                                  <a:pt x="319" y="89"/>
                                </a:cubicBezTo>
                                <a:cubicBezTo>
                                  <a:pt x="354" y="89"/>
                                  <a:pt x="354" y="89"/>
                                  <a:pt x="354" y="89"/>
                                </a:cubicBezTo>
                                <a:lnTo>
                                  <a:pt x="3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2" name="Freeform 112"/>
                        <wps:cNvSpPr/>
                        <wps:spPr>
                          <a:xfrm>
                            <a:off x="17552" y="15833"/>
                            <a:ext cx="353" cy="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8549" y="0"/>
                              </a:cxn>
                              <a:cxn ang="0">
                                <a:pos x="0" y="21941"/>
                              </a:cxn>
                              <a:cxn ang="0">
                                <a:pos x="17670" y="183392"/>
                              </a:cxn>
                              <a:cxn ang="0">
                                <a:pos x="156219" y="165178"/>
                              </a:cxn>
                              <a:cxn ang="0">
                                <a:pos x="138549" y="0"/>
                              </a:cxn>
                              <a:cxn ang="0">
                                <a:pos x="138549" y="165178"/>
                              </a:cxn>
                              <a:cxn ang="0">
                                <a:pos x="17670" y="21941"/>
                              </a:cxn>
                              <a:cxn ang="0">
                                <a:pos x="138549" y="165178"/>
                              </a:cxn>
                              <a:cxn ang="0">
                                <a:pos x="88751" y="113844"/>
                              </a:cxn>
                              <a:cxn ang="0">
                                <a:pos x="38954" y="125022"/>
                              </a:cxn>
                              <a:cxn ang="0">
                                <a:pos x="88751" y="113844"/>
                              </a:cxn>
                              <a:cxn ang="0">
                                <a:pos x="117265" y="73275"/>
                              </a:cxn>
                              <a:cxn ang="0">
                                <a:pos x="78311" y="81140"/>
                              </a:cxn>
                              <a:cxn ang="0">
                                <a:pos x="117265" y="73275"/>
                              </a:cxn>
                              <a:cxn ang="0">
                                <a:pos x="78311" y="62511"/>
                              </a:cxn>
                              <a:cxn ang="0">
                                <a:pos x="117265" y="40570"/>
                              </a:cxn>
                              <a:cxn ang="0">
                                <a:pos x="78311" y="62511"/>
                              </a:cxn>
                              <a:cxn ang="0">
                                <a:pos x="67467" y="40570"/>
                              </a:cxn>
                              <a:cxn ang="0">
                                <a:pos x="38954" y="81140"/>
                              </a:cxn>
                              <a:cxn ang="0">
                                <a:pos x="67467" y="40570"/>
                              </a:cxn>
                              <a:cxn ang="0">
                                <a:pos x="56625" y="91904"/>
                              </a:cxn>
                              <a:cxn ang="0">
                                <a:pos x="38954" y="103081"/>
                              </a:cxn>
                              <a:cxn ang="0">
                                <a:pos x="56625" y="91904"/>
                              </a:cxn>
                              <a:cxn ang="0">
                                <a:pos x="67467" y="103081"/>
                              </a:cxn>
                              <a:cxn ang="0">
                                <a:pos x="117265" y="91904"/>
                              </a:cxn>
                              <a:cxn ang="0">
                                <a:pos x="67467" y="103081"/>
                              </a:cxn>
                              <a:cxn ang="0">
                                <a:pos x="117265" y="132060"/>
                              </a:cxn>
                              <a:cxn ang="0">
                                <a:pos x="38954" y="143236"/>
                              </a:cxn>
                              <a:cxn ang="0">
                                <a:pos x="117265" y="132060"/>
                              </a:cxn>
                              <a:cxn ang="0">
                                <a:pos x="99595" y="125022"/>
                              </a:cxn>
                              <a:cxn ang="0">
                                <a:pos x="117265" y="113844"/>
                              </a:cxn>
                              <a:cxn ang="0">
                                <a:pos x="99595" y="125022"/>
                              </a:cxn>
                            </a:cxnLst>
                            <a:pathLst>
                              <a:path w="390" h="444">
                                <a:moveTo>
                                  <a:pt x="345" y="0"/>
                                </a:moveTo>
                                <a:lnTo>
                                  <a:pt x="345" y="0"/>
                                </a:ln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17" y="0"/>
                                  <a:pt x="0" y="27"/>
                                  <a:pt x="0" y="53"/>
                                </a:cubicBezTo>
                                <a:cubicBezTo>
                                  <a:pt x="0" y="399"/>
                                  <a:pt x="0" y="399"/>
                                  <a:pt x="0" y="399"/>
                                </a:cubicBezTo>
                                <a:cubicBezTo>
                                  <a:pt x="0" y="425"/>
                                  <a:pt x="17" y="443"/>
                                  <a:pt x="44" y="443"/>
                                </a:cubicBezTo>
                                <a:cubicBezTo>
                                  <a:pt x="345" y="443"/>
                                  <a:pt x="345" y="443"/>
                                  <a:pt x="345" y="443"/>
                                </a:cubicBezTo>
                                <a:cubicBezTo>
                                  <a:pt x="372" y="443"/>
                                  <a:pt x="389" y="425"/>
                                  <a:pt x="389" y="399"/>
                                </a:cubicBezTo>
                                <a:cubicBezTo>
                                  <a:pt x="389" y="53"/>
                                  <a:pt x="389" y="53"/>
                                  <a:pt x="389" y="53"/>
                                </a:cubicBezTo>
                                <a:cubicBezTo>
                                  <a:pt x="389" y="27"/>
                                  <a:pt x="372" y="0"/>
                                  <a:pt x="345" y="0"/>
                                </a:cubicBezTo>
                                <a:close/>
                                <a:moveTo>
                                  <a:pt x="345" y="399"/>
                                </a:moveTo>
                                <a:lnTo>
                                  <a:pt x="345" y="399"/>
                                </a:lnTo>
                                <a:cubicBezTo>
                                  <a:pt x="44" y="399"/>
                                  <a:pt x="44" y="399"/>
                                  <a:pt x="44" y="399"/>
                                </a:cubicBezTo>
                                <a:cubicBezTo>
                                  <a:pt x="44" y="53"/>
                                  <a:pt x="44" y="53"/>
                                  <a:pt x="44" y="53"/>
                                </a:cubicBezTo>
                                <a:cubicBezTo>
                                  <a:pt x="345" y="53"/>
                                  <a:pt x="345" y="53"/>
                                  <a:pt x="345" y="53"/>
                                </a:cubicBezTo>
                                <a:lnTo>
                                  <a:pt x="345" y="399"/>
                                </a:lnTo>
                                <a:close/>
                                <a:moveTo>
                                  <a:pt x="221" y="275"/>
                                </a:moveTo>
                                <a:lnTo>
                                  <a:pt x="221" y="275"/>
                                </a:lnTo>
                                <a:cubicBezTo>
                                  <a:pt x="97" y="275"/>
                                  <a:pt x="97" y="275"/>
                                  <a:pt x="97" y="275"/>
                                </a:cubicBezTo>
                                <a:cubicBezTo>
                                  <a:pt x="97" y="302"/>
                                  <a:pt x="97" y="302"/>
                                  <a:pt x="97" y="302"/>
                                </a:cubicBezTo>
                                <a:cubicBezTo>
                                  <a:pt x="221" y="302"/>
                                  <a:pt x="221" y="302"/>
                                  <a:pt x="221" y="302"/>
                                </a:cubicBezTo>
                                <a:lnTo>
                                  <a:pt x="221" y="275"/>
                                </a:lnTo>
                                <a:close/>
                                <a:moveTo>
                                  <a:pt x="292" y="177"/>
                                </a:moveTo>
                                <a:lnTo>
                                  <a:pt x="292" y="177"/>
                                </a:lnTo>
                                <a:cubicBezTo>
                                  <a:pt x="195" y="177"/>
                                  <a:pt x="195" y="177"/>
                                  <a:pt x="195" y="177"/>
                                </a:cubicBezTo>
                                <a:cubicBezTo>
                                  <a:pt x="195" y="196"/>
                                  <a:pt x="195" y="196"/>
                                  <a:pt x="195" y="196"/>
                                </a:cubicBezTo>
                                <a:cubicBezTo>
                                  <a:pt x="292" y="196"/>
                                  <a:pt x="292" y="196"/>
                                  <a:pt x="292" y="196"/>
                                </a:cubicBezTo>
                                <a:lnTo>
                                  <a:pt x="292" y="177"/>
                                </a:lnTo>
                                <a:close/>
                                <a:moveTo>
                                  <a:pt x="195" y="151"/>
                                </a:moveTo>
                                <a:lnTo>
                                  <a:pt x="195" y="151"/>
                                </a:lnTo>
                                <a:cubicBezTo>
                                  <a:pt x="292" y="151"/>
                                  <a:pt x="292" y="151"/>
                                  <a:pt x="292" y="151"/>
                                </a:cubicBezTo>
                                <a:cubicBezTo>
                                  <a:pt x="292" y="98"/>
                                  <a:pt x="292" y="98"/>
                                  <a:pt x="292" y="98"/>
                                </a:cubicBezTo>
                                <a:cubicBezTo>
                                  <a:pt x="195" y="98"/>
                                  <a:pt x="195" y="98"/>
                                  <a:pt x="195" y="98"/>
                                </a:cubicBezTo>
                                <a:lnTo>
                                  <a:pt x="195" y="151"/>
                                </a:lnTo>
                                <a:close/>
                                <a:moveTo>
                                  <a:pt x="168" y="98"/>
                                </a:moveTo>
                                <a:lnTo>
                                  <a:pt x="168" y="98"/>
                                </a:lnTo>
                                <a:cubicBezTo>
                                  <a:pt x="97" y="98"/>
                                  <a:pt x="97" y="98"/>
                                  <a:pt x="97" y="98"/>
                                </a:cubicBezTo>
                                <a:cubicBezTo>
                                  <a:pt x="97" y="196"/>
                                  <a:pt x="97" y="196"/>
                                  <a:pt x="97" y="196"/>
                                </a:cubicBezTo>
                                <a:cubicBezTo>
                                  <a:pt x="168" y="196"/>
                                  <a:pt x="168" y="196"/>
                                  <a:pt x="168" y="196"/>
                                </a:cubicBezTo>
                                <a:lnTo>
                                  <a:pt x="168" y="98"/>
                                </a:lnTo>
                                <a:close/>
                                <a:moveTo>
                                  <a:pt x="141" y="222"/>
                                </a:moveTo>
                                <a:lnTo>
                                  <a:pt x="141" y="222"/>
                                </a:lnTo>
                                <a:cubicBezTo>
                                  <a:pt x="97" y="222"/>
                                  <a:pt x="97" y="222"/>
                                  <a:pt x="97" y="222"/>
                                </a:cubicBezTo>
                                <a:cubicBezTo>
                                  <a:pt x="97" y="249"/>
                                  <a:pt x="97" y="249"/>
                                  <a:pt x="97" y="249"/>
                                </a:cubicBezTo>
                                <a:cubicBezTo>
                                  <a:pt x="141" y="249"/>
                                  <a:pt x="141" y="249"/>
                                  <a:pt x="141" y="249"/>
                                </a:cubicBezTo>
                                <a:lnTo>
                                  <a:pt x="141" y="222"/>
                                </a:lnTo>
                                <a:close/>
                                <a:moveTo>
                                  <a:pt x="168" y="249"/>
                                </a:moveTo>
                                <a:lnTo>
                                  <a:pt x="168" y="249"/>
                                </a:lnTo>
                                <a:cubicBezTo>
                                  <a:pt x="292" y="249"/>
                                  <a:pt x="292" y="249"/>
                                  <a:pt x="292" y="249"/>
                                </a:cubicBezTo>
                                <a:cubicBezTo>
                                  <a:pt x="292" y="222"/>
                                  <a:pt x="292" y="222"/>
                                  <a:pt x="292" y="222"/>
                                </a:cubicBezTo>
                                <a:cubicBezTo>
                                  <a:pt x="168" y="222"/>
                                  <a:pt x="168" y="222"/>
                                  <a:pt x="168" y="222"/>
                                </a:cubicBezTo>
                                <a:lnTo>
                                  <a:pt x="168" y="249"/>
                                </a:lnTo>
                                <a:close/>
                                <a:moveTo>
                                  <a:pt x="292" y="319"/>
                                </a:moveTo>
                                <a:lnTo>
                                  <a:pt x="292" y="319"/>
                                </a:lnTo>
                                <a:cubicBezTo>
                                  <a:pt x="97" y="319"/>
                                  <a:pt x="97" y="319"/>
                                  <a:pt x="97" y="319"/>
                                </a:cubicBezTo>
                                <a:cubicBezTo>
                                  <a:pt x="97" y="346"/>
                                  <a:pt x="97" y="346"/>
                                  <a:pt x="97" y="346"/>
                                </a:cubicBezTo>
                                <a:cubicBezTo>
                                  <a:pt x="292" y="346"/>
                                  <a:pt x="292" y="346"/>
                                  <a:pt x="292" y="346"/>
                                </a:cubicBezTo>
                                <a:lnTo>
                                  <a:pt x="292" y="319"/>
                                </a:lnTo>
                                <a:close/>
                                <a:moveTo>
                                  <a:pt x="248" y="302"/>
                                </a:moveTo>
                                <a:lnTo>
                                  <a:pt x="248" y="302"/>
                                </a:lnTo>
                                <a:cubicBezTo>
                                  <a:pt x="292" y="302"/>
                                  <a:pt x="292" y="302"/>
                                  <a:pt x="292" y="302"/>
                                </a:cubicBezTo>
                                <a:cubicBezTo>
                                  <a:pt x="292" y="275"/>
                                  <a:pt x="292" y="275"/>
                                  <a:pt x="292" y="275"/>
                                </a:cubicBezTo>
                                <a:cubicBezTo>
                                  <a:pt x="248" y="275"/>
                                  <a:pt x="248" y="275"/>
                                  <a:pt x="248" y="275"/>
                                </a:cubicBezTo>
                                <a:lnTo>
                                  <a:pt x="248" y="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3" name="Freeform 154"/>
                        <wps:cNvSpPr/>
                        <wps:spPr>
                          <a:xfrm>
                            <a:off x="23996" y="14911"/>
                            <a:ext cx="327" cy="4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3946" y="53745"/>
                              </a:cxn>
                              <a:cxn ang="0">
                                <a:pos x="143946" y="53745"/>
                              </a:cxn>
                              <a:cxn ang="0">
                                <a:pos x="48260" y="6922"/>
                              </a:cxn>
                              <a:cxn ang="0">
                                <a:pos x="3744" y="21579"/>
                              </a:cxn>
                              <a:cxn ang="0">
                                <a:pos x="0" y="32165"/>
                              </a:cxn>
                              <a:cxn ang="0">
                                <a:pos x="3744" y="140469"/>
                              </a:cxn>
                              <a:cxn ang="0">
                                <a:pos x="7489" y="147797"/>
                              </a:cxn>
                              <a:cxn ang="0">
                                <a:pos x="92359" y="197877"/>
                              </a:cxn>
                              <a:cxn ang="0">
                                <a:pos x="96103" y="197877"/>
                              </a:cxn>
                              <a:cxn ang="0">
                                <a:pos x="99847" y="197877"/>
                              </a:cxn>
                              <a:cxn ang="0">
                                <a:pos x="103175" y="194621"/>
                              </a:cxn>
                              <a:cxn ang="0">
                                <a:pos x="103175" y="82652"/>
                              </a:cxn>
                              <a:cxn ang="0">
                                <a:pos x="99847" y="75324"/>
                              </a:cxn>
                              <a:cxn ang="0">
                                <a:pos x="18306" y="28501"/>
                              </a:cxn>
                              <a:cxn ang="0">
                                <a:pos x="29538" y="21579"/>
                              </a:cxn>
                              <a:cxn ang="0">
                                <a:pos x="44515" y="17915"/>
                              </a:cxn>
                              <a:cxn ang="0">
                                <a:pos x="125225" y="61073"/>
                              </a:cxn>
                              <a:cxn ang="0">
                                <a:pos x="128970" y="64737"/>
                              </a:cxn>
                              <a:cxn ang="0">
                                <a:pos x="128970" y="173041"/>
                              </a:cxn>
                              <a:cxn ang="0">
                                <a:pos x="136458" y="179963"/>
                              </a:cxn>
                              <a:cxn ang="0">
                                <a:pos x="147274" y="173041"/>
                              </a:cxn>
                              <a:cxn ang="0">
                                <a:pos x="147274" y="57409"/>
                              </a:cxn>
                              <a:cxn ang="0">
                                <a:pos x="143946" y="53745"/>
                              </a:cxn>
                            </a:cxnLst>
                            <a:pathLst>
                              <a:path w="355" h="487">
                                <a:moveTo>
                                  <a:pt x="346" y="132"/>
                                </a:moveTo>
                                <a:lnTo>
                                  <a:pt x="346" y="132"/>
                                </a:lnTo>
                                <a:cubicBezTo>
                                  <a:pt x="116" y="17"/>
                                  <a:pt x="116" y="17"/>
                                  <a:pt x="116" y="17"/>
                                </a:cubicBezTo>
                                <a:cubicBezTo>
                                  <a:pt x="89" y="0"/>
                                  <a:pt x="27" y="25"/>
                                  <a:pt x="9" y="53"/>
                                </a:cubicBezTo>
                                <a:cubicBezTo>
                                  <a:pt x="0" y="70"/>
                                  <a:pt x="0" y="79"/>
                                  <a:pt x="0" y="79"/>
                                </a:cubicBezTo>
                                <a:cubicBezTo>
                                  <a:pt x="9" y="345"/>
                                  <a:pt x="9" y="345"/>
                                  <a:pt x="9" y="345"/>
                                </a:cubicBezTo>
                                <a:cubicBezTo>
                                  <a:pt x="9" y="345"/>
                                  <a:pt x="18" y="354"/>
                                  <a:pt x="18" y="363"/>
                                </a:cubicBezTo>
                                <a:cubicBezTo>
                                  <a:pt x="36" y="363"/>
                                  <a:pt x="222" y="486"/>
                                  <a:pt x="222" y="486"/>
                                </a:cubicBezTo>
                                <a:cubicBezTo>
                                  <a:pt x="231" y="486"/>
                                  <a:pt x="231" y="486"/>
                                  <a:pt x="231" y="486"/>
                                </a:cubicBezTo>
                                <a:cubicBezTo>
                                  <a:pt x="240" y="486"/>
                                  <a:pt x="240" y="486"/>
                                  <a:pt x="240" y="486"/>
                                </a:cubicBezTo>
                                <a:cubicBezTo>
                                  <a:pt x="248" y="486"/>
                                  <a:pt x="248" y="478"/>
                                  <a:pt x="248" y="478"/>
                                </a:cubicBezTo>
                                <a:cubicBezTo>
                                  <a:pt x="248" y="203"/>
                                  <a:pt x="248" y="203"/>
                                  <a:pt x="248" y="203"/>
                                </a:cubicBezTo>
                                <a:cubicBezTo>
                                  <a:pt x="248" y="194"/>
                                  <a:pt x="248" y="194"/>
                                  <a:pt x="240" y="185"/>
                                </a:cubicBezTo>
                                <a:cubicBezTo>
                                  <a:pt x="44" y="70"/>
                                  <a:pt x="44" y="70"/>
                                  <a:pt x="44" y="70"/>
                                </a:cubicBezTo>
                                <a:cubicBezTo>
                                  <a:pt x="44" y="70"/>
                                  <a:pt x="53" y="61"/>
                                  <a:pt x="71" y="53"/>
                                </a:cubicBezTo>
                                <a:cubicBezTo>
                                  <a:pt x="89" y="44"/>
                                  <a:pt x="97" y="44"/>
                                  <a:pt x="107" y="44"/>
                                </a:cubicBezTo>
                                <a:cubicBezTo>
                                  <a:pt x="107" y="44"/>
                                  <a:pt x="293" y="150"/>
                                  <a:pt x="301" y="150"/>
                                </a:cubicBezTo>
                                <a:cubicBezTo>
                                  <a:pt x="310" y="159"/>
                                  <a:pt x="310" y="159"/>
                                  <a:pt x="310" y="159"/>
                                </a:cubicBezTo>
                                <a:cubicBezTo>
                                  <a:pt x="310" y="168"/>
                                  <a:pt x="310" y="425"/>
                                  <a:pt x="310" y="425"/>
                                </a:cubicBezTo>
                                <a:cubicBezTo>
                                  <a:pt x="310" y="433"/>
                                  <a:pt x="319" y="442"/>
                                  <a:pt x="328" y="442"/>
                                </a:cubicBezTo>
                                <a:cubicBezTo>
                                  <a:pt x="337" y="442"/>
                                  <a:pt x="354" y="433"/>
                                  <a:pt x="354" y="425"/>
                                </a:cubicBezTo>
                                <a:cubicBezTo>
                                  <a:pt x="354" y="141"/>
                                  <a:pt x="354" y="141"/>
                                  <a:pt x="354" y="141"/>
                                </a:cubicBezTo>
                                <a:lnTo>
                                  <a:pt x="346" y="13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4" name="Freeform 75"/>
                        <wps:cNvSpPr/>
                        <wps:spPr>
                          <a:xfrm>
                            <a:off x="18454" y="13164"/>
                            <a:ext cx="457" cy="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3460" y="0"/>
                              </a:cxn>
                              <a:cxn ang="0">
                                <a:pos x="183460" y="0"/>
                              </a:cxn>
                              <a:cxn ang="0">
                                <a:pos x="21949" y="0"/>
                              </a:cxn>
                              <a:cxn ang="0">
                                <a:pos x="0" y="18056"/>
                              </a:cxn>
                              <a:cxn ang="0">
                                <a:pos x="0" y="141981"/>
                              </a:cxn>
                              <a:cxn ang="0">
                                <a:pos x="21949" y="163730"/>
                              </a:cxn>
                              <a:cxn ang="0">
                                <a:pos x="183460" y="163730"/>
                              </a:cxn>
                              <a:cxn ang="0">
                                <a:pos x="205409" y="141981"/>
                              </a:cxn>
                              <a:cxn ang="0">
                                <a:pos x="205409" y="18056"/>
                              </a:cxn>
                              <a:cxn ang="0">
                                <a:pos x="183460" y="0"/>
                              </a:cxn>
                              <a:cxn ang="0">
                                <a:pos x="183460" y="141981"/>
                              </a:cxn>
                              <a:cxn ang="0">
                                <a:pos x="183460" y="141981"/>
                              </a:cxn>
                              <a:cxn ang="0">
                                <a:pos x="21949" y="141981"/>
                              </a:cxn>
                              <a:cxn ang="0">
                                <a:pos x="21949" y="18056"/>
                              </a:cxn>
                              <a:cxn ang="0">
                                <a:pos x="183460" y="18056"/>
                              </a:cxn>
                              <a:cxn ang="0">
                                <a:pos x="183460" y="141981"/>
                              </a:cxn>
                              <a:cxn ang="0">
                                <a:pos x="91937" y="102177"/>
                              </a:cxn>
                              <a:cxn ang="0">
                                <a:pos x="91937" y="102177"/>
                              </a:cxn>
                              <a:cxn ang="0">
                                <a:pos x="40171" y="102177"/>
                              </a:cxn>
                              <a:cxn ang="0">
                                <a:pos x="40171" y="120233"/>
                              </a:cxn>
                              <a:cxn ang="0">
                                <a:pos x="91937" y="120233"/>
                              </a:cxn>
                              <a:cxn ang="0">
                                <a:pos x="91937" y="102177"/>
                              </a:cxn>
                              <a:cxn ang="0">
                                <a:pos x="91937" y="73043"/>
                              </a:cxn>
                              <a:cxn ang="0">
                                <a:pos x="91937" y="73043"/>
                              </a:cxn>
                              <a:cxn ang="0">
                                <a:pos x="40171" y="73043"/>
                              </a:cxn>
                              <a:cxn ang="0">
                                <a:pos x="40171" y="91097"/>
                              </a:cxn>
                              <a:cxn ang="0">
                                <a:pos x="91937" y="91097"/>
                              </a:cxn>
                              <a:cxn ang="0">
                                <a:pos x="91937" y="73043"/>
                              </a:cxn>
                              <a:cxn ang="0">
                                <a:pos x="91937" y="40214"/>
                              </a:cxn>
                              <a:cxn ang="0">
                                <a:pos x="91937" y="40214"/>
                              </a:cxn>
                              <a:cxn ang="0">
                                <a:pos x="40171" y="40214"/>
                              </a:cxn>
                              <a:cxn ang="0">
                                <a:pos x="40171" y="58680"/>
                              </a:cxn>
                              <a:cxn ang="0">
                                <a:pos x="91937" y="58680"/>
                              </a:cxn>
                              <a:cxn ang="0">
                                <a:pos x="91937" y="40214"/>
                              </a:cxn>
                              <a:cxn ang="0">
                                <a:pos x="161097" y="105460"/>
                              </a:cxn>
                              <a:cxn ang="0">
                                <a:pos x="161097" y="105460"/>
                              </a:cxn>
                              <a:cxn ang="0">
                                <a:pos x="146602" y="94791"/>
                              </a:cxn>
                              <a:cxn ang="0">
                                <a:pos x="157784" y="61963"/>
                              </a:cxn>
                              <a:cxn ang="0">
                                <a:pos x="139148" y="40214"/>
                              </a:cxn>
                              <a:cxn ang="0">
                                <a:pos x="120926" y="61963"/>
                              </a:cxn>
                              <a:cxn ang="0">
                                <a:pos x="132108" y="94791"/>
                              </a:cxn>
                              <a:cxn ang="0">
                                <a:pos x="113886" y="105460"/>
                              </a:cxn>
                              <a:cxn ang="0">
                                <a:pos x="113886" y="120233"/>
                              </a:cxn>
                              <a:cxn ang="0">
                                <a:pos x="164824" y="120233"/>
                              </a:cxn>
                              <a:cxn ang="0">
                                <a:pos x="161097" y="105460"/>
                              </a:cxn>
                            </a:cxnLst>
                            <a:pathLst>
                              <a:path w="497" h="400">
                                <a:moveTo>
                                  <a:pt x="443" y="0"/>
                                </a:moveTo>
                                <a:lnTo>
                                  <a:pt x="443" y="0"/>
                                </a:ln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17" y="0"/>
                                  <a:pt x="0" y="18"/>
                                  <a:pt x="0" y="44"/>
                                </a:cubicBezTo>
                                <a:cubicBezTo>
                                  <a:pt x="0" y="346"/>
                                  <a:pt x="0" y="346"/>
                                  <a:pt x="0" y="346"/>
                                </a:cubicBezTo>
                                <a:cubicBezTo>
                                  <a:pt x="0" y="373"/>
                                  <a:pt x="17" y="399"/>
                                  <a:pt x="53" y="399"/>
                                </a:cubicBezTo>
                                <a:cubicBezTo>
                                  <a:pt x="443" y="399"/>
                                  <a:pt x="443" y="399"/>
                                  <a:pt x="443" y="399"/>
                                </a:cubicBezTo>
                                <a:cubicBezTo>
                                  <a:pt x="470" y="399"/>
                                  <a:pt x="496" y="373"/>
                                  <a:pt x="496" y="346"/>
                                </a:cubicBezTo>
                                <a:cubicBezTo>
                                  <a:pt x="496" y="44"/>
                                  <a:pt x="496" y="44"/>
                                  <a:pt x="496" y="44"/>
                                </a:cubicBezTo>
                                <a:cubicBezTo>
                                  <a:pt x="496" y="18"/>
                                  <a:pt x="470" y="0"/>
                                  <a:pt x="443" y="0"/>
                                </a:cubicBezTo>
                                <a:close/>
                                <a:moveTo>
                                  <a:pt x="443" y="346"/>
                                </a:moveTo>
                                <a:lnTo>
                                  <a:pt x="443" y="346"/>
                                </a:lnTo>
                                <a:cubicBezTo>
                                  <a:pt x="53" y="346"/>
                                  <a:pt x="53" y="346"/>
                                  <a:pt x="53" y="346"/>
                                </a:cubicBezTo>
                                <a:cubicBezTo>
                                  <a:pt x="53" y="44"/>
                                  <a:pt x="53" y="44"/>
                                  <a:pt x="53" y="44"/>
                                </a:cubicBezTo>
                                <a:cubicBezTo>
                                  <a:pt x="443" y="44"/>
                                  <a:pt x="443" y="44"/>
                                  <a:pt x="443" y="44"/>
                                </a:cubicBezTo>
                                <a:lnTo>
                                  <a:pt x="443" y="346"/>
                                </a:lnTo>
                                <a:close/>
                                <a:moveTo>
                                  <a:pt x="222" y="249"/>
                                </a:moveTo>
                                <a:lnTo>
                                  <a:pt x="222" y="249"/>
                                </a:lnTo>
                                <a:cubicBezTo>
                                  <a:pt x="97" y="249"/>
                                  <a:pt x="97" y="249"/>
                                  <a:pt x="97" y="249"/>
                                </a:cubicBezTo>
                                <a:cubicBezTo>
                                  <a:pt x="97" y="293"/>
                                  <a:pt x="97" y="293"/>
                                  <a:pt x="97" y="293"/>
                                </a:cubicBezTo>
                                <a:cubicBezTo>
                                  <a:pt x="222" y="293"/>
                                  <a:pt x="222" y="293"/>
                                  <a:pt x="222" y="293"/>
                                </a:cubicBezTo>
                                <a:lnTo>
                                  <a:pt x="222" y="249"/>
                                </a:lnTo>
                                <a:close/>
                                <a:moveTo>
                                  <a:pt x="222" y="178"/>
                                </a:moveTo>
                                <a:lnTo>
                                  <a:pt x="222" y="178"/>
                                </a:lnTo>
                                <a:cubicBezTo>
                                  <a:pt x="97" y="178"/>
                                  <a:pt x="97" y="178"/>
                                  <a:pt x="97" y="178"/>
                                </a:cubicBezTo>
                                <a:cubicBezTo>
                                  <a:pt x="97" y="222"/>
                                  <a:pt x="97" y="222"/>
                                  <a:pt x="97" y="222"/>
                                </a:cubicBezTo>
                                <a:cubicBezTo>
                                  <a:pt x="222" y="222"/>
                                  <a:pt x="222" y="222"/>
                                  <a:pt x="222" y="222"/>
                                </a:cubicBezTo>
                                <a:lnTo>
                                  <a:pt x="222" y="178"/>
                                </a:lnTo>
                                <a:close/>
                                <a:moveTo>
                                  <a:pt x="222" y="98"/>
                                </a:moveTo>
                                <a:lnTo>
                                  <a:pt x="222" y="98"/>
                                </a:lnTo>
                                <a:cubicBezTo>
                                  <a:pt x="97" y="98"/>
                                  <a:pt x="97" y="98"/>
                                  <a:pt x="97" y="98"/>
                                </a:cubicBezTo>
                                <a:cubicBezTo>
                                  <a:pt x="97" y="143"/>
                                  <a:pt x="97" y="143"/>
                                  <a:pt x="97" y="143"/>
                                </a:cubicBezTo>
                                <a:cubicBezTo>
                                  <a:pt x="222" y="143"/>
                                  <a:pt x="222" y="143"/>
                                  <a:pt x="222" y="143"/>
                                </a:cubicBezTo>
                                <a:lnTo>
                                  <a:pt x="222" y="98"/>
                                </a:lnTo>
                                <a:close/>
                                <a:moveTo>
                                  <a:pt x="389" y="257"/>
                                </a:moveTo>
                                <a:lnTo>
                                  <a:pt x="389" y="257"/>
                                </a:lnTo>
                                <a:cubicBezTo>
                                  <a:pt x="389" y="257"/>
                                  <a:pt x="354" y="249"/>
                                  <a:pt x="354" y="231"/>
                                </a:cubicBezTo>
                                <a:cubicBezTo>
                                  <a:pt x="354" y="204"/>
                                  <a:pt x="381" y="196"/>
                                  <a:pt x="381" y="151"/>
                                </a:cubicBezTo>
                                <a:cubicBezTo>
                                  <a:pt x="381" y="125"/>
                                  <a:pt x="372" y="98"/>
                                  <a:pt x="336" y="98"/>
                                </a:cubicBezTo>
                                <a:cubicBezTo>
                                  <a:pt x="301" y="98"/>
                                  <a:pt x="292" y="125"/>
                                  <a:pt x="292" y="151"/>
                                </a:cubicBezTo>
                                <a:cubicBezTo>
                                  <a:pt x="292" y="196"/>
                                  <a:pt x="319" y="204"/>
                                  <a:pt x="319" y="231"/>
                                </a:cubicBezTo>
                                <a:cubicBezTo>
                                  <a:pt x="319" y="249"/>
                                  <a:pt x="275" y="257"/>
                                  <a:pt x="275" y="257"/>
                                </a:cubicBezTo>
                                <a:lnTo>
                                  <a:pt x="275" y="293"/>
                                </a:lnTo>
                                <a:cubicBezTo>
                                  <a:pt x="398" y="293"/>
                                  <a:pt x="398" y="293"/>
                                  <a:pt x="398" y="293"/>
                                </a:cubicBezTo>
                                <a:cubicBezTo>
                                  <a:pt x="398" y="293"/>
                                  <a:pt x="398" y="257"/>
                                  <a:pt x="389" y="25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5" name="Freeform 82"/>
                        <wps:cNvSpPr/>
                        <wps:spPr>
                          <a:xfrm>
                            <a:off x="20276" y="13143"/>
                            <a:ext cx="457" cy="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3460" y="0"/>
                              </a:cxn>
                              <a:cxn ang="0">
                                <a:pos x="183460" y="0"/>
                              </a:cxn>
                              <a:cxn ang="0">
                                <a:pos x="21949" y="0"/>
                              </a:cxn>
                              <a:cxn ang="0">
                                <a:pos x="0" y="21941"/>
                              </a:cxn>
                              <a:cxn ang="0">
                                <a:pos x="0" y="142823"/>
                              </a:cxn>
                              <a:cxn ang="0">
                                <a:pos x="21949" y="165178"/>
                              </a:cxn>
                              <a:cxn ang="0">
                                <a:pos x="62534" y="165178"/>
                              </a:cxn>
                              <a:cxn ang="0">
                                <a:pos x="62534" y="142823"/>
                              </a:cxn>
                              <a:cxn ang="0">
                                <a:pos x="18222" y="142823"/>
                              </a:cxn>
                              <a:cxn ang="0">
                                <a:pos x="18222" y="51334"/>
                              </a:cxn>
                              <a:cxn ang="0">
                                <a:pos x="183460" y="51334"/>
                              </a:cxn>
                              <a:cxn ang="0">
                                <a:pos x="183460" y="142823"/>
                              </a:cxn>
                              <a:cxn ang="0">
                                <a:pos x="142875" y="142823"/>
                              </a:cxn>
                              <a:cxn ang="0">
                                <a:pos x="142875" y="165178"/>
                              </a:cxn>
                              <a:cxn ang="0">
                                <a:pos x="183460" y="165178"/>
                              </a:cxn>
                              <a:cxn ang="0">
                                <a:pos x="205409" y="142823"/>
                              </a:cxn>
                              <a:cxn ang="0">
                                <a:pos x="205409" y="21941"/>
                              </a:cxn>
                              <a:cxn ang="0">
                                <a:pos x="183460" y="0"/>
                              </a:cxn>
                              <a:cxn ang="0">
                                <a:pos x="25676" y="33119"/>
                              </a:cxn>
                              <a:cxn ang="0">
                                <a:pos x="25676" y="33119"/>
                              </a:cxn>
                              <a:cxn ang="0">
                                <a:pos x="18222" y="25666"/>
                              </a:cxn>
                              <a:cxn ang="0">
                                <a:pos x="25676" y="18629"/>
                              </a:cxn>
                              <a:cxn ang="0">
                                <a:pos x="32716" y="25666"/>
                              </a:cxn>
                              <a:cxn ang="0">
                                <a:pos x="25676" y="33119"/>
                              </a:cxn>
                              <a:cxn ang="0">
                                <a:pos x="48039" y="33119"/>
                              </a:cxn>
                              <a:cxn ang="0">
                                <a:pos x="48039" y="33119"/>
                              </a:cxn>
                              <a:cxn ang="0">
                                <a:pos x="40171" y="25666"/>
                              </a:cxn>
                              <a:cxn ang="0">
                                <a:pos x="48039" y="18629"/>
                              </a:cxn>
                              <a:cxn ang="0">
                                <a:pos x="54665" y="25666"/>
                              </a:cxn>
                              <a:cxn ang="0">
                                <a:pos x="48039" y="33119"/>
                              </a:cxn>
                              <a:cxn ang="0">
                                <a:pos x="183460" y="33119"/>
                              </a:cxn>
                              <a:cxn ang="0">
                                <a:pos x="183460" y="33119"/>
                              </a:cxn>
                              <a:cxn ang="0">
                                <a:pos x="62534" y="33119"/>
                              </a:cxn>
                              <a:cxn ang="0">
                                <a:pos x="62534" y="21941"/>
                              </a:cxn>
                              <a:cxn ang="0">
                                <a:pos x="183460" y="21941"/>
                              </a:cxn>
                              <a:cxn ang="0">
                                <a:pos x="183460" y="33119"/>
                              </a:cxn>
                              <a:cxn ang="0">
                                <a:pos x="102705" y="73275"/>
                              </a:cxn>
                              <a:cxn ang="0">
                                <a:pos x="102705" y="73275"/>
                              </a:cxn>
                              <a:cxn ang="0">
                                <a:pos x="51352" y="124608"/>
                              </a:cxn>
                              <a:cxn ang="0">
                                <a:pos x="84482" y="124608"/>
                              </a:cxn>
                              <a:cxn ang="0">
                                <a:pos x="84482" y="183392"/>
                              </a:cxn>
                              <a:cxn ang="0">
                                <a:pos x="120926" y="183392"/>
                              </a:cxn>
                              <a:cxn ang="0">
                                <a:pos x="120926" y="124608"/>
                              </a:cxn>
                              <a:cxn ang="0">
                                <a:pos x="150329" y="124608"/>
                              </a:cxn>
                              <a:cxn ang="0">
                                <a:pos x="102705" y="73275"/>
                              </a:cxn>
                            </a:cxnLst>
                            <a:pathLst>
                              <a:path w="497" h="444">
                                <a:moveTo>
                                  <a:pt x="443" y="0"/>
                                </a:moveTo>
                                <a:lnTo>
                                  <a:pt x="443" y="0"/>
                                </a:ln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17" y="0"/>
                                  <a:pt x="0" y="26"/>
                                  <a:pt x="0" y="53"/>
                                </a:cubicBezTo>
                                <a:cubicBezTo>
                                  <a:pt x="0" y="345"/>
                                  <a:pt x="0" y="345"/>
                                  <a:pt x="0" y="345"/>
                                </a:cubicBezTo>
                                <a:cubicBezTo>
                                  <a:pt x="0" y="373"/>
                                  <a:pt x="17" y="399"/>
                                  <a:pt x="53" y="399"/>
                                </a:cubicBezTo>
                                <a:cubicBezTo>
                                  <a:pt x="151" y="399"/>
                                  <a:pt x="151" y="399"/>
                                  <a:pt x="151" y="399"/>
                                </a:cubicBezTo>
                                <a:cubicBezTo>
                                  <a:pt x="151" y="345"/>
                                  <a:pt x="151" y="345"/>
                                  <a:pt x="151" y="345"/>
                                </a:cubicBezTo>
                                <a:cubicBezTo>
                                  <a:pt x="44" y="345"/>
                                  <a:pt x="44" y="345"/>
                                  <a:pt x="44" y="345"/>
                                </a:cubicBezTo>
                                <a:cubicBezTo>
                                  <a:pt x="44" y="124"/>
                                  <a:pt x="44" y="124"/>
                                  <a:pt x="44" y="124"/>
                                </a:cubicBezTo>
                                <a:cubicBezTo>
                                  <a:pt x="443" y="124"/>
                                  <a:pt x="443" y="124"/>
                                  <a:pt x="443" y="124"/>
                                </a:cubicBezTo>
                                <a:cubicBezTo>
                                  <a:pt x="443" y="345"/>
                                  <a:pt x="443" y="345"/>
                                  <a:pt x="443" y="345"/>
                                </a:cubicBezTo>
                                <a:cubicBezTo>
                                  <a:pt x="345" y="345"/>
                                  <a:pt x="345" y="345"/>
                                  <a:pt x="345" y="345"/>
                                </a:cubicBezTo>
                                <a:cubicBezTo>
                                  <a:pt x="345" y="399"/>
                                  <a:pt x="345" y="399"/>
                                  <a:pt x="345" y="399"/>
                                </a:cubicBezTo>
                                <a:cubicBezTo>
                                  <a:pt x="443" y="399"/>
                                  <a:pt x="443" y="399"/>
                                  <a:pt x="443" y="399"/>
                                </a:cubicBezTo>
                                <a:cubicBezTo>
                                  <a:pt x="470" y="399"/>
                                  <a:pt x="496" y="373"/>
                                  <a:pt x="496" y="345"/>
                                </a:cubicBezTo>
                                <a:cubicBezTo>
                                  <a:pt x="496" y="53"/>
                                  <a:pt x="496" y="53"/>
                                  <a:pt x="496" y="53"/>
                                </a:cubicBezTo>
                                <a:cubicBezTo>
                                  <a:pt x="496" y="26"/>
                                  <a:pt x="470" y="0"/>
                                  <a:pt x="443" y="0"/>
                                </a:cubicBezTo>
                                <a:close/>
                                <a:moveTo>
                                  <a:pt x="62" y="80"/>
                                </a:moveTo>
                                <a:lnTo>
                                  <a:pt x="62" y="80"/>
                                </a:lnTo>
                                <a:cubicBezTo>
                                  <a:pt x="53" y="80"/>
                                  <a:pt x="44" y="71"/>
                                  <a:pt x="44" y="62"/>
                                </a:cubicBezTo>
                                <a:cubicBezTo>
                                  <a:pt x="44" y="53"/>
                                  <a:pt x="53" y="45"/>
                                  <a:pt x="62" y="45"/>
                                </a:cubicBezTo>
                                <a:cubicBezTo>
                                  <a:pt x="71" y="45"/>
                                  <a:pt x="79" y="53"/>
                                  <a:pt x="79" y="62"/>
                                </a:cubicBezTo>
                                <a:cubicBezTo>
                                  <a:pt x="79" y="71"/>
                                  <a:pt x="71" y="80"/>
                                  <a:pt x="62" y="80"/>
                                </a:cubicBezTo>
                                <a:close/>
                                <a:moveTo>
                                  <a:pt x="116" y="80"/>
                                </a:moveTo>
                                <a:lnTo>
                                  <a:pt x="116" y="80"/>
                                </a:lnTo>
                                <a:cubicBezTo>
                                  <a:pt x="107" y="80"/>
                                  <a:pt x="97" y="71"/>
                                  <a:pt x="97" y="62"/>
                                </a:cubicBezTo>
                                <a:cubicBezTo>
                                  <a:pt x="97" y="53"/>
                                  <a:pt x="107" y="45"/>
                                  <a:pt x="116" y="45"/>
                                </a:cubicBezTo>
                                <a:cubicBezTo>
                                  <a:pt x="124" y="45"/>
                                  <a:pt x="132" y="53"/>
                                  <a:pt x="132" y="62"/>
                                </a:cubicBezTo>
                                <a:cubicBezTo>
                                  <a:pt x="132" y="71"/>
                                  <a:pt x="124" y="80"/>
                                  <a:pt x="116" y="80"/>
                                </a:cubicBezTo>
                                <a:close/>
                                <a:moveTo>
                                  <a:pt x="443" y="80"/>
                                </a:moveTo>
                                <a:lnTo>
                                  <a:pt x="443" y="80"/>
                                </a:lnTo>
                                <a:cubicBezTo>
                                  <a:pt x="151" y="80"/>
                                  <a:pt x="151" y="80"/>
                                  <a:pt x="151" y="80"/>
                                </a:cubicBezTo>
                                <a:cubicBezTo>
                                  <a:pt x="151" y="53"/>
                                  <a:pt x="151" y="53"/>
                                  <a:pt x="151" y="53"/>
                                </a:cubicBezTo>
                                <a:cubicBezTo>
                                  <a:pt x="443" y="53"/>
                                  <a:pt x="443" y="53"/>
                                  <a:pt x="443" y="53"/>
                                </a:cubicBezTo>
                                <a:lnTo>
                                  <a:pt x="443" y="80"/>
                                </a:lnTo>
                                <a:close/>
                                <a:moveTo>
                                  <a:pt x="248" y="177"/>
                                </a:moveTo>
                                <a:lnTo>
                                  <a:pt x="248" y="177"/>
                                </a:lnTo>
                                <a:cubicBezTo>
                                  <a:pt x="124" y="301"/>
                                  <a:pt x="124" y="301"/>
                                  <a:pt x="12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443"/>
                                  <a:pt x="204" y="443"/>
                                  <a:pt x="204" y="443"/>
                                </a:cubicBezTo>
                                <a:cubicBezTo>
                                  <a:pt x="292" y="443"/>
                                  <a:pt x="292" y="443"/>
                                  <a:pt x="292" y="443"/>
                                </a:cubicBezTo>
                                <a:cubicBezTo>
                                  <a:pt x="292" y="301"/>
                                  <a:pt x="292" y="301"/>
                                  <a:pt x="292" y="301"/>
                                </a:cubicBezTo>
                                <a:cubicBezTo>
                                  <a:pt x="363" y="301"/>
                                  <a:pt x="363" y="301"/>
                                  <a:pt x="363" y="301"/>
                                </a:cubicBezTo>
                                <a:lnTo>
                                  <a:pt x="24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6" name="Freeform 50"/>
                        <wps:cNvSpPr/>
                        <wps:spPr>
                          <a:xfrm>
                            <a:off x="17525" y="12269"/>
                            <a:ext cx="408" cy="4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6392" y="105246"/>
                              </a:cxn>
                              <a:cxn ang="0">
                                <a:pos x="106392" y="105246"/>
                              </a:cxn>
                              <a:cxn ang="0">
                                <a:pos x="66237" y="126951"/>
                              </a:cxn>
                              <a:cxn ang="0">
                                <a:pos x="25666" y="126951"/>
                              </a:cxn>
                              <a:cxn ang="0">
                                <a:pos x="29393" y="166673"/>
                              </a:cxn>
                              <a:cxn ang="0">
                                <a:pos x="128333" y="126951"/>
                              </a:cxn>
                              <a:cxn ang="0">
                                <a:pos x="172216" y="24980"/>
                              </a:cxn>
                              <a:cxn ang="0">
                                <a:pos x="132060" y="21705"/>
                              </a:cxn>
                              <a:cxn ang="0">
                                <a:pos x="132060" y="61837"/>
                              </a:cxn>
                              <a:cxn ang="0">
                                <a:pos x="106392" y="105246"/>
                              </a:cxn>
                            </a:cxnLst>
                            <a:pathLst>
                              <a:path w="444" h="443">
                                <a:moveTo>
                                  <a:pt x="257" y="257"/>
                                </a:moveTo>
                                <a:lnTo>
                                  <a:pt x="257" y="257"/>
                                </a:lnTo>
                                <a:cubicBezTo>
                                  <a:pt x="222" y="292"/>
                                  <a:pt x="177" y="327"/>
                                  <a:pt x="160" y="310"/>
                                </a:cubicBezTo>
                                <a:cubicBezTo>
                                  <a:pt x="133" y="283"/>
                                  <a:pt x="115" y="265"/>
                                  <a:pt x="62" y="310"/>
                                </a:cubicBezTo>
                                <a:cubicBezTo>
                                  <a:pt x="0" y="354"/>
                                  <a:pt x="44" y="389"/>
                                  <a:pt x="71" y="407"/>
                                </a:cubicBezTo>
                                <a:cubicBezTo>
                                  <a:pt x="97" y="442"/>
                                  <a:pt x="204" y="416"/>
                                  <a:pt x="310" y="310"/>
                                </a:cubicBezTo>
                                <a:cubicBezTo>
                                  <a:pt x="416" y="204"/>
                                  <a:pt x="443" y="97"/>
                                  <a:pt x="416" y="61"/>
                                </a:cubicBezTo>
                                <a:cubicBezTo>
                                  <a:pt x="390" y="35"/>
                                  <a:pt x="363" y="0"/>
                                  <a:pt x="319" y="53"/>
                                </a:cubicBezTo>
                                <a:cubicBezTo>
                                  <a:pt x="275" y="106"/>
                                  <a:pt x="293" y="123"/>
                                  <a:pt x="319" y="151"/>
                                </a:cubicBezTo>
                                <a:cubicBezTo>
                                  <a:pt x="337" y="167"/>
                                  <a:pt x="302" y="212"/>
                                  <a:pt x="257" y="257"/>
                                </a:cubicBez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7" name="Freeform 39"/>
                        <wps:cNvSpPr/>
                        <wps:spPr>
                          <a:xfrm>
                            <a:off x="19346" y="14023"/>
                            <a:ext cx="408" cy="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5178" y="21941"/>
                              </a:cxn>
                              <a:cxn ang="0">
                                <a:pos x="165178" y="21941"/>
                              </a:cxn>
                              <a:cxn ang="0">
                                <a:pos x="154001" y="21941"/>
                              </a:cxn>
                              <a:cxn ang="0">
                                <a:pos x="154001" y="40570"/>
                              </a:cxn>
                              <a:cxn ang="0">
                                <a:pos x="121295" y="40570"/>
                              </a:cxn>
                              <a:cxn ang="0">
                                <a:pos x="121295" y="21941"/>
                              </a:cxn>
                              <a:cxn ang="0">
                                <a:pos x="62511" y="21941"/>
                              </a:cxn>
                              <a:cxn ang="0">
                                <a:pos x="62511" y="40570"/>
                              </a:cxn>
                              <a:cxn ang="0">
                                <a:pos x="29393" y="40570"/>
                              </a:cxn>
                              <a:cxn ang="0">
                                <a:pos x="29393" y="21941"/>
                              </a:cxn>
                              <a:cxn ang="0">
                                <a:pos x="18629" y="21941"/>
                              </a:cxn>
                              <a:cxn ang="0">
                                <a:pos x="0" y="40570"/>
                              </a:cxn>
                              <a:cxn ang="0">
                                <a:pos x="0" y="165178"/>
                              </a:cxn>
                              <a:cxn ang="0">
                                <a:pos x="18629" y="183392"/>
                              </a:cxn>
                              <a:cxn ang="0">
                                <a:pos x="165178" y="183392"/>
                              </a:cxn>
                              <a:cxn ang="0">
                                <a:pos x="183392" y="165178"/>
                              </a:cxn>
                              <a:cxn ang="0">
                                <a:pos x="183392" y="40570"/>
                              </a:cxn>
                              <a:cxn ang="0">
                                <a:pos x="165178" y="21941"/>
                              </a:cxn>
                              <a:cxn ang="0">
                                <a:pos x="165178" y="165178"/>
                              </a:cxn>
                              <a:cxn ang="0">
                                <a:pos x="165178" y="165178"/>
                              </a:cxn>
                              <a:cxn ang="0">
                                <a:pos x="18629" y="165178"/>
                              </a:cxn>
                              <a:cxn ang="0">
                                <a:pos x="18629" y="81140"/>
                              </a:cxn>
                              <a:cxn ang="0">
                                <a:pos x="165178" y="81140"/>
                              </a:cxn>
                              <a:cxn ang="0">
                                <a:pos x="165178" y="165178"/>
                              </a:cxn>
                              <a:cxn ang="0">
                                <a:pos x="51334" y="0"/>
                              </a:cxn>
                              <a:cxn ang="0">
                                <a:pos x="51334" y="0"/>
                              </a:cxn>
                              <a:cxn ang="0">
                                <a:pos x="36844" y="0"/>
                              </a:cxn>
                              <a:cxn ang="0">
                                <a:pos x="36844" y="36844"/>
                              </a:cxn>
                              <a:cxn ang="0">
                                <a:pos x="51334" y="36844"/>
                              </a:cxn>
                              <a:cxn ang="0">
                                <a:pos x="51334" y="0"/>
                              </a:cxn>
                              <a:cxn ang="0">
                                <a:pos x="146548" y="0"/>
                              </a:cxn>
                              <a:cxn ang="0">
                                <a:pos x="146548" y="0"/>
                              </a:cxn>
                              <a:cxn ang="0">
                                <a:pos x="132060" y="0"/>
                              </a:cxn>
                              <a:cxn ang="0">
                                <a:pos x="132060" y="36844"/>
                              </a:cxn>
                              <a:cxn ang="0">
                                <a:pos x="146548" y="36844"/>
                              </a:cxn>
                              <a:cxn ang="0">
                                <a:pos x="146548" y="0"/>
                              </a:cxn>
                            </a:cxnLst>
                            <a:pathLst>
                              <a:path w="444" h="444">
                                <a:moveTo>
                                  <a:pt x="399" y="53"/>
                                </a:moveTo>
                                <a:lnTo>
                                  <a:pt x="399" y="53"/>
                                </a:lnTo>
                                <a:cubicBezTo>
                                  <a:pt x="372" y="53"/>
                                  <a:pt x="372" y="53"/>
                                  <a:pt x="372" y="53"/>
                                </a:cubicBezTo>
                                <a:cubicBezTo>
                                  <a:pt x="372" y="98"/>
                                  <a:pt x="372" y="98"/>
                                  <a:pt x="372" y="98"/>
                                </a:cubicBezTo>
                                <a:cubicBezTo>
                                  <a:pt x="293" y="98"/>
                                  <a:pt x="293" y="98"/>
                                  <a:pt x="293" y="98"/>
                                </a:cubicBezTo>
                                <a:cubicBezTo>
                                  <a:pt x="293" y="53"/>
                                  <a:pt x="293" y="53"/>
                                  <a:pt x="293" y="53"/>
                                </a:cubicBezTo>
                                <a:cubicBezTo>
                                  <a:pt x="151" y="53"/>
                                  <a:pt x="151" y="53"/>
                                  <a:pt x="151" y="53"/>
                                </a:cubicBezTo>
                                <a:cubicBezTo>
                                  <a:pt x="151" y="98"/>
                                  <a:pt x="151" y="98"/>
                                  <a:pt x="151" y="98"/>
                                </a:cubicBezTo>
                                <a:cubicBezTo>
                                  <a:pt x="71" y="98"/>
                                  <a:pt x="71" y="98"/>
                                  <a:pt x="71" y="98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45" y="53"/>
                                  <a:pt x="45" y="53"/>
                                  <a:pt x="45" y="53"/>
                                </a:cubicBezTo>
                                <a:cubicBezTo>
                                  <a:pt x="18" y="53"/>
                                  <a:pt x="0" y="71"/>
                                  <a:pt x="0" y="98"/>
                                </a:cubicBezTo>
                                <a:cubicBezTo>
                                  <a:pt x="0" y="399"/>
                                  <a:pt x="0" y="399"/>
                                  <a:pt x="0" y="399"/>
                                </a:cubicBezTo>
                                <a:cubicBezTo>
                                  <a:pt x="0" y="425"/>
                                  <a:pt x="18" y="443"/>
                                  <a:pt x="45" y="443"/>
                                </a:cubicBezTo>
                                <a:cubicBezTo>
                                  <a:pt x="399" y="443"/>
                                  <a:pt x="399" y="443"/>
                                  <a:pt x="399" y="443"/>
                                </a:cubicBezTo>
                                <a:cubicBezTo>
                                  <a:pt x="425" y="443"/>
                                  <a:pt x="443" y="425"/>
                                  <a:pt x="443" y="399"/>
                                </a:cubicBezTo>
                                <a:cubicBezTo>
                                  <a:pt x="443" y="98"/>
                                  <a:pt x="443" y="98"/>
                                  <a:pt x="443" y="98"/>
                                </a:cubicBezTo>
                                <a:cubicBezTo>
                                  <a:pt x="443" y="71"/>
                                  <a:pt x="425" y="53"/>
                                  <a:pt x="399" y="53"/>
                                </a:cubicBezTo>
                                <a:close/>
                                <a:moveTo>
                                  <a:pt x="399" y="399"/>
                                </a:moveTo>
                                <a:lnTo>
                                  <a:pt x="399" y="399"/>
                                </a:lnTo>
                                <a:cubicBezTo>
                                  <a:pt x="45" y="399"/>
                                  <a:pt x="45" y="399"/>
                                  <a:pt x="45" y="399"/>
                                </a:cubicBezTo>
                                <a:cubicBezTo>
                                  <a:pt x="45" y="196"/>
                                  <a:pt x="45" y="196"/>
                                  <a:pt x="45" y="196"/>
                                </a:cubicBezTo>
                                <a:cubicBezTo>
                                  <a:pt x="399" y="196"/>
                                  <a:pt x="399" y="196"/>
                                  <a:pt x="399" y="196"/>
                                </a:cubicBezTo>
                                <a:lnTo>
                                  <a:pt x="399" y="399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124" y="0"/>
                                </a:ln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89" y="89"/>
                                  <a:pt x="89" y="89"/>
                                  <a:pt x="89" y="89"/>
                                </a:cubicBezTo>
                                <a:cubicBezTo>
                                  <a:pt x="124" y="89"/>
                                  <a:pt x="124" y="89"/>
                                  <a:pt x="124" y="89"/>
                                </a:cubicBezTo>
                                <a:lnTo>
                                  <a:pt x="124" y="0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354" y="0"/>
                                </a:lnTo>
                                <a:cubicBezTo>
                                  <a:pt x="319" y="0"/>
                                  <a:pt x="319" y="0"/>
                                  <a:pt x="319" y="0"/>
                                </a:cubicBezTo>
                                <a:cubicBezTo>
                                  <a:pt x="319" y="89"/>
                                  <a:pt x="319" y="89"/>
                                  <a:pt x="319" y="89"/>
                                </a:cubicBezTo>
                                <a:cubicBezTo>
                                  <a:pt x="354" y="89"/>
                                  <a:pt x="354" y="89"/>
                                  <a:pt x="354" y="89"/>
                                </a:cubicBezTo>
                                <a:lnTo>
                                  <a:pt x="3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8" name="Freeform 22"/>
                        <wps:cNvSpPr/>
                        <wps:spPr>
                          <a:xfrm>
                            <a:off x="20292" y="15833"/>
                            <a:ext cx="425" cy="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5654" y="3327"/>
                              </a:cxn>
                              <a:cxn ang="0">
                                <a:pos x="95654" y="3327"/>
                              </a:cxn>
                              <a:cxn ang="0">
                                <a:pos x="0" y="99396"/>
                              </a:cxn>
                              <a:cxn ang="0">
                                <a:pos x="95654" y="191306"/>
                              </a:cxn>
                              <a:cxn ang="0">
                                <a:pos x="191307" y="95653"/>
                              </a:cxn>
                              <a:cxn ang="0">
                                <a:pos x="95654" y="3327"/>
                              </a:cxn>
                              <a:cxn ang="0">
                                <a:pos x="95654" y="14556"/>
                              </a:cxn>
                              <a:cxn ang="0">
                                <a:pos x="95654" y="14556"/>
                              </a:cxn>
                              <a:cxn ang="0">
                                <a:pos x="132667" y="22042"/>
                              </a:cxn>
                              <a:cxn ang="0">
                                <a:pos x="121023" y="44084"/>
                              </a:cxn>
                              <a:cxn ang="0">
                                <a:pos x="95654" y="40341"/>
                              </a:cxn>
                              <a:cxn ang="0">
                                <a:pos x="69869" y="44084"/>
                              </a:cxn>
                              <a:cxn ang="0">
                                <a:pos x="58640" y="22042"/>
                              </a:cxn>
                              <a:cxn ang="0">
                                <a:pos x="95654" y="14556"/>
                              </a:cxn>
                              <a:cxn ang="0">
                                <a:pos x="44084" y="121438"/>
                              </a:cxn>
                              <a:cxn ang="0">
                                <a:pos x="44084" y="121438"/>
                              </a:cxn>
                              <a:cxn ang="0">
                                <a:pos x="22042" y="135994"/>
                              </a:cxn>
                              <a:cxn ang="0">
                                <a:pos x="14556" y="99396"/>
                              </a:cxn>
                              <a:cxn ang="0">
                                <a:pos x="22042" y="58640"/>
                              </a:cxn>
                              <a:cxn ang="0">
                                <a:pos x="44084" y="69452"/>
                              </a:cxn>
                              <a:cxn ang="0">
                                <a:pos x="36598" y="95653"/>
                              </a:cxn>
                              <a:cxn ang="0">
                                <a:pos x="44084" y="121438"/>
                              </a:cxn>
                              <a:cxn ang="0">
                                <a:pos x="95654" y="180077"/>
                              </a:cxn>
                              <a:cxn ang="0">
                                <a:pos x="95654" y="180077"/>
                              </a:cxn>
                              <a:cxn ang="0">
                                <a:pos x="58640" y="169264"/>
                              </a:cxn>
                              <a:cxn ang="0">
                                <a:pos x="69869" y="147222"/>
                              </a:cxn>
                              <a:cxn ang="0">
                                <a:pos x="95654" y="154708"/>
                              </a:cxn>
                              <a:cxn ang="0">
                                <a:pos x="121023" y="147222"/>
                              </a:cxn>
                              <a:cxn ang="0">
                                <a:pos x="132667" y="169264"/>
                              </a:cxn>
                              <a:cxn ang="0">
                                <a:pos x="95654" y="180077"/>
                              </a:cxn>
                              <a:cxn ang="0">
                                <a:pos x="95654" y="143479"/>
                              </a:cxn>
                              <a:cxn ang="0">
                                <a:pos x="95654" y="143479"/>
                              </a:cxn>
                              <a:cxn ang="0">
                                <a:pos x="51570" y="95653"/>
                              </a:cxn>
                              <a:cxn ang="0">
                                <a:pos x="95654" y="51154"/>
                              </a:cxn>
                              <a:cxn ang="0">
                                <a:pos x="139737" y="95653"/>
                              </a:cxn>
                              <a:cxn ang="0">
                                <a:pos x="95654" y="143479"/>
                              </a:cxn>
                              <a:cxn ang="0">
                                <a:pos x="147223" y="121438"/>
                              </a:cxn>
                              <a:cxn ang="0">
                                <a:pos x="147223" y="121438"/>
                              </a:cxn>
                              <a:cxn ang="0">
                                <a:pos x="154709" y="95653"/>
                              </a:cxn>
                              <a:cxn ang="0">
                                <a:pos x="147223" y="69452"/>
                              </a:cxn>
                              <a:cxn ang="0">
                                <a:pos x="169265" y="58640"/>
                              </a:cxn>
                              <a:cxn ang="0">
                                <a:pos x="176751" y="95653"/>
                              </a:cxn>
                              <a:cxn ang="0">
                                <a:pos x="169265" y="135994"/>
                              </a:cxn>
                              <a:cxn ang="0">
                                <a:pos x="147223" y="121438"/>
                              </a:cxn>
                            </a:cxnLst>
                            <a:pathLst>
                              <a:path w="461" h="461">
                                <a:moveTo>
                                  <a:pt x="230" y="8"/>
                                </a:moveTo>
                                <a:lnTo>
                                  <a:pt x="230" y="8"/>
                                </a:lnTo>
                                <a:cubicBezTo>
                                  <a:pt x="97" y="8"/>
                                  <a:pt x="0" y="106"/>
                                  <a:pt x="0" y="239"/>
                                </a:cubicBezTo>
                                <a:cubicBezTo>
                                  <a:pt x="0" y="363"/>
                                  <a:pt x="106" y="460"/>
                                  <a:pt x="230" y="460"/>
                                </a:cubicBezTo>
                                <a:cubicBezTo>
                                  <a:pt x="363" y="460"/>
                                  <a:pt x="460" y="354"/>
                                  <a:pt x="460" y="230"/>
                                </a:cubicBezTo>
                                <a:cubicBezTo>
                                  <a:pt x="460" y="106"/>
                                  <a:pt x="354" y="0"/>
                                  <a:pt x="230" y="8"/>
                                </a:cubicBezTo>
                                <a:close/>
                                <a:moveTo>
                                  <a:pt x="230" y="35"/>
                                </a:moveTo>
                                <a:lnTo>
                                  <a:pt x="230" y="35"/>
                                </a:lnTo>
                                <a:cubicBezTo>
                                  <a:pt x="256" y="35"/>
                                  <a:pt x="291" y="44"/>
                                  <a:pt x="319" y="53"/>
                                </a:cubicBezTo>
                                <a:cubicBezTo>
                                  <a:pt x="291" y="106"/>
                                  <a:pt x="291" y="106"/>
                                  <a:pt x="291" y="106"/>
                                </a:cubicBezTo>
                                <a:cubicBezTo>
                                  <a:pt x="275" y="97"/>
                                  <a:pt x="247" y="97"/>
                                  <a:pt x="230" y="97"/>
                                </a:cubicBezTo>
                                <a:cubicBezTo>
                                  <a:pt x="203" y="97"/>
                                  <a:pt x="185" y="97"/>
                                  <a:pt x="168" y="106"/>
                                </a:cubicBezTo>
                                <a:cubicBezTo>
                                  <a:pt x="141" y="53"/>
                                  <a:pt x="141" y="53"/>
                                  <a:pt x="141" y="53"/>
                                </a:cubicBezTo>
                                <a:cubicBezTo>
                                  <a:pt x="168" y="44"/>
                                  <a:pt x="194" y="35"/>
                                  <a:pt x="230" y="35"/>
                                </a:cubicBezTo>
                                <a:close/>
                                <a:moveTo>
                                  <a:pt x="106" y="292"/>
                                </a:moveTo>
                                <a:lnTo>
                                  <a:pt x="106" y="292"/>
                                </a:lnTo>
                                <a:cubicBezTo>
                                  <a:pt x="53" y="327"/>
                                  <a:pt x="53" y="327"/>
                                  <a:pt x="53" y="327"/>
                                </a:cubicBezTo>
                                <a:cubicBezTo>
                                  <a:pt x="35" y="301"/>
                                  <a:pt x="35" y="265"/>
                                  <a:pt x="35" y="239"/>
                                </a:cubicBezTo>
                                <a:cubicBezTo>
                                  <a:pt x="26" y="204"/>
                                  <a:pt x="35" y="167"/>
                                  <a:pt x="53" y="141"/>
                                </a:cubicBezTo>
                                <a:cubicBezTo>
                                  <a:pt x="106" y="167"/>
                                  <a:pt x="106" y="167"/>
                                  <a:pt x="106" y="167"/>
                                </a:cubicBezTo>
                                <a:cubicBezTo>
                                  <a:pt x="97" y="185"/>
                                  <a:pt x="88" y="212"/>
                                  <a:pt x="88" y="230"/>
                                </a:cubicBezTo>
                                <a:cubicBezTo>
                                  <a:pt x="88" y="257"/>
                                  <a:pt x="97" y="274"/>
                                  <a:pt x="106" y="292"/>
                                </a:cubicBezTo>
                                <a:close/>
                                <a:moveTo>
                                  <a:pt x="230" y="433"/>
                                </a:moveTo>
                                <a:lnTo>
                                  <a:pt x="230" y="433"/>
                                </a:lnTo>
                                <a:cubicBezTo>
                                  <a:pt x="194" y="433"/>
                                  <a:pt x="168" y="425"/>
                                  <a:pt x="141" y="407"/>
                                </a:cubicBezTo>
                                <a:cubicBezTo>
                                  <a:pt x="168" y="354"/>
                                  <a:pt x="168" y="354"/>
                                  <a:pt x="168" y="354"/>
                                </a:cubicBezTo>
                                <a:cubicBezTo>
                                  <a:pt x="185" y="363"/>
                                  <a:pt x="203" y="372"/>
                                  <a:pt x="230" y="372"/>
                                </a:cubicBezTo>
                                <a:cubicBezTo>
                                  <a:pt x="247" y="372"/>
                                  <a:pt x="275" y="363"/>
                                  <a:pt x="291" y="354"/>
                                </a:cubicBezTo>
                                <a:cubicBezTo>
                                  <a:pt x="319" y="407"/>
                                  <a:pt x="319" y="407"/>
                                  <a:pt x="319" y="407"/>
                                </a:cubicBezTo>
                                <a:cubicBezTo>
                                  <a:pt x="291" y="425"/>
                                  <a:pt x="266" y="433"/>
                                  <a:pt x="230" y="433"/>
                                </a:cubicBezTo>
                                <a:close/>
                                <a:moveTo>
                                  <a:pt x="230" y="345"/>
                                </a:moveTo>
                                <a:lnTo>
                                  <a:pt x="230" y="345"/>
                                </a:lnTo>
                                <a:cubicBezTo>
                                  <a:pt x="168" y="345"/>
                                  <a:pt x="124" y="292"/>
                                  <a:pt x="124" y="230"/>
                                </a:cubicBezTo>
                                <a:cubicBezTo>
                                  <a:pt x="124" y="167"/>
                                  <a:pt x="168" y="123"/>
                                  <a:pt x="230" y="123"/>
                                </a:cubicBezTo>
                                <a:cubicBezTo>
                                  <a:pt x="291" y="123"/>
                                  <a:pt x="336" y="167"/>
                                  <a:pt x="336" y="230"/>
                                </a:cubicBezTo>
                                <a:cubicBezTo>
                                  <a:pt x="336" y="292"/>
                                  <a:pt x="291" y="345"/>
                                  <a:pt x="230" y="345"/>
                                </a:cubicBezTo>
                                <a:close/>
                                <a:moveTo>
                                  <a:pt x="354" y="292"/>
                                </a:moveTo>
                                <a:lnTo>
                                  <a:pt x="354" y="292"/>
                                </a:lnTo>
                                <a:cubicBezTo>
                                  <a:pt x="363" y="274"/>
                                  <a:pt x="372" y="257"/>
                                  <a:pt x="372" y="230"/>
                                </a:cubicBezTo>
                                <a:cubicBezTo>
                                  <a:pt x="372" y="212"/>
                                  <a:pt x="363" y="185"/>
                                  <a:pt x="354" y="167"/>
                                </a:cubicBezTo>
                                <a:cubicBezTo>
                                  <a:pt x="407" y="141"/>
                                  <a:pt x="407" y="141"/>
                                  <a:pt x="407" y="141"/>
                                </a:cubicBezTo>
                                <a:cubicBezTo>
                                  <a:pt x="416" y="167"/>
                                  <a:pt x="425" y="195"/>
                                  <a:pt x="425" y="230"/>
                                </a:cubicBezTo>
                                <a:cubicBezTo>
                                  <a:pt x="425" y="265"/>
                                  <a:pt x="416" y="292"/>
                                  <a:pt x="407" y="327"/>
                                </a:cubicBezTo>
                                <a:lnTo>
                                  <a:pt x="354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29" name="Freeform 96"/>
                        <wps:cNvSpPr/>
                        <wps:spPr>
                          <a:xfrm>
                            <a:off x="18454" y="15833"/>
                            <a:ext cx="457" cy="3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3046" y="0"/>
                              </a:cxn>
                              <a:cxn ang="0">
                                <a:pos x="183046" y="0"/>
                              </a:cxn>
                              <a:cxn ang="0">
                                <a:pos x="21949" y="0"/>
                              </a:cxn>
                              <a:cxn ang="0">
                                <a:pos x="0" y="18071"/>
                              </a:cxn>
                              <a:cxn ang="0">
                                <a:pos x="0" y="131012"/>
                              </a:cxn>
                              <a:cxn ang="0">
                                <a:pos x="18222" y="156476"/>
                              </a:cxn>
                              <a:cxn ang="0">
                                <a:pos x="66261" y="163868"/>
                              </a:cxn>
                              <a:cxn ang="0">
                                <a:pos x="50938" y="178243"/>
                              </a:cxn>
                              <a:cxn ang="0">
                                <a:pos x="154057" y="178243"/>
                              </a:cxn>
                              <a:cxn ang="0">
                                <a:pos x="139148" y="163868"/>
                              </a:cxn>
                              <a:cxn ang="0">
                                <a:pos x="186773" y="156476"/>
                              </a:cxn>
                              <a:cxn ang="0">
                                <a:pos x="205409" y="131012"/>
                              </a:cxn>
                              <a:cxn ang="0">
                                <a:pos x="205409" y="18071"/>
                              </a:cxn>
                              <a:cxn ang="0">
                                <a:pos x="183046" y="0"/>
                              </a:cxn>
                              <a:cxn ang="0">
                                <a:pos x="183046" y="131012"/>
                              </a:cxn>
                              <a:cxn ang="0">
                                <a:pos x="183046" y="131012"/>
                              </a:cxn>
                              <a:cxn ang="0">
                                <a:pos x="21949" y="131012"/>
                              </a:cxn>
                              <a:cxn ang="0">
                                <a:pos x="21949" y="18071"/>
                              </a:cxn>
                              <a:cxn ang="0">
                                <a:pos x="183046" y="18071"/>
                              </a:cxn>
                              <a:cxn ang="0">
                                <a:pos x="183046" y="131012"/>
                              </a:cxn>
                            </a:cxnLst>
                            <a:pathLst>
                              <a:path w="497" h="435">
                                <a:moveTo>
                                  <a:pt x="442" y="0"/>
                                </a:moveTo>
                                <a:lnTo>
                                  <a:pt x="442" y="0"/>
                                </a:ln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26" y="0"/>
                                  <a:pt x="0" y="17"/>
                                  <a:pt x="0" y="44"/>
                                </a:cubicBezTo>
                                <a:cubicBezTo>
                                  <a:pt x="0" y="319"/>
                                  <a:pt x="0" y="319"/>
                                  <a:pt x="0" y="319"/>
                                </a:cubicBezTo>
                                <a:cubicBezTo>
                                  <a:pt x="0" y="345"/>
                                  <a:pt x="17" y="372"/>
                                  <a:pt x="44" y="381"/>
                                </a:cubicBezTo>
                                <a:cubicBezTo>
                                  <a:pt x="160" y="399"/>
                                  <a:pt x="160" y="399"/>
                                  <a:pt x="160" y="399"/>
                                </a:cubicBezTo>
                                <a:cubicBezTo>
                                  <a:pt x="160" y="399"/>
                                  <a:pt x="62" y="434"/>
                                  <a:pt x="123" y="434"/>
                                </a:cubicBezTo>
                                <a:cubicBezTo>
                                  <a:pt x="372" y="434"/>
                                  <a:pt x="372" y="434"/>
                                  <a:pt x="372" y="434"/>
                                </a:cubicBezTo>
                                <a:cubicBezTo>
                                  <a:pt x="434" y="434"/>
                                  <a:pt x="336" y="399"/>
                                  <a:pt x="336" y="399"/>
                                </a:cubicBezTo>
                                <a:cubicBezTo>
                                  <a:pt x="451" y="381"/>
                                  <a:pt x="451" y="381"/>
                                  <a:pt x="451" y="381"/>
                                </a:cubicBezTo>
                                <a:cubicBezTo>
                                  <a:pt x="479" y="372"/>
                                  <a:pt x="496" y="345"/>
                                  <a:pt x="496" y="319"/>
                                </a:cubicBezTo>
                                <a:cubicBezTo>
                                  <a:pt x="496" y="44"/>
                                  <a:pt x="496" y="44"/>
                                  <a:pt x="496" y="44"/>
                                </a:cubicBezTo>
                                <a:cubicBezTo>
                                  <a:pt x="496" y="17"/>
                                  <a:pt x="470" y="0"/>
                                  <a:pt x="442" y="0"/>
                                </a:cubicBezTo>
                                <a:close/>
                                <a:moveTo>
                                  <a:pt x="442" y="319"/>
                                </a:moveTo>
                                <a:lnTo>
                                  <a:pt x="442" y="319"/>
                                </a:lnTo>
                                <a:cubicBezTo>
                                  <a:pt x="53" y="319"/>
                                  <a:pt x="53" y="319"/>
                                  <a:pt x="53" y="319"/>
                                </a:cubicBezTo>
                                <a:cubicBezTo>
                                  <a:pt x="53" y="44"/>
                                  <a:pt x="53" y="44"/>
                                  <a:pt x="53" y="44"/>
                                </a:cubicBezTo>
                                <a:cubicBezTo>
                                  <a:pt x="442" y="44"/>
                                  <a:pt x="442" y="44"/>
                                  <a:pt x="442" y="44"/>
                                </a:cubicBezTo>
                                <a:lnTo>
                                  <a:pt x="442" y="3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0" name="Freeform 4"/>
                        <wps:cNvSpPr/>
                        <wps:spPr>
                          <a:xfrm>
                            <a:off x="19323" y="13167"/>
                            <a:ext cx="454" cy="3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1350" y="139836"/>
                              </a:cxn>
                              <a:cxn ang="0">
                                <a:pos x="151350" y="139836"/>
                              </a:cxn>
                              <a:cxn ang="0">
                                <a:pos x="21563" y="139836"/>
                              </a:cxn>
                              <a:cxn ang="0">
                                <a:pos x="21563" y="48133"/>
                              </a:cxn>
                              <a:cxn ang="0">
                                <a:pos x="47195" y="48133"/>
                              </a:cxn>
                              <a:cxn ang="0">
                                <a:pos x="68758" y="29461"/>
                              </a:cxn>
                              <a:cxn ang="0">
                                <a:pos x="10985" y="29461"/>
                              </a:cxn>
                              <a:cxn ang="0">
                                <a:pos x="0" y="36930"/>
                              </a:cxn>
                              <a:cxn ang="0">
                                <a:pos x="0" y="150624"/>
                              </a:cxn>
                              <a:cxn ang="0">
                                <a:pos x="10985" y="161827"/>
                              </a:cxn>
                              <a:cxn ang="0">
                                <a:pos x="162335" y="161827"/>
                              </a:cxn>
                              <a:cxn ang="0">
                                <a:pos x="173320" y="150624"/>
                              </a:cxn>
                              <a:cxn ang="0">
                                <a:pos x="173320" y="114109"/>
                              </a:cxn>
                              <a:cxn ang="0">
                                <a:pos x="151350" y="128632"/>
                              </a:cxn>
                              <a:cxn ang="0">
                                <a:pos x="151350" y="139836"/>
                              </a:cxn>
                              <a:cxn ang="0">
                                <a:pos x="133449" y="70125"/>
                              </a:cxn>
                              <a:cxn ang="0">
                                <a:pos x="133449" y="70125"/>
                              </a:cxn>
                              <a:cxn ang="0">
                                <a:pos x="133449" y="106640"/>
                              </a:cxn>
                              <a:cxn ang="0">
                                <a:pos x="202207" y="51868"/>
                              </a:cxn>
                              <a:cxn ang="0">
                                <a:pos x="133449" y="0"/>
                              </a:cxn>
                              <a:cxn ang="0">
                                <a:pos x="133449" y="33195"/>
                              </a:cxn>
                              <a:cxn ang="0">
                                <a:pos x="54112" y="114109"/>
                              </a:cxn>
                              <a:cxn ang="0">
                                <a:pos x="133449" y="70125"/>
                              </a:cxn>
                            </a:cxnLst>
                            <a:pathLst>
                              <a:path w="498" h="391">
                                <a:moveTo>
                                  <a:pt x="372" y="337"/>
                                </a:moveTo>
                                <a:lnTo>
                                  <a:pt x="372" y="337"/>
                                </a:lnTo>
                                <a:cubicBezTo>
                                  <a:pt x="53" y="337"/>
                                  <a:pt x="53" y="337"/>
                                  <a:pt x="53" y="337"/>
                                </a:cubicBezTo>
                                <a:cubicBezTo>
                                  <a:pt x="53" y="116"/>
                                  <a:pt x="53" y="116"/>
                                  <a:pt x="53" y="116"/>
                                </a:cubicBezTo>
                                <a:cubicBezTo>
                                  <a:pt x="116" y="116"/>
                                  <a:pt x="116" y="116"/>
                                  <a:pt x="116" y="116"/>
                                </a:cubicBezTo>
                                <a:cubicBezTo>
                                  <a:pt x="116" y="116"/>
                                  <a:pt x="133" y="98"/>
                                  <a:pt x="169" y="71"/>
                                </a:cubicBezTo>
                                <a:cubicBezTo>
                                  <a:pt x="27" y="71"/>
                                  <a:pt x="27" y="71"/>
                                  <a:pt x="27" y="71"/>
                                </a:cubicBezTo>
                                <a:cubicBezTo>
                                  <a:pt x="9" y="71"/>
                                  <a:pt x="0" y="80"/>
                                  <a:pt x="0" y="89"/>
                                </a:cubicBezTo>
                                <a:cubicBezTo>
                                  <a:pt x="0" y="363"/>
                                  <a:pt x="0" y="363"/>
                                  <a:pt x="0" y="363"/>
                                </a:cubicBezTo>
                                <a:cubicBezTo>
                                  <a:pt x="0" y="382"/>
                                  <a:pt x="9" y="390"/>
                                  <a:pt x="27" y="390"/>
                                </a:cubicBezTo>
                                <a:cubicBezTo>
                                  <a:pt x="399" y="390"/>
                                  <a:pt x="399" y="390"/>
                                  <a:pt x="399" y="390"/>
                                </a:cubicBezTo>
                                <a:cubicBezTo>
                                  <a:pt x="408" y="390"/>
                                  <a:pt x="426" y="382"/>
                                  <a:pt x="426" y="363"/>
                                </a:cubicBezTo>
                                <a:cubicBezTo>
                                  <a:pt x="426" y="275"/>
                                  <a:pt x="426" y="275"/>
                                  <a:pt x="426" y="275"/>
                                </a:cubicBezTo>
                                <a:cubicBezTo>
                                  <a:pt x="372" y="310"/>
                                  <a:pt x="372" y="310"/>
                                  <a:pt x="372" y="310"/>
                                </a:cubicBezTo>
                                <a:lnTo>
                                  <a:pt x="372" y="337"/>
                                </a:lnTo>
                                <a:close/>
                                <a:moveTo>
                                  <a:pt x="328" y="169"/>
                                </a:moveTo>
                                <a:lnTo>
                                  <a:pt x="328" y="169"/>
                                </a:lnTo>
                                <a:cubicBezTo>
                                  <a:pt x="328" y="257"/>
                                  <a:pt x="328" y="257"/>
                                  <a:pt x="328" y="257"/>
                                </a:cubicBezTo>
                                <a:cubicBezTo>
                                  <a:pt x="497" y="125"/>
                                  <a:pt x="497" y="125"/>
                                  <a:pt x="497" y="125"/>
                                </a:cubicBezTo>
                                <a:cubicBezTo>
                                  <a:pt x="328" y="0"/>
                                  <a:pt x="328" y="0"/>
                                  <a:pt x="328" y="0"/>
                                </a:cubicBezTo>
                                <a:cubicBezTo>
                                  <a:pt x="328" y="80"/>
                                  <a:pt x="328" y="80"/>
                                  <a:pt x="328" y="80"/>
                                </a:cubicBezTo>
                                <a:cubicBezTo>
                                  <a:pt x="133" y="80"/>
                                  <a:pt x="133" y="275"/>
                                  <a:pt x="133" y="275"/>
                                </a:cubicBezTo>
                                <a:cubicBezTo>
                                  <a:pt x="186" y="187"/>
                                  <a:pt x="222" y="169"/>
                                  <a:pt x="328" y="16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1" name="Freeform 44"/>
                        <wps:cNvSpPr/>
                        <wps:spPr>
                          <a:xfrm>
                            <a:off x="23090" y="15833"/>
                            <a:ext cx="342" cy="4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8801" y="76066"/>
                              </a:cxn>
                              <a:cxn ang="0">
                                <a:pos x="138801" y="76066"/>
                              </a:cxn>
                              <a:cxn ang="0">
                                <a:pos x="119657" y="76066"/>
                              </a:cxn>
                              <a:cxn ang="0">
                                <a:pos x="119657" y="49421"/>
                              </a:cxn>
                              <a:cxn ang="0">
                                <a:pos x="77016" y="0"/>
                              </a:cxn>
                              <a:cxn ang="0">
                                <a:pos x="34374" y="49421"/>
                              </a:cxn>
                              <a:cxn ang="0">
                                <a:pos x="34374" y="53289"/>
                              </a:cxn>
                              <a:cxn ang="0">
                                <a:pos x="53954" y="53289"/>
                              </a:cxn>
                              <a:cxn ang="0">
                                <a:pos x="53954" y="45554"/>
                              </a:cxn>
                              <a:cxn ang="0">
                                <a:pos x="77016" y="22777"/>
                              </a:cxn>
                              <a:cxn ang="0">
                                <a:pos x="100076" y="45554"/>
                              </a:cxn>
                              <a:cxn ang="0">
                                <a:pos x="100076" y="76066"/>
                              </a:cxn>
                              <a:cxn ang="0">
                                <a:pos x="11313" y="76066"/>
                              </a:cxn>
                              <a:cxn ang="0">
                                <a:pos x="0" y="87669"/>
                              </a:cxn>
                              <a:cxn ang="0">
                                <a:pos x="0" y="171470"/>
                              </a:cxn>
                              <a:cxn ang="0">
                                <a:pos x="11313" y="186512"/>
                              </a:cxn>
                              <a:cxn ang="0">
                                <a:pos x="23061" y="190379"/>
                              </a:cxn>
                              <a:cxn ang="0">
                                <a:pos x="46122" y="194247"/>
                              </a:cxn>
                              <a:cxn ang="0">
                                <a:pos x="107908" y="194247"/>
                              </a:cxn>
                              <a:cxn ang="0">
                                <a:pos x="130970" y="190379"/>
                              </a:cxn>
                              <a:cxn ang="0">
                                <a:pos x="142717" y="186512"/>
                              </a:cxn>
                              <a:cxn ang="0">
                                <a:pos x="154030" y="171470"/>
                              </a:cxn>
                              <a:cxn ang="0">
                                <a:pos x="154030" y="87669"/>
                              </a:cxn>
                              <a:cxn ang="0">
                                <a:pos x="138801" y="76066"/>
                              </a:cxn>
                            </a:cxnLst>
                            <a:pathLst>
                              <a:path w="355" h="453">
                                <a:moveTo>
                                  <a:pt x="319" y="177"/>
                                </a:moveTo>
                                <a:lnTo>
                                  <a:pt x="319" y="177"/>
                                </a:lnTo>
                                <a:cubicBezTo>
                                  <a:pt x="275" y="177"/>
                                  <a:pt x="275" y="177"/>
                                  <a:pt x="275" y="177"/>
                                </a:cubicBezTo>
                                <a:cubicBezTo>
                                  <a:pt x="275" y="115"/>
                                  <a:pt x="275" y="115"/>
                                  <a:pt x="275" y="115"/>
                                </a:cubicBezTo>
                                <a:cubicBezTo>
                                  <a:pt x="275" y="44"/>
                                  <a:pt x="238" y="0"/>
                                  <a:pt x="177" y="0"/>
                                </a:cubicBezTo>
                                <a:cubicBezTo>
                                  <a:pt x="106" y="0"/>
                                  <a:pt x="79" y="44"/>
                                  <a:pt x="79" y="115"/>
                                </a:cubicBezTo>
                                <a:cubicBezTo>
                                  <a:pt x="79" y="124"/>
                                  <a:pt x="79" y="124"/>
                                  <a:pt x="79" y="124"/>
                                </a:cubicBezTo>
                                <a:cubicBezTo>
                                  <a:pt x="124" y="124"/>
                                  <a:pt x="124" y="124"/>
                                  <a:pt x="124" y="124"/>
                                </a:cubicBezTo>
                                <a:cubicBezTo>
                                  <a:pt x="124" y="106"/>
                                  <a:pt x="124" y="106"/>
                                  <a:pt x="124" y="106"/>
                                </a:cubicBezTo>
                                <a:cubicBezTo>
                                  <a:pt x="124" y="71"/>
                                  <a:pt x="150" y="53"/>
                                  <a:pt x="177" y="53"/>
                                </a:cubicBezTo>
                                <a:cubicBezTo>
                                  <a:pt x="203" y="53"/>
                                  <a:pt x="230" y="71"/>
                                  <a:pt x="230" y="106"/>
                                </a:cubicBezTo>
                                <a:cubicBezTo>
                                  <a:pt x="230" y="177"/>
                                  <a:pt x="230" y="177"/>
                                  <a:pt x="230" y="177"/>
                                </a:cubicBezTo>
                                <a:cubicBezTo>
                                  <a:pt x="26" y="177"/>
                                  <a:pt x="26" y="177"/>
                                  <a:pt x="26" y="177"/>
                                </a:cubicBezTo>
                                <a:cubicBezTo>
                                  <a:pt x="17" y="177"/>
                                  <a:pt x="0" y="195"/>
                                  <a:pt x="0" y="204"/>
                                </a:cubicBezTo>
                                <a:cubicBezTo>
                                  <a:pt x="0" y="399"/>
                                  <a:pt x="0" y="399"/>
                                  <a:pt x="0" y="399"/>
                                </a:cubicBezTo>
                                <a:cubicBezTo>
                                  <a:pt x="0" y="408"/>
                                  <a:pt x="17" y="425"/>
                                  <a:pt x="26" y="434"/>
                                </a:cubicBezTo>
                                <a:cubicBezTo>
                                  <a:pt x="53" y="443"/>
                                  <a:pt x="53" y="443"/>
                                  <a:pt x="53" y="443"/>
                                </a:cubicBezTo>
                                <a:cubicBezTo>
                                  <a:pt x="71" y="443"/>
                                  <a:pt x="88" y="452"/>
                                  <a:pt x="106" y="452"/>
                                </a:cubicBezTo>
                                <a:cubicBezTo>
                                  <a:pt x="248" y="452"/>
                                  <a:pt x="248" y="452"/>
                                  <a:pt x="248" y="452"/>
                                </a:cubicBezTo>
                                <a:cubicBezTo>
                                  <a:pt x="266" y="452"/>
                                  <a:pt x="283" y="443"/>
                                  <a:pt x="301" y="443"/>
                                </a:cubicBezTo>
                                <a:cubicBezTo>
                                  <a:pt x="328" y="434"/>
                                  <a:pt x="328" y="434"/>
                                  <a:pt x="328" y="434"/>
                                </a:cubicBezTo>
                                <a:cubicBezTo>
                                  <a:pt x="336" y="425"/>
                                  <a:pt x="354" y="408"/>
                                  <a:pt x="354" y="399"/>
                                </a:cubicBezTo>
                                <a:cubicBezTo>
                                  <a:pt x="354" y="204"/>
                                  <a:pt x="354" y="204"/>
                                  <a:pt x="354" y="204"/>
                                </a:cubicBezTo>
                                <a:cubicBezTo>
                                  <a:pt x="354" y="195"/>
                                  <a:pt x="336" y="177"/>
                                  <a:pt x="319" y="177"/>
                                </a:cubicBez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2" name="Freeform 102"/>
                        <wps:cNvSpPr/>
                        <wps:spPr>
                          <a:xfrm>
                            <a:off x="19323" y="14896"/>
                            <a:ext cx="454" cy="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2549" y="62231"/>
                              </a:cxn>
                              <a:cxn ang="0">
                                <a:pos x="32549" y="62231"/>
                              </a:cxn>
                              <a:cxn ang="0">
                                <a:pos x="57773" y="69649"/>
                              </a:cxn>
                              <a:cxn ang="0">
                                <a:pos x="61435" y="69649"/>
                              </a:cxn>
                              <a:cxn ang="0">
                                <a:pos x="79337" y="55224"/>
                              </a:cxn>
                              <a:cxn ang="0">
                                <a:pos x="79337" y="51515"/>
                              </a:cxn>
                              <a:cxn ang="0">
                                <a:pos x="72420" y="44097"/>
                              </a:cxn>
                              <a:cxn ang="0">
                                <a:pos x="111885" y="4121"/>
                              </a:cxn>
                              <a:cxn ang="0">
                                <a:pos x="79337" y="0"/>
                              </a:cxn>
                              <a:cxn ang="0">
                                <a:pos x="43534" y="22255"/>
                              </a:cxn>
                              <a:cxn ang="0">
                                <a:pos x="29294" y="33382"/>
                              </a:cxn>
                              <a:cxn ang="0">
                                <a:pos x="21563" y="47806"/>
                              </a:cxn>
                              <a:cxn ang="0">
                                <a:pos x="7323" y="51515"/>
                              </a:cxn>
                              <a:cxn ang="0">
                                <a:pos x="0" y="58934"/>
                              </a:cxn>
                              <a:cxn ang="0">
                                <a:pos x="0" y="62231"/>
                              </a:cxn>
                              <a:cxn ang="0">
                                <a:pos x="14647" y="77066"/>
                              </a:cxn>
                              <a:cxn ang="0">
                                <a:pos x="21563" y="80776"/>
                              </a:cxn>
                              <a:cxn ang="0">
                                <a:pos x="29294" y="73357"/>
                              </a:cxn>
                              <a:cxn ang="0">
                                <a:pos x="32549" y="62231"/>
                              </a:cxn>
                              <a:cxn ang="0">
                                <a:pos x="90321" y="65939"/>
                              </a:cxn>
                              <a:cxn ang="0">
                                <a:pos x="90321" y="65939"/>
                              </a:cxn>
                              <a:cxn ang="0">
                                <a:pos x="86660" y="65939"/>
                              </a:cxn>
                              <a:cxn ang="0">
                                <a:pos x="72420" y="77066"/>
                              </a:cxn>
                              <a:cxn ang="0">
                                <a:pos x="68758" y="84073"/>
                              </a:cxn>
                              <a:cxn ang="0">
                                <a:pos x="155012" y="179272"/>
                              </a:cxn>
                              <a:cxn ang="0">
                                <a:pos x="162335" y="179272"/>
                              </a:cxn>
                              <a:cxn ang="0">
                                <a:pos x="173320" y="171854"/>
                              </a:cxn>
                              <a:cxn ang="0">
                                <a:pos x="173320" y="164849"/>
                              </a:cxn>
                              <a:cxn ang="0">
                                <a:pos x="90321" y="65939"/>
                              </a:cxn>
                              <a:cxn ang="0">
                                <a:pos x="202207" y="25963"/>
                              </a:cxn>
                              <a:cxn ang="0">
                                <a:pos x="202207" y="25963"/>
                              </a:cxn>
                              <a:cxn ang="0">
                                <a:pos x="194884" y="22255"/>
                              </a:cxn>
                              <a:cxn ang="0">
                                <a:pos x="187559" y="36679"/>
                              </a:cxn>
                              <a:cxn ang="0">
                                <a:pos x="165996" y="44097"/>
                              </a:cxn>
                              <a:cxn ang="0">
                                <a:pos x="162335" y="25963"/>
                              </a:cxn>
                              <a:cxn ang="0">
                                <a:pos x="169658" y="7830"/>
                              </a:cxn>
                              <a:cxn ang="0">
                                <a:pos x="165996" y="4121"/>
                              </a:cxn>
                              <a:cxn ang="0">
                                <a:pos x="137110" y="29673"/>
                              </a:cxn>
                              <a:cxn ang="0">
                                <a:pos x="129787" y="62231"/>
                              </a:cxn>
                              <a:cxn ang="0">
                                <a:pos x="115547" y="77066"/>
                              </a:cxn>
                              <a:cxn ang="0">
                                <a:pos x="129787" y="95200"/>
                              </a:cxn>
                              <a:cxn ang="0">
                                <a:pos x="148095" y="77066"/>
                              </a:cxn>
                              <a:cxn ang="0">
                                <a:pos x="165996" y="73357"/>
                              </a:cxn>
                              <a:cxn ang="0">
                                <a:pos x="198545" y="58934"/>
                              </a:cxn>
                              <a:cxn ang="0">
                                <a:pos x="202207" y="25963"/>
                              </a:cxn>
                              <a:cxn ang="0">
                                <a:pos x="29294" y="164849"/>
                              </a:cxn>
                              <a:cxn ang="0">
                                <a:pos x="29294" y="164849"/>
                              </a:cxn>
                              <a:cxn ang="0">
                                <a:pos x="29294" y="171854"/>
                              </a:cxn>
                              <a:cxn ang="0">
                                <a:pos x="36210" y="182982"/>
                              </a:cxn>
                              <a:cxn ang="0">
                                <a:pos x="43534" y="179272"/>
                              </a:cxn>
                              <a:cxn ang="0">
                                <a:pos x="93983" y="131878"/>
                              </a:cxn>
                              <a:cxn ang="0">
                                <a:pos x="79337" y="113333"/>
                              </a:cxn>
                              <a:cxn ang="0">
                                <a:pos x="29294" y="164849"/>
                              </a:cxn>
                            </a:cxnLst>
                            <a:pathLst>
                              <a:path w="498" h="445">
                                <a:moveTo>
                                  <a:pt x="80" y="151"/>
                                </a:moveTo>
                                <a:lnTo>
                                  <a:pt x="80" y="151"/>
                                </a:lnTo>
                                <a:cubicBezTo>
                                  <a:pt x="97" y="134"/>
                                  <a:pt x="116" y="143"/>
                                  <a:pt x="142" y="169"/>
                                </a:cubicBezTo>
                                <a:cubicBezTo>
                                  <a:pt x="151" y="178"/>
                                  <a:pt x="151" y="169"/>
                                  <a:pt x="151" y="169"/>
                                </a:cubicBezTo>
                                <a:cubicBezTo>
                                  <a:pt x="160" y="169"/>
                                  <a:pt x="186" y="134"/>
                                  <a:pt x="195" y="134"/>
                                </a:cubicBezTo>
                                <a:cubicBezTo>
                                  <a:pt x="195" y="134"/>
                                  <a:pt x="195" y="134"/>
                                  <a:pt x="195" y="125"/>
                                </a:cubicBezTo>
                                <a:cubicBezTo>
                                  <a:pt x="186" y="125"/>
                                  <a:pt x="178" y="116"/>
                                  <a:pt x="178" y="107"/>
                                </a:cubicBezTo>
                                <a:cubicBezTo>
                                  <a:pt x="133" y="45"/>
                                  <a:pt x="301" y="10"/>
                                  <a:pt x="275" y="10"/>
                                </a:cubicBezTo>
                                <a:cubicBezTo>
                                  <a:pt x="257" y="0"/>
                                  <a:pt x="204" y="0"/>
                                  <a:pt x="195" y="0"/>
                                </a:cubicBezTo>
                                <a:cubicBezTo>
                                  <a:pt x="169" y="10"/>
                                  <a:pt x="125" y="36"/>
                                  <a:pt x="107" y="54"/>
                                </a:cubicBezTo>
                                <a:cubicBezTo>
                                  <a:pt x="80" y="72"/>
                                  <a:pt x="72" y="81"/>
                                  <a:pt x="72" y="81"/>
                                </a:cubicBezTo>
                                <a:cubicBezTo>
                                  <a:pt x="62" y="89"/>
                                  <a:pt x="72" y="107"/>
                                  <a:pt x="53" y="116"/>
                                </a:cubicBezTo>
                                <a:cubicBezTo>
                                  <a:pt x="36" y="125"/>
                                  <a:pt x="27" y="116"/>
                                  <a:pt x="18" y="125"/>
                                </a:cubicBezTo>
                                <a:cubicBezTo>
                                  <a:pt x="18" y="134"/>
                                  <a:pt x="9" y="134"/>
                                  <a:pt x="0" y="143"/>
                                </a:cubicBezTo>
                                <a:lnTo>
                                  <a:pt x="0" y="151"/>
                                </a:lnTo>
                                <a:lnTo>
                                  <a:pt x="36" y="187"/>
                                </a:lnTo>
                                <a:cubicBezTo>
                                  <a:pt x="36" y="196"/>
                                  <a:pt x="44" y="196"/>
                                  <a:pt x="53" y="196"/>
                                </a:cubicBezTo>
                                <a:cubicBezTo>
                                  <a:pt x="53" y="187"/>
                                  <a:pt x="62" y="178"/>
                                  <a:pt x="72" y="178"/>
                                </a:cubicBezTo>
                                <a:cubicBezTo>
                                  <a:pt x="72" y="178"/>
                                  <a:pt x="72" y="151"/>
                                  <a:pt x="80" y="151"/>
                                </a:cubicBezTo>
                                <a:close/>
                                <a:moveTo>
                                  <a:pt x="222" y="160"/>
                                </a:moveTo>
                                <a:lnTo>
                                  <a:pt x="222" y="160"/>
                                </a:lnTo>
                                <a:cubicBezTo>
                                  <a:pt x="213" y="160"/>
                                  <a:pt x="213" y="160"/>
                                  <a:pt x="213" y="160"/>
                                </a:cubicBezTo>
                                <a:cubicBezTo>
                                  <a:pt x="178" y="187"/>
                                  <a:pt x="178" y="187"/>
                                  <a:pt x="178" y="187"/>
                                </a:cubicBezTo>
                                <a:cubicBezTo>
                                  <a:pt x="169" y="196"/>
                                  <a:pt x="169" y="196"/>
                                  <a:pt x="169" y="204"/>
                                </a:cubicBezTo>
                                <a:cubicBezTo>
                                  <a:pt x="381" y="435"/>
                                  <a:pt x="381" y="435"/>
                                  <a:pt x="381" y="435"/>
                                </a:cubicBezTo>
                                <a:cubicBezTo>
                                  <a:pt x="381" y="444"/>
                                  <a:pt x="391" y="444"/>
                                  <a:pt x="399" y="435"/>
                                </a:cubicBezTo>
                                <a:cubicBezTo>
                                  <a:pt x="426" y="417"/>
                                  <a:pt x="426" y="417"/>
                                  <a:pt x="426" y="417"/>
                                </a:cubicBezTo>
                                <a:cubicBezTo>
                                  <a:pt x="426" y="408"/>
                                  <a:pt x="426" y="400"/>
                                  <a:pt x="426" y="400"/>
                                </a:cubicBezTo>
                                <a:lnTo>
                                  <a:pt x="222" y="160"/>
                                </a:lnTo>
                                <a:close/>
                                <a:moveTo>
                                  <a:pt x="497" y="63"/>
                                </a:moveTo>
                                <a:lnTo>
                                  <a:pt x="497" y="63"/>
                                </a:lnTo>
                                <a:cubicBezTo>
                                  <a:pt x="488" y="45"/>
                                  <a:pt x="488" y="54"/>
                                  <a:pt x="479" y="54"/>
                                </a:cubicBezTo>
                                <a:cubicBezTo>
                                  <a:pt x="479" y="63"/>
                                  <a:pt x="461" y="81"/>
                                  <a:pt x="461" y="89"/>
                                </a:cubicBezTo>
                                <a:cubicBezTo>
                                  <a:pt x="452" y="107"/>
                                  <a:pt x="435" y="125"/>
                                  <a:pt x="408" y="107"/>
                                </a:cubicBezTo>
                                <a:cubicBezTo>
                                  <a:pt x="381" y="81"/>
                                  <a:pt x="391" y="72"/>
                                  <a:pt x="399" y="63"/>
                                </a:cubicBezTo>
                                <a:cubicBezTo>
                                  <a:pt x="399" y="54"/>
                                  <a:pt x="417" y="28"/>
                                  <a:pt x="417" y="19"/>
                                </a:cubicBezTo>
                                <a:cubicBezTo>
                                  <a:pt x="426" y="19"/>
                                  <a:pt x="417" y="10"/>
                                  <a:pt x="408" y="10"/>
                                </a:cubicBezTo>
                                <a:cubicBezTo>
                                  <a:pt x="399" y="19"/>
                                  <a:pt x="346" y="36"/>
                                  <a:pt x="337" y="72"/>
                                </a:cubicBezTo>
                                <a:cubicBezTo>
                                  <a:pt x="328" y="98"/>
                                  <a:pt x="346" y="125"/>
                                  <a:pt x="319" y="151"/>
                                </a:cubicBezTo>
                                <a:cubicBezTo>
                                  <a:pt x="284" y="187"/>
                                  <a:pt x="284" y="187"/>
                                  <a:pt x="284" y="187"/>
                                </a:cubicBezTo>
                                <a:cubicBezTo>
                                  <a:pt x="319" y="231"/>
                                  <a:pt x="319" y="231"/>
                                  <a:pt x="319" y="231"/>
                                </a:cubicBezTo>
                                <a:cubicBezTo>
                                  <a:pt x="364" y="187"/>
                                  <a:pt x="364" y="187"/>
                                  <a:pt x="364" y="187"/>
                                </a:cubicBezTo>
                                <a:cubicBezTo>
                                  <a:pt x="372" y="178"/>
                                  <a:pt x="391" y="169"/>
                                  <a:pt x="408" y="178"/>
                                </a:cubicBezTo>
                                <a:cubicBezTo>
                                  <a:pt x="452" y="187"/>
                                  <a:pt x="470" y="169"/>
                                  <a:pt x="488" y="143"/>
                                </a:cubicBezTo>
                                <a:cubicBezTo>
                                  <a:pt x="497" y="116"/>
                                  <a:pt x="497" y="72"/>
                                  <a:pt x="497" y="63"/>
                                </a:cubicBezTo>
                                <a:close/>
                                <a:moveTo>
                                  <a:pt x="72" y="400"/>
                                </a:moveTo>
                                <a:lnTo>
                                  <a:pt x="72" y="400"/>
                                </a:lnTo>
                                <a:cubicBezTo>
                                  <a:pt x="62" y="408"/>
                                  <a:pt x="62" y="417"/>
                                  <a:pt x="72" y="417"/>
                                </a:cubicBezTo>
                                <a:cubicBezTo>
                                  <a:pt x="89" y="444"/>
                                  <a:pt x="89" y="444"/>
                                  <a:pt x="89" y="444"/>
                                </a:cubicBezTo>
                                <a:cubicBezTo>
                                  <a:pt x="97" y="444"/>
                                  <a:pt x="107" y="444"/>
                                  <a:pt x="107" y="435"/>
                                </a:cubicBezTo>
                                <a:cubicBezTo>
                                  <a:pt x="231" y="320"/>
                                  <a:pt x="231" y="320"/>
                                  <a:pt x="231" y="320"/>
                                </a:cubicBezTo>
                                <a:cubicBezTo>
                                  <a:pt x="195" y="275"/>
                                  <a:pt x="195" y="275"/>
                                  <a:pt x="195" y="275"/>
                                </a:cubicBezTo>
                                <a:lnTo>
                                  <a:pt x="72" y="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3" name="Freeform 55"/>
                        <wps:cNvSpPr/>
                        <wps:spPr>
                          <a:xfrm>
                            <a:off x="19411" y="12236"/>
                            <a:ext cx="278" cy="4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7406" y="148648"/>
                              </a:cxn>
                              <a:cxn ang="0">
                                <a:pos x="117406" y="148648"/>
                              </a:cxn>
                              <a:cxn ang="0">
                                <a:pos x="91775" y="68796"/>
                              </a:cxn>
                              <a:cxn ang="0">
                                <a:pos x="36792" y="43406"/>
                              </a:cxn>
                              <a:cxn ang="0">
                                <a:pos x="18603" y="3686"/>
                              </a:cxn>
                              <a:cxn ang="0">
                                <a:pos x="7855" y="0"/>
                              </a:cxn>
                              <a:cxn ang="0">
                                <a:pos x="4134" y="11057"/>
                              </a:cxn>
                              <a:cxn ang="0">
                                <a:pos x="26044" y="50777"/>
                              </a:cxn>
                              <a:cxn ang="0">
                                <a:pos x="7855" y="97870"/>
                              </a:cxn>
                              <a:cxn ang="0">
                                <a:pos x="29765" y="177722"/>
                              </a:cxn>
                              <a:cxn ang="0">
                                <a:pos x="84334" y="203521"/>
                              </a:cxn>
                              <a:cxn ang="0">
                                <a:pos x="117406" y="148648"/>
                              </a:cxn>
                              <a:cxn ang="0">
                                <a:pos x="51675" y="90908"/>
                              </a:cxn>
                              <a:cxn ang="0">
                                <a:pos x="51675" y="90908"/>
                              </a:cxn>
                              <a:cxn ang="0">
                                <a:pos x="33486" y="83128"/>
                              </a:cxn>
                              <a:cxn ang="0">
                                <a:pos x="40514" y="65111"/>
                              </a:cxn>
                              <a:cxn ang="0">
                                <a:pos x="58703" y="72891"/>
                              </a:cxn>
                              <a:cxn ang="0">
                                <a:pos x="51675" y="90908"/>
                              </a:cxn>
                            </a:cxnLst>
                            <a:pathLst>
                              <a:path w="303" h="514">
                                <a:moveTo>
                                  <a:pt x="284" y="363"/>
                                </a:moveTo>
                                <a:lnTo>
                                  <a:pt x="284" y="363"/>
                                </a:lnTo>
                                <a:cubicBezTo>
                                  <a:pt x="222" y="168"/>
                                  <a:pt x="222" y="168"/>
                                  <a:pt x="222" y="168"/>
                                </a:cubicBezTo>
                                <a:cubicBezTo>
                                  <a:pt x="204" y="124"/>
                                  <a:pt x="142" y="88"/>
                                  <a:pt x="89" y="106"/>
                                </a:cubicBezTo>
                                <a:cubicBezTo>
                                  <a:pt x="45" y="9"/>
                                  <a:pt x="45" y="9"/>
                                  <a:pt x="45" y="9"/>
                                </a:cubicBezTo>
                                <a:cubicBezTo>
                                  <a:pt x="36" y="0"/>
                                  <a:pt x="28" y="0"/>
                                  <a:pt x="19" y="0"/>
                                </a:cubicBezTo>
                                <a:cubicBezTo>
                                  <a:pt x="10" y="9"/>
                                  <a:pt x="10" y="18"/>
                                  <a:pt x="10" y="27"/>
                                </a:cubicBezTo>
                                <a:cubicBezTo>
                                  <a:pt x="63" y="124"/>
                                  <a:pt x="63" y="124"/>
                                  <a:pt x="63" y="124"/>
                                </a:cubicBezTo>
                                <a:cubicBezTo>
                                  <a:pt x="28" y="141"/>
                                  <a:pt x="0" y="194"/>
                                  <a:pt x="19" y="239"/>
                                </a:cubicBezTo>
                                <a:cubicBezTo>
                                  <a:pt x="72" y="434"/>
                                  <a:pt x="72" y="434"/>
                                  <a:pt x="72" y="434"/>
                                </a:cubicBezTo>
                                <a:cubicBezTo>
                                  <a:pt x="81" y="487"/>
                                  <a:pt x="142" y="513"/>
                                  <a:pt x="204" y="497"/>
                                </a:cubicBezTo>
                                <a:cubicBezTo>
                                  <a:pt x="267" y="469"/>
                                  <a:pt x="302" y="407"/>
                                  <a:pt x="284" y="363"/>
                                </a:cubicBezTo>
                                <a:close/>
                                <a:moveTo>
                                  <a:pt x="125" y="222"/>
                                </a:moveTo>
                                <a:lnTo>
                                  <a:pt x="125" y="222"/>
                                </a:lnTo>
                                <a:cubicBezTo>
                                  <a:pt x="107" y="231"/>
                                  <a:pt x="89" y="222"/>
                                  <a:pt x="81" y="203"/>
                                </a:cubicBezTo>
                                <a:cubicBezTo>
                                  <a:pt x="72" y="186"/>
                                  <a:pt x="81" y="159"/>
                                  <a:pt x="98" y="159"/>
                                </a:cubicBezTo>
                                <a:cubicBezTo>
                                  <a:pt x="125" y="150"/>
                                  <a:pt x="142" y="159"/>
                                  <a:pt x="142" y="178"/>
                                </a:cubicBezTo>
                                <a:cubicBezTo>
                                  <a:pt x="151" y="194"/>
                                  <a:pt x="142" y="222"/>
                                  <a:pt x="125" y="2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4" name="Freeform 76"/>
                        <wps:cNvSpPr/>
                        <wps:spPr>
                          <a:xfrm>
                            <a:off x="18553" y="12248"/>
                            <a:ext cx="259" cy="4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748" y="0"/>
                              </a:cxn>
                              <a:cxn ang="0">
                                <a:pos x="97748" y="0"/>
                              </a:cxn>
                              <a:cxn ang="0">
                                <a:pos x="18071" y="0"/>
                              </a:cxn>
                              <a:cxn ang="0">
                                <a:pos x="0" y="18019"/>
                              </a:cxn>
                              <a:cxn ang="0">
                                <a:pos x="0" y="177735"/>
                              </a:cxn>
                              <a:cxn ang="0">
                                <a:pos x="18071" y="199849"/>
                              </a:cxn>
                              <a:cxn ang="0">
                                <a:pos x="97748" y="199849"/>
                              </a:cxn>
                              <a:cxn ang="0">
                                <a:pos x="115819" y="177735"/>
                              </a:cxn>
                              <a:cxn ang="0">
                                <a:pos x="115819" y="18019"/>
                              </a:cxn>
                              <a:cxn ang="0">
                                <a:pos x="97748" y="0"/>
                              </a:cxn>
                              <a:cxn ang="0">
                                <a:pos x="57910" y="188383"/>
                              </a:cxn>
                              <a:cxn ang="0">
                                <a:pos x="57910" y="188383"/>
                              </a:cxn>
                              <a:cxn ang="0">
                                <a:pos x="43535" y="181421"/>
                              </a:cxn>
                              <a:cxn ang="0">
                                <a:pos x="57910" y="170364"/>
                              </a:cxn>
                              <a:cxn ang="0">
                                <a:pos x="72284" y="181421"/>
                              </a:cxn>
                              <a:cxn ang="0">
                                <a:pos x="57910" y="188383"/>
                              </a:cxn>
                              <a:cxn ang="0">
                                <a:pos x="101445" y="159715"/>
                              </a:cxn>
                              <a:cxn ang="0">
                                <a:pos x="101445" y="159715"/>
                              </a:cxn>
                              <a:cxn ang="0">
                                <a:pos x="14375" y="159715"/>
                              </a:cxn>
                              <a:cxn ang="0">
                                <a:pos x="14375" y="25390"/>
                              </a:cxn>
                              <a:cxn ang="0">
                                <a:pos x="101445" y="25390"/>
                              </a:cxn>
                              <a:cxn ang="0">
                                <a:pos x="101445" y="159715"/>
                              </a:cxn>
                            </a:cxnLst>
                            <a:pathLst>
                              <a:path w="283" h="489">
                                <a:moveTo>
                                  <a:pt x="238" y="0"/>
                                </a:moveTo>
                                <a:lnTo>
                                  <a:pt x="238" y="0"/>
                                </a:ln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17" y="0"/>
                                  <a:pt x="0" y="18"/>
                                  <a:pt x="0" y="44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0" y="460"/>
                                  <a:pt x="17" y="488"/>
                                  <a:pt x="44" y="488"/>
                                </a:cubicBezTo>
                                <a:cubicBezTo>
                                  <a:pt x="238" y="488"/>
                                  <a:pt x="238" y="488"/>
                                  <a:pt x="238" y="488"/>
                                </a:cubicBezTo>
                                <a:cubicBezTo>
                                  <a:pt x="265" y="488"/>
                                  <a:pt x="282" y="460"/>
                                  <a:pt x="282" y="434"/>
                                </a:cubicBezTo>
                                <a:cubicBezTo>
                                  <a:pt x="282" y="44"/>
                                  <a:pt x="282" y="44"/>
                                  <a:pt x="282" y="44"/>
                                </a:cubicBezTo>
                                <a:cubicBezTo>
                                  <a:pt x="282" y="18"/>
                                  <a:pt x="265" y="0"/>
                                  <a:pt x="238" y="0"/>
                                </a:cubicBezTo>
                                <a:close/>
                                <a:moveTo>
                                  <a:pt x="141" y="460"/>
                                </a:moveTo>
                                <a:lnTo>
                                  <a:pt x="141" y="460"/>
                                </a:lnTo>
                                <a:cubicBezTo>
                                  <a:pt x="123" y="460"/>
                                  <a:pt x="106" y="451"/>
                                  <a:pt x="106" y="443"/>
                                </a:cubicBezTo>
                                <a:cubicBezTo>
                                  <a:pt x="106" y="425"/>
                                  <a:pt x="123" y="416"/>
                                  <a:pt x="141" y="416"/>
                                </a:cubicBezTo>
                                <a:cubicBezTo>
                                  <a:pt x="159" y="416"/>
                                  <a:pt x="176" y="425"/>
                                  <a:pt x="176" y="443"/>
                                </a:cubicBezTo>
                                <a:cubicBezTo>
                                  <a:pt x="176" y="451"/>
                                  <a:pt x="159" y="460"/>
                                  <a:pt x="141" y="460"/>
                                </a:cubicBezTo>
                                <a:close/>
                                <a:moveTo>
                                  <a:pt x="247" y="390"/>
                                </a:moveTo>
                                <a:lnTo>
                                  <a:pt x="247" y="390"/>
                                </a:lnTo>
                                <a:cubicBezTo>
                                  <a:pt x="35" y="390"/>
                                  <a:pt x="35" y="390"/>
                                  <a:pt x="35" y="390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247" y="62"/>
                                  <a:pt x="247" y="62"/>
                                  <a:pt x="247" y="62"/>
                                </a:cubicBezTo>
                                <a:lnTo>
                                  <a:pt x="247" y="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5" name="Freeform 97"/>
                        <wps:cNvSpPr/>
                        <wps:spPr>
                          <a:xfrm>
                            <a:off x="21144" y="14896"/>
                            <a:ext cx="457" cy="3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5250" y="95847"/>
                              </a:cxn>
                              <a:cxn ang="0">
                                <a:pos x="95250" y="95847"/>
                              </a:cxn>
                              <a:cxn ang="0">
                                <a:pos x="113471" y="95847"/>
                              </a:cxn>
                              <a:cxn ang="0">
                                <a:pos x="113471" y="114103"/>
                              </a:cxn>
                              <a:cxn ang="0">
                                <a:pos x="205408" y="114103"/>
                              </a:cxn>
                              <a:cxn ang="0">
                                <a:pos x="201680" y="55185"/>
                              </a:cxn>
                              <a:cxn ang="0">
                                <a:pos x="183459" y="33194"/>
                              </a:cxn>
                              <a:cxn ang="0">
                                <a:pos x="150329" y="33194"/>
                              </a:cxn>
                              <a:cxn ang="0">
                                <a:pos x="139562" y="11203"/>
                              </a:cxn>
                              <a:cxn ang="0">
                                <a:pos x="124239" y="0"/>
                              </a:cxn>
                              <a:cxn ang="0">
                                <a:pos x="80341" y="0"/>
                              </a:cxn>
                              <a:cxn ang="0">
                                <a:pos x="69573" y="11203"/>
                              </a:cxn>
                              <a:cxn ang="0">
                                <a:pos x="55079" y="33194"/>
                              </a:cxn>
                              <a:cxn ang="0">
                                <a:pos x="21949" y="33194"/>
                              </a:cxn>
                              <a:cxn ang="0">
                                <a:pos x="3727" y="55185"/>
                              </a:cxn>
                              <a:cxn ang="0">
                                <a:pos x="0" y="114103"/>
                              </a:cxn>
                              <a:cxn ang="0">
                                <a:pos x="95250" y="114103"/>
                              </a:cxn>
                              <a:cxn ang="0">
                                <a:pos x="95250" y="95847"/>
                              </a:cxn>
                              <a:cxn ang="0">
                                <a:pos x="77028" y="21991"/>
                              </a:cxn>
                              <a:cxn ang="0">
                                <a:pos x="77028" y="21991"/>
                              </a:cxn>
                              <a:cxn ang="0">
                                <a:pos x="87795" y="14937"/>
                              </a:cxn>
                              <a:cxn ang="0">
                                <a:pos x="117613" y="14937"/>
                              </a:cxn>
                              <a:cxn ang="0">
                                <a:pos x="127966" y="21991"/>
                              </a:cxn>
                              <a:cxn ang="0">
                                <a:pos x="132107" y="33194"/>
                              </a:cxn>
                              <a:cxn ang="0">
                                <a:pos x="73301" y="33194"/>
                              </a:cxn>
                              <a:cxn ang="0">
                                <a:pos x="77028" y="21991"/>
                              </a:cxn>
                              <a:cxn ang="0">
                                <a:pos x="113471" y="147297"/>
                              </a:cxn>
                              <a:cxn ang="0">
                                <a:pos x="113471" y="147297"/>
                              </a:cxn>
                              <a:cxn ang="0">
                                <a:pos x="95250" y="147297"/>
                              </a:cxn>
                              <a:cxn ang="0">
                                <a:pos x="95250" y="125307"/>
                              </a:cxn>
                              <a:cxn ang="0">
                                <a:pos x="3727" y="125307"/>
                              </a:cxn>
                              <a:cxn ang="0">
                                <a:pos x="7040" y="158086"/>
                              </a:cxn>
                              <a:cxn ang="0">
                                <a:pos x="25676" y="176342"/>
                              </a:cxn>
                              <a:cxn ang="0">
                                <a:pos x="179732" y="176342"/>
                              </a:cxn>
                              <a:cxn ang="0">
                                <a:pos x="197954" y="158086"/>
                              </a:cxn>
                              <a:cxn ang="0">
                                <a:pos x="201680" y="125307"/>
                              </a:cxn>
                              <a:cxn ang="0">
                                <a:pos x="113471" y="125307"/>
                              </a:cxn>
                              <a:cxn ang="0">
                                <a:pos x="113471" y="147297"/>
                              </a:cxn>
                            </a:cxnLst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6" name="Freeform 108"/>
                        <wps:cNvSpPr/>
                        <wps:spPr>
                          <a:xfrm>
                            <a:off x="17500" y="14896"/>
                            <a:ext cx="457" cy="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4226" y="93983"/>
                              </a:cxn>
                              <a:cxn ang="0">
                                <a:pos x="176005" y="101307"/>
                              </a:cxn>
                              <a:cxn ang="0">
                                <a:pos x="194226" y="111885"/>
                              </a:cxn>
                              <a:cxn ang="0">
                                <a:pos x="194226" y="93983"/>
                              </a:cxn>
                              <a:cxn ang="0">
                                <a:pos x="102704" y="47195"/>
                              </a:cxn>
                              <a:cxn ang="0">
                                <a:pos x="102704" y="159080"/>
                              </a:cxn>
                              <a:cxn ang="0">
                                <a:pos x="102704" y="47195"/>
                              </a:cxn>
                              <a:cxn ang="0">
                                <a:pos x="102704" y="140772"/>
                              </a:cxn>
                              <a:cxn ang="0">
                                <a:pos x="102704" y="61435"/>
                              </a:cxn>
                              <a:cxn ang="0">
                                <a:pos x="29403" y="101307"/>
                              </a:cxn>
                              <a:cxn ang="0">
                                <a:pos x="21949" y="93983"/>
                              </a:cxn>
                              <a:cxn ang="0">
                                <a:pos x="0" y="101307"/>
                              </a:cxn>
                              <a:cxn ang="0">
                                <a:pos x="21949" y="111885"/>
                              </a:cxn>
                              <a:cxn ang="0">
                                <a:pos x="102704" y="32549"/>
                              </a:cxn>
                              <a:cxn ang="0">
                                <a:pos x="109744" y="21563"/>
                              </a:cxn>
                              <a:cxn ang="0">
                                <a:pos x="102704" y="0"/>
                              </a:cxn>
                              <a:cxn ang="0">
                                <a:pos x="95250" y="21563"/>
                              </a:cxn>
                              <a:cxn ang="0">
                                <a:pos x="102704" y="173320"/>
                              </a:cxn>
                              <a:cxn ang="0">
                                <a:pos x="95250" y="184305"/>
                              </a:cxn>
                              <a:cxn ang="0">
                                <a:pos x="102704" y="202207"/>
                              </a:cxn>
                              <a:cxn ang="0">
                                <a:pos x="109744" y="184305"/>
                              </a:cxn>
                              <a:cxn ang="0">
                                <a:pos x="179732" y="39872"/>
                              </a:cxn>
                              <a:cxn ang="0">
                                <a:pos x="179732" y="25225"/>
                              </a:cxn>
                              <a:cxn ang="0">
                                <a:pos x="157783" y="36210"/>
                              </a:cxn>
                              <a:cxn ang="0">
                                <a:pos x="172278" y="47195"/>
                              </a:cxn>
                              <a:cxn ang="0">
                                <a:pos x="33130" y="159080"/>
                              </a:cxn>
                              <a:cxn ang="0">
                                <a:pos x="25676" y="165996"/>
                              </a:cxn>
                              <a:cxn ang="0">
                                <a:pos x="40170" y="176982"/>
                              </a:cxn>
                              <a:cxn ang="0">
                                <a:pos x="47625" y="155012"/>
                              </a:cxn>
                              <a:cxn ang="0">
                                <a:pos x="40170" y="29294"/>
                              </a:cxn>
                              <a:cxn ang="0">
                                <a:pos x="25676" y="25225"/>
                              </a:cxn>
                              <a:cxn ang="0">
                                <a:pos x="33130" y="47195"/>
                              </a:cxn>
                              <a:cxn ang="0">
                                <a:pos x="43898" y="36210"/>
                              </a:cxn>
                              <a:cxn ang="0">
                                <a:pos x="157783" y="169658"/>
                              </a:cxn>
                              <a:cxn ang="0">
                                <a:pos x="165237" y="176982"/>
                              </a:cxn>
                              <a:cxn ang="0">
                                <a:pos x="179732" y="165996"/>
                              </a:cxn>
                              <a:cxn ang="0">
                                <a:pos x="157783" y="155012"/>
                              </a:cxn>
                            </a:cxnLst>
                            <a:pathLst>
                              <a:path w="497" h="498">
                                <a:moveTo>
                                  <a:pt x="469" y="231"/>
                                </a:moveTo>
                                <a:lnTo>
                                  <a:pt x="469" y="231"/>
                                </a:lnTo>
                                <a:cubicBezTo>
                                  <a:pt x="469" y="231"/>
                                  <a:pt x="452" y="231"/>
                                  <a:pt x="443" y="231"/>
                                </a:cubicBezTo>
                                <a:cubicBezTo>
                                  <a:pt x="434" y="231"/>
                                  <a:pt x="425" y="240"/>
                                  <a:pt x="425" y="249"/>
                                </a:cubicBezTo>
                                <a:cubicBezTo>
                                  <a:pt x="425" y="266"/>
                                  <a:pt x="434" y="275"/>
                                  <a:pt x="443" y="275"/>
                                </a:cubicBezTo>
                                <a:cubicBezTo>
                                  <a:pt x="452" y="275"/>
                                  <a:pt x="469" y="275"/>
                                  <a:pt x="469" y="275"/>
                                </a:cubicBezTo>
                                <a:cubicBezTo>
                                  <a:pt x="487" y="275"/>
                                  <a:pt x="496" y="266"/>
                                  <a:pt x="496" y="249"/>
                                </a:cubicBezTo>
                                <a:cubicBezTo>
                                  <a:pt x="496" y="240"/>
                                  <a:pt x="487" y="231"/>
                                  <a:pt x="469" y="231"/>
                                </a:cubicBezTo>
                                <a:close/>
                                <a:moveTo>
                                  <a:pt x="248" y="116"/>
                                </a:moveTo>
                                <a:lnTo>
                                  <a:pt x="248" y="116"/>
                                </a:lnTo>
                                <a:cubicBezTo>
                                  <a:pt x="168" y="116"/>
                                  <a:pt x="115" y="178"/>
                                  <a:pt x="115" y="249"/>
                                </a:cubicBezTo>
                                <a:cubicBezTo>
                                  <a:pt x="115" y="328"/>
                                  <a:pt x="168" y="391"/>
                                  <a:pt x="248" y="391"/>
                                </a:cubicBezTo>
                                <a:cubicBezTo>
                                  <a:pt x="328" y="391"/>
                                  <a:pt x="381" y="328"/>
                                  <a:pt x="381" y="249"/>
                                </a:cubicBezTo>
                                <a:cubicBezTo>
                                  <a:pt x="381" y="178"/>
                                  <a:pt x="328" y="116"/>
                                  <a:pt x="248" y="116"/>
                                </a:cubicBezTo>
                                <a:close/>
                                <a:moveTo>
                                  <a:pt x="248" y="346"/>
                                </a:moveTo>
                                <a:lnTo>
                                  <a:pt x="248" y="346"/>
                                </a:lnTo>
                                <a:cubicBezTo>
                                  <a:pt x="195" y="346"/>
                                  <a:pt x="150" y="302"/>
                                  <a:pt x="150" y="249"/>
                                </a:cubicBezTo>
                                <a:cubicBezTo>
                                  <a:pt x="150" y="196"/>
                                  <a:pt x="195" y="151"/>
                                  <a:pt x="248" y="151"/>
                                </a:cubicBezTo>
                                <a:lnTo>
                                  <a:pt x="248" y="346"/>
                                </a:lnTo>
                                <a:close/>
                                <a:moveTo>
                                  <a:pt x="71" y="249"/>
                                </a:moveTo>
                                <a:lnTo>
                                  <a:pt x="71" y="249"/>
                                </a:lnTo>
                                <a:cubicBezTo>
                                  <a:pt x="71" y="240"/>
                                  <a:pt x="62" y="231"/>
                                  <a:pt x="53" y="231"/>
                                </a:cubicBezTo>
                                <a:cubicBezTo>
                                  <a:pt x="44" y="231"/>
                                  <a:pt x="27" y="231"/>
                                  <a:pt x="27" y="231"/>
                                </a:cubicBezTo>
                                <a:cubicBezTo>
                                  <a:pt x="9" y="231"/>
                                  <a:pt x="0" y="240"/>
                                  <a:pt x="0" y="249"/>
                                </a:cubicBezTo>
                                <a:cubicBezTo>
                                  <a:pt x="0" y="266"/>
                                  <a:pt x="9" y="275"/>
                                  <a:pt x="27" y="275"/>
                                </a:cubicBezTo>
                                <a:cubicBezTo>
                                  <a:pt x="27" y="275"/>
                                  <a:pt x="44" y="275"/>
                                  <a:pt x="53" y="275"/>
                                </a:cubicBezTo>
                                <a:cubicBezTo>
                                  <a:pt x="62" y="275"/>
                                  <a:pt x="71" y="266"/>
                                  <a:pt x="71" y="249"/>
                                </a:cubicBezTo>
                                <a:close/>
                                <a:moveTo>
                                  <a:pt x="248" y="80"/>
                                </a:moveTo>
                                <a:lnTo>
                                  <a:pt x="248" y="80"/>
                                </a:lnTo>
                                <a:cubicBezTo>
                                  <a:pt x="256" y="80"/>
                                  <a:pt x="265" y="62"/>
                                  <a:pt x="265" y="53"/>
                                </a:cubicBezTo>
                                <a:cubicBezTo>
                                  <a:pt x="265" y="45"/>
                                  <a:pt x="265" y="36"/>
                                  <a:pt x="265" y="27"/>
                                </a:cubicBezTo>
                                <a:cubicBezTo>
                                  <a:pt x="265" y="18"/>
                                  <a:pt x="256" y="0"/>
                                  <a:pt x="248" y="0"/>
                                </a:cubicBezTo>
                                <a:cubicBezTo>
                                  <a:pt x="239" y="0"/>
                                  <a:pt x="230" y="18"/>
                                  <a:pt x="230" y="27"/>
                                </a:cubicBezTo>
                                <a:cubicBezTo>
                                  <a:pt x="230" y="36"/>
                                  <a:pt x="230" y="45"/>
                                  <a:pt x="230" y="53"/>
                                </a:cubicBezTo>
                                <a:cubicBezTo>
                                  <a:pt x="230" y="62"/>
                                  <a:pt x="239" y="80"/>
                                  <a:pt x="248" y="80"/>
                                </a:cubicBezTo>
                                <a:close/>
                                <a:moveTo>
                                  <a:pt x="248" y="426"/>
                                </a:moveTo>
                                <a:lnTo>
                                  <a:pt x="248" y="426"/>
                                </a:lnTo>
                                <a:cubicBezTo>
                                  <a:pt x="239" y="426"/>
                                  <a:pt x="230" y="435"/>
                                  <a:pt x="230" y="453"/>
                                </a:cubicBezTo>
                                <a:lnTo>
                                  <a:pt x="230" y="470"/>
                                </a:lnTo>
                                <a:cubicBezTo>
                                  <a:pt x="230" y="488"/>
                                  <a:pt x="239" y="497"/>
                                  <a:pt x="248" y="497"/>
                                </a:cubicBezTo>
                                <a:cubicBezTo>
                                  <a:pt x="256" y="497"/>
                                  <a:pt x="265" y="488"/>
                                  <a:pt x="265" y="470"/>
                                </a:cubicBezTo>
                                <a:lnTo>
                                  <a:pt x="265" y="453"/>
                                </a:lnTo>
                                <a:cubicBezTo>
                                  <a:pt x="265" y="435"/>
                                  <a:pt x="256" y="426"/>
                                  <a:pt x="248" y="426"/>
                                </a:cubicBezTo>
                                <a:close/>
                                <a:moveTo>
                                  <a:pt x="434" y="98"/>
                                </a:moveTo>
                                <a:lnTo>
                                  <a:pt x="434" y="98"/>
                                </a:lnTo>
                                <a:cubicBezTo>
                                  <a:pt x="443" y="89"/>
                                  <a:pt x="443" y="72"/>
                                  <a:pt x="434" y="62"/>
                                </a:cubicBezTo>
                                <a:cubicBezTo>
                                  <a:pt x="425" y="53"/>
                                  <a:pt x="416" y="62"/>
                                  <a:pt x="399" y="72"/>
                                </a:cubicBezTo>
                                <a:cubicBezTo>
                                  <a:pt x="399" y="72"/>
                                  <a:pt x="390" y="80"/>
                                  <a:pt x="381" y="89"/>
                                </a:cubicBezTo>
                                <a:cubicBezTo>
                                  <a:pt x="372" y="98"/>
                                  <a:pt x="372" y="107"/>
                                  <a:pt x="381" y="116"/>
                                </a:cubicBezTo>
                                <a:cubicBezTo>
                                  <a:pt x="390" y="125"/>
                                  <a:pt x="408" y="125"/>
                                  <a:pt x="416" y="116"/>
                                </a:cubicBezTo>
                                <a:cubicBezTo>
                                  <a:pt x="416" y="107"/>
                                  <a:pt x="425" y="98"/>
                                  <a:pt x="434" y="98"/>
                                </a:cubicBezTo>
                                <a:close/>
                                <a:moveTo>
                                  <a:pt x="80" y="391"/>
                                </a:moveTo>
                                <a:lnTo>
                                  <a:pt x="80" y="391"/>
                                </a:lnTo>
                                <a:cubicBezTo>
                                  <a:pt x="80" y="391"/>
                                  <a:pt x="71" y="400"/>
                                  <a:pt x="62" y="408"/>
                                </a:cubicBezTo>
                                <a:cubicBezTo>
                                  <a:pt x="53" y="417"/>
                                  <a:pt x="53" y="426"/>
                                  <a:pt x="62" y="435"/>
                                </a:cubicBezTo>
                                <a:cubicBezTo>
                                  <a:pt x="71" y="444"/>
                                  <a:pt x="80" y="444"/>
                                  <a:pt x="97" y="435"/>
                                </a:cubicBezTo>
                                <a:lnTo>
                                  <a:pt x="106" y="417"/>
                                </a:lnTo>
                                <a:cubicBezTo>
                                  <a:pt x="124" y="408"/>
                                  <a:pt x="124" y="391"/>
                                  <a:pt x="115" y="381"/>
                                </a:cubicBezTo>
                                <a:cubicBezTo>
                                  <a:pt x="106" y="381"/>
                                  <a:pt x="89" y="381"/>
                                  <a:pt x="80" y="391"/>
                                </a:cubicBezTo>
                                <a:close/>
                                <a:moveTo>
                                  <a:pt x="97" y="72"/>
                                </a:moveTo>
                                <a:lnTo>
                                  <a:pt x="97" y="72"/>
                                </a:lnTo>
                                <a:cubicBezTo>
                                  <a:pt x="80" y="62"/>
                                  <a:pt x="71" y="53"/>
                                  <a:pt x="62" y="62"/>
                                </a:cubicBezTo>
                                <a:cubicBezTo>
                                  <a:pt x="53" y="72"/>
                                  <a:pt x="53" y="89"/>
                                  <a:pt x="62" y="98"/>
                                </a:cubicBezTo>
                                <a:cubicBezTo>
                                  <a:pt x="71" y="98"/>
                                  <a:pt x="80" y="107"/>
                                  <a:pt x="80" y="116"/>
                                </a:cubicBezTo>
                                <a:cubicBezTo>
                                  <a:pt x="89" y="125"/>
                                  <a:pt x="106" y="125"/>
                                  <a:pt x="115" y="116"/>
                                </a:cubicBezTo>
                                <a:cubicBezTo>
                                  <a:pt x="124" y="107"/>
                                  <a:pt x="124" y="98"/>
                                  <a:pt x="106" y="89"/>
                                </a:cubicBezTo>
                                <a:cubicBezTo>
                                  <a:pt x="106" y="80"/>
                                  <a:pt x="97" y="72"/>
                                  <a:pt x="97" y="72"/>
                                </a:cubicBezTo>
                                <a:close/>
                                <a:moveTo>
                                  <a:pt x="381" y="417"/>
                                </a:moveTo>
                                <a:lnTo>
                                  <a:pt x="381" y="417"/>
                                </a:lnTo>
                                <a:cubicBezTo>
                                  <a:pt x="390" y="417"/>
                                  <a:pt x="399" y="435"/>
                                  <a:pt x="399" y="435"/>
                                </a:cubicBezTo>
                                <a:cubicBezTo>
                                  <a:pt x="416" y="444"/>
                                  <a:pt x="425" y="444"/>
                                  <a:pt x="434" y="435"/>
                                </a:cubicBezTo>
                                <a:cubicBezTo>
                                  <a:pt x="443" y="426"/>
                                  <a:pt x="443" y="417"/>
                                  <a:pt x="434" y="408"/>
                                </a:cubicBezTo>
                                <a:cubicBezTo>
                                  <a:pt x="425" y="400"/>
                                  <a:pt x="416" y="391"/>
                                  <a:pt x="416" y="391"/>
                                </a:cubicBezTo>
                                <a:cubicBezTo>
                                  <a:pt x="408" y="381"/>
                                  <a:pt x="390" y="381"/>
                                  <a:pt x="381" y="381"/>
                                </a:cubicBezTo>
                                <a:cubicBezTo>
                                  <a:pt x="372" y="391"/>
                                  <a:pt x="372" y="408"/>
                                  <a:pt x="381" y="41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7" name="Freeform 101"/>
                        <wps:cNvSpPr/>
                        <wps:spPr>
                          <a:xfrm>
                            <a:off x="23033" y="14896"/>
                            <a:ext cx="457" cy="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130" y="101984"/>
                              </a:cxn>
                              <a:cxn ang="0">
                                <a:pos x="33130" y="101984"/>
                              </a:cxn>
                              <a:cxn ang="0">
                                <a:pos x="65847" y="134882"/>
                              </a:cxn>
                              <a:cxn ang="0">
                                <a:pos x="102704" y="156676"/>
                              </a:cxn>
                              <a:cxn ang="0">
                                <a:pos x="139562" y="138583"/>
                              </a:cxn>
                              <a:cxn ang="0">
                                <a:pos x="161510" y="106096"/>
                              </a:cxn>
                              <a:cxn ang="0">
                                <a:pos x="102704" y="134882"/>
                              </a:cxn>
                              <a:cxn ang="0">
                                <a:pos x="33130" y="101984"/>
                              </a:cxn>
                              <a:cxn ang="0">
                                <a:pos x="201680" y="50992"/>
                              </a:cxn>
                              <a:cxn ang="0">
                                <a:pos x="201680" y="50992"/>
                              </a:cxn>
                              <a:cxn ang="0">
                                <a:pos x="113471" y="3701"/>
                              </a:cxn>
                              <a:cxn ang="0">
                                <a:pos x="91522" y="3701"/>
                              </a:cxn>
                              <a:cxn ang="0">
                                <a:pos x="3727" y="50992"/>
                              </a:cxn>
                              <a:cxn ang="0">
                                <a:pos x="3727" y="65796"/>
                              </a:cxn>
                              <a:cxn ang="0">
                                <a:pos x="91522" y="113087"/>
                              </a:cxn>
                              <a:cxn ang="0">
                                <a:pos x="113471" y="113087"/>
                              </a:cxn>
                              <a:cxn ang="0">
                                <a:pos x="168965" y="80188"/>
                              </a:cxn>
                              <a:cxn ang="0">
                                <a:pos x="110158" y="65796"/>
                              </a:cxn>
                              <a:cxn ang="0">
                                <a:pos x="102704" y="69086"/>
                              </a:cxn>
                              <a:cxn ang="0">
                                <a:pos x="84068" y="54693"/>
                              </a:cxn>
                              <a:cxn ang="0">
                                <a:pos x="102704" y="44001"/>
                              </a:cxn>
                              <a:cxn ang="0">
                                <a:pos x="121339" y="50992"/>
                              </a:cxn>
                              <a:cxn ang="0">
                                <a:pos x="183459" y="72786"/>
                              </a:cxn>
                              <a:cxn ang="0">
                                <a:pos x="201680" y="65796"/>
                              </a:cxn>
                              <a:cxn ang="0">
                                <a:pos x="201680" y="50992"/>
                              </a:cxn>
                              <a:cxn ang="0">
                                <a:pos x="176005" y="142283"/>
                              </a:cxn>
                              <a:cxn ang="0">
                                <a:pos x="176005" y="142283"/>
                              </a:cxn>
                              <a:cxn ang="0">
                                <a:pos x="190913" y="138583"/>
                              </a:cxn>
                              <a:cxn ang="0">
                                <a:pos x="183459" y="72786"/>
                              </a:cxn>
                              <a:cxn ang="0">
                                <a:pos x="168965" y="80188"/>
                              </a:cxn>
                              <a:cxn ang="0">
                                <a:pos x="176005" y="142283"/>
                              </a:cxn>
                            </a:cxnLst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8" name="Freeform 45"/>
                        <wps:cNvSpPr/>
                        <wps:spPr>
                          <a:xfrm>
                            <a:off x="23081" y="12293"/>
                            <a:ext cx="360" cy="3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6888" y="14232"/>
                              </a:cxn>
                              <a:cxn ang="0">
                                <a:pos x="146888" y="14232"/>
                              </a:cxn>
                              <a:cxn ang="0">
                                <a:pos x="121163" y="0"/>
                              </a:cxn>
                              <a:cxn ang="0">
                                <a:pos x="70125" y="54082"/>
                              </a:cxn>
                              <a:cxn ang="0">
                                <a:pos x="10788" y="111824"/>
                              </a:cxn>
                              <a:cxn ang="0">
                                <a:pos x="0" y="158587"/>
                              </a:cxn>
                              <a:cxn ang="0">
                                <a:pos x="48133" y="147608"/>
                              </a:cxn>
                              <a:cxn ang="0">
                                <a:pos x="110374" y="90273"/>
                              </a:cxn>
                              <a:cxn ang="0">
                                <a:pos x="161826" y="39443"/>
                              </a:cxn>
                              <a:cxn ang="0">
                                <a:pos x="146888" y="14232"/>
                              </a:cxn>
                              <a:cxn ang="0">
                                <a:pos x="48133" y="143948"/>
                              </a:cxn>
                              <a:cxn ang="0">
                                <a:pos x="48133" y="143948"/>
                              </a:cxn>
                              <a:cxn ang="0">
                                <a:pos x="29461" y="147608"/>
                              </a:cxn>
                              <a:cxn ang="0">
                                <a:pos x="22407" y="137035"/>
                              </a:cxn>
                              <a:cxn ang="0">
                                <a:pos x="14522" y="129716"/>
                              </a:cxn>
                              <a:cxn ang="0">
                                <a:pos x="18257" y="115484"/>
                              </a:cxn>
                              <a:cxn ang="0">
                                <a:pos x="22407" y="108165"/>
                              </a:cxn>
                              <a:cxn ang="0">
                                <a:pos x="40664" y="118736"/>
                              </a:cxn>
                              <a:cxn ang="0">
                                <a:pos x="51452" y="137035"/>
                              </a:cxn>
                              <a:cxn ang="0">
                                <a:pos x="48133" y="143948"/>
                              </a:cxn>
                            </a:cxnLst>
                            <a:pathLst>
                              <a:path w="391" h="391">
                                <a:moveTo>
                                  <a:pt x="354" y="35"/>
                                </a:moveTo>
                                <a:lnTo>
                                  <a:pt x="354" y="35"/>
                                </a:lnTo>
                                <a:cubicBezTo>
                                  <a:pt x="319" y="0"/>
                                  <a:pt x="292" y="0"/>
                                  <a:pt x="292" y="0"/>
                                </a:cubicBezTo>
                                <a:cubicBezTo>
                                  <a:pt x="169" y="133"/>
                                  <a:pt x="169" y="133"/>
                                  <a:pt x="169" y="133"/>
                                </a:cubicBezTo>
                                <a:cubicBezTo>
                                  <a:pt x="26" y="275"/>
                                  <a:pt x="26" y="275"/>
                                  <a:pt x="26" y="275"/>
                                </a:cubicBezTo>
                                <a:cubicBezTo>
                                  <a:pt x="0" y="390"/>
                                  <a:pt x="0" y="390"/>
                                  <a:pt x="0" y="390"/>
                                </a:cubicBezTo>
                                <a:cubicBezTo>
                                  <a:pt x="116" y="363"/>
                                  <a:pt x="116" y="363"/>
                                  <a:pt x="116" y="363"/>
                                </a:cubicBezTo>
                                <a:cubicBezTo>
                                  <a:pt x="266" y="222"/>
                                  <a:pt x="266" y="222"/>
                                  <a:pt x="266" y="222"/>
                                </a:cubicBezTo>
                                <a:cubicBezTo>
                                  <a:pt x="390" y="97"/>
                                  <a:pt x="390" y="97"/>
                                  <a:pt x="390" y="97"/>
                                </a:cubicBezTo>
                                <a:cubicBezTo>
                                  <a:pt x="390" y="97"/>
                                  <a:pt x="390" y="71"/>
                                  <a:pt x="354" y="35"/>
                                </a:cubicBezTo>
                                <a:close/>
                                <a:moveTo>
                                  <a:pt x="116" y="354"/>
                                </a:moveTo>
                                <a:lnTo>
                                  <a:pt x="116" y="354"/>
                                </a:lnTo>
                                <a:cubicBezTo>
                                  <a:pt x="71" y="363"/>
                                  <a:pt x="71" y="363"/>
                                  <a:pt x="71" y="363"/>
                                </a:cubicBezTo>
                                <a:cubicBezTo>
                                  <a:pt x="71" y="354"/>
                                  <a:pt x="63" y="346"/>
                                  <a:pt x="54" y="337"/>
                                </a:cubicBezTo>
                                <a:cubicBezTo>
                                  <a:pt x="44" y="328"/>
                                  <a:pt x="35" y="328"/>
                                  <a:pt x="35" y="319"/>
                                </a:cubicBezTo>
                                <a:cubicBezTo>
                                  <a:pt x="44" y="284"/>
                                  <a:pt x="44" y="284"/>
                                  <a:pt x="44" y="284"/>
                                </a:cubicBezTo>
                                <a:cubicBezTo>
                                  <a:pt x="54" y="266"/>
                                  <a:pt x="54" y="266"/>
                                  <a:pt x="54" y="266"/>
                                </a:cubicBezTo>
                                <a:cubicBezTo>
                                  <a:pt x="54" y="266"/>
                                  <a:pt x="71" y="266"/>
                                  <a:pt x="98" y="292"/>
                                </a:cubicBezTo>
                                <a:cubicBezTo>
                                  <a:pt x="124" y="319"/>
                                  <a:pt x="124" y="337"/>
                                  <a:pt x="124" y="337"/>
                                </a:cubicBezTo>
                                <a:lnTo>
                                  <a:pt x="116" y="3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39" name="Freeform 47"/>
                        <wps:cNvSpPr/>
                        <wps:spPr>
                          <a:xfrm>
                            <a:off x="23034" y="14028"/>
                            <a:ext cx="454" cy="3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2207" y="178243"/>
                              </a:cxn>
                              <a:cxn ang="0">
                                <a:pos x="202207" y="178243"/>
                              </a:cxn>
                              <a:cxn ang="0">
                                <a:pos x="198138" y="134709"/>
                              </a:cxn>
                              <a:cxn ang="0">
                                <a:pos x="172913" y="120334"/>
                              </a:cxn>
                              <a:cxn ang="0">
                                <a:pos x="151350" y="94871"/>
                              </a:cxn>
                              <a:cxn ang="0">
                                <a:pos x="158673" y="80497"/>
                              </a:cxn>
                              <a:cxn ang="0">
                                <a:pos x="165996" y="65301"/>
                              </a:cxn>
                              <a:cxn ang="0">
                                <a:pos x="162335" y="62016"/>
                              </a:cxn>
                              <a:cxn ang="0">
                                <a:pos x="165996" y="47230"/>
                              </a:cxn>
                              <a:cxn ang="0">
                                <a:pos x="140772" y="25463"/>
                              </a:cxn>
                              <a:cxn ang="0">
                                <a:pos x="115547" y="47230"/>
                              </a:cxn>
                              <a:cxn ang="0">
                                <a:pos x="119209" y="62016"/>
                              </a:cxn>
                              <a:cxn ang="0">
                                <a:pos x="115547" y="65301"/>
                              </a:cxn>
                              <a:cxn ang="0">
                                <a:pos x="122870" y="80497"/>
                              </a:cxn>
                              <a:cxn ang="0">
                                <a:pos x="126532" y="94871"/>
                              </a:cxn>
                              <a:cxn ang="0">
                                <a:pos x="119209" y="112941"/>
                              </a:cxn>
                              <a:cxn ang="0">
                                <a:pos x="155012" y="149494"/>
                              </a:cxn>
                              <a:cxn ang="0">
                                <a:pos x="155012" y="178243"/>
                              </a:cxn>
                              <a:cxn ang="0">
                                <a:pos x="202207" y="178243"/>
                              </a:cxn>
                              <a:cxn ang="0">
                                <a:pos x="104969" y="124031"/>
                              </a:cxn>
                              <a:cxn ang="0">
                                <a:pos x="104969" y="124031"/>
                              </a:cxn>
                              <a:cxn ang="0">
                                <a:pos x="76081" y="94871"/>
                              </a:cxn>
                              <a:cxn ang="0">
                                <a:pos x="86660" y="68998"/>
                              </a:cxn>
                              <a:cxn ang="0">
                                <a:pos x="93983" y="54623"/>
                              </a:cxn>
                              <a:cxn ang="0">
                                <a:pos x="90321" y="47230"/>
                              </a:cxn>
                              <a:cxn ang="0">
                                <a:pos x="93983" y="29159"/>
                              </a:cxn>
                              <a:cxn ang="0">
                                <a:pos x="61435" y="0"/>
                              </a:cxn>
                              <a:cxn ang="0">
                                <a:pos x="28886" y="29159"/>
                              </a:cxn>
                              <a:cxn ang="0">
                                <a:pos x="28886" y="47230"/>
                              </a:cxn>
                              <a:cxn ang="0">
                                <a:pos x="28886" y="54623"/>
                              </a:cxn>
                              <a:cxn ang="0">
                                <a:pos x="36210" y="68998"/>
                              </a:cxn>
                              <a:cxn ang="0">
                                <a:pos x="43534" y="94871"/>
                              </a:cxn>
                              <a:cxn ang="0">
                                <a:pos x="18309" y="124031"/>
                              </a:cxn>
                              <a:cxn ang="0">
                                <a:pos x="0" y="142102"/>
                              </a:cxn>
                              <a:cxn ang="0">
                                <a:pos x="0" y="178243"/>
                              </a:cxn>
                              <a:cxn ang="0">
                                <a:pos x="140772" y="178243"/>
                              </a:cxn>
                              <a:cxn ang="0">
                                <a:pos x="140772" y="149494"/>
                              </a:cxn>
                              <a:cxn ang="0">
                                <a:pos x="104969" y="124031"/>
                              </a:cxn>
                            </a:cxnLst>
                            <a:pathLst>
                              <a:path w="498" h="435">
                                <a:moveTo>
                                  <a:pt x="497" y="434"/>
                                </a:moveTo>
                                <a:lnTo>
                                  <a:pt x="497" y="434"/>
                                </a:lnTo>
                                <a:cubicBezTo>
                                  <a:pt x="497" y="434"/>
                                  <a:pt x="497" y="337"/>
                                  <a:pt x="487" y="328"/>
                                </a:cubicBezTo>
                                <a:cubicBezTo>
                                  <a:pt x="479" y="319"/>
                                  <a:pt x="462" y="302"/>
                                  <a:pt x="425" y="293"/>
                                </a:cubicBezTo>
                                <a:cubicBezTo>
                                  <a:pt x="390" y="275"/>
                                  <a:pt x="372" y="257"/>
                                  <a:pt x="372" y="231"/>
                                </a:cubicBezTo>
                                <a:cubicBezTo>
                                  <a:pt x="372" y="213"/>
                                  <a:pt x="390" y="222"/>
                                  <a:pt x="390" y="196"/>
                                </a:cubicBezTo>
                                <a:cubicBezTo>
                                  <a:pt x="390" y="178"/>
                                  <a:pt x="408" y="196"/>
                                  <a:pt x="408" y="159"/>
                                </a:cubicBezTo>
                                <a:cubicBezTo>
                                  <a:pt x="408" y="151"/>
                                  <a:pt x="399" y="151"/>
                                  <a:pt x="399" y="151"/>
                                </a:cubicBezTo>
                                <a:cubicBezTo>
                                  <a:pt x="399" y="151"/>
                                  <a:pt x="408" y="133"/>
                                  <a:pt x="408" y="115"/>
                                </a:cubicBezTo>
                                <a:cubicBezTo>
                                  <a:pt x="408" y="98"/>
                                  <a:pt x="399" y="62"/>
                                  <a:pt x="346" y="62"/>
                                </a:cubicBezTo>
                                <a:cubicBezTo>
                                  <a:pt x="293" y="62"/>
                                  <a:pt x="284" y="98"/>
                                  <a:pt x="284" y="115"/>
                                </a:cubicBezTo>
                                <a:cubicBezTo>
                                  <a:pt x="284" y="133"/>
                                  <a:pt x="293" y="151"/>
                                  <a:pt x="293" y="151"/>
                                </a:cubicBezTo>
                                <a:cubicBezTo>
                                  <a:pt x="293" y="151"/>
                                  <a:pt x="284" y="151"/>
                                  <a:pt x="284" y="159"/>
                                </a:cubicBezTo>
                                <a:cubicBezTo>
                                  <a:pt x="284" y="196"/>
                                  <a:pt x="293" y="178"/>
                                  <a:pt x="302" y="196"/>
                                </a:cubicBezTo>
                                <a:cubicBezTo>
                                  <a:pt x="302" y="222"/>
                                  <a:pt x="311" y="213"/>
                                  <a:pt x="311" y="231"/>
                                </a:cubicBezTo>
                                <a:cubicBezTo>
                                  <a:pt x="311" y="249"/>
                                  <a:pt x="311" y="266"/>
                                  <a:pt x="293" y="275"/>
                                </a:cubicBezTo>
                                <a:cubicBezTo>
                                  <a:pt x="372" y="319"/>
                                  <a:pt x="381" y="319"/>
                                  <a:pt x="381" y="364"/>
                                </a:cubicBezTo>
                                <a:cubicBezTo>
                                  <a:pt x="381" y="434"/>
                                  <a:pt x="381" y="434"/>
                                  <a:pt x="381" y="434"/>
                                </a:cubicBezTo>
                                <a:lnTo>
                                  <a:pt x="497" y="434"/>
                                </a:lnTo>
                                <a:close/>
                                <a:moveTo>
                                  <a:pt x="258" y="302"/>
                                </a:moveTo>
                                <a:lnTo>
                                  <a:pt x="258" y="302"/>
                                </a:lnTo>
                                <a:cubicBezTo>
                                  <a:pt x="204" y="284"/>
                                  <a:pt x="187" y="266"/>
                                  <a:pt x="187" y="231"/>
                                </a:cubicBezTo>
                                <a:cubicBezTo>
                                  <a:pt x="187" y="204"/>
                                  <a:pt x="204" y="213"/>
                                  <a:pt x="213" y="168"/>
                                </a:cubicBezTo>
                                <a:cubicBezTo>
                                  <a:pt x="213" y="159"/>
                                  <a:pt x="231" y="168"/>
                                  <a:pt x="231" y="133"/>
                                </a:cubicBezTo>
                                <a:cubicBezTo>
                                  <a:pt x="231" y="115"/>
                                  <a:pt x="222" y="115"/>
                                  <a:pt x="222" y="115"/>
                                </a:cubicBezTo>
                                <a:cubicBezTo>
                                  <a:pt x="222" y="115"/>
                                  <a:pt x="222" y="89"/>
                                  <a:pt x="231" y="71"/>
                                </a:cubicBezTo>
                                <a:cubicBezTo>
                                  <a:pt x="231" y="53"/>
                                  <a:pt x="213" y="0"/>
                                  <a:pt x="151" y="0"/>
                                </a:cubicBezTo>
                                <a:cubicBezTo>
                                  <a:pt x="80" y="0"/>
                                  <a:pt x="71" y="53"/>
                                  <a:pt x="71" y="71"/>
                                </a:cubicBezTo>
                                <a:cubicBezTo>
                                  <a:pt x="71" y="89"/>
                                  <a:pt x="71" y="115"/>
                                  <a:pt x="71" y="115"/>
                                </a:cubicBezTo>
                                <a:cubicBezTo>
                                  <a:pt x="71" y="115"/>
                                  <a:pt x="71" y="115"/>
                                  <a:pt x="71" y="133"/>
                                </a:cubicBezTo>
                                <a:cubicBezTo>
                                  <a:pt x="71" y="168"/>
                                  <a:pt x="80" y="159"/>
                                  <a:pt x="89" y="168"/>
                                </a:cubicBezTo>
                                <a:cubicBezTo>
                                  <a:pt x="89" y="213"/>
                                  <a:pt x="107" y="204"/>
                                  <a:pt x="107" y="231"/>
                                </a:cubicBezTo>
                                <a:cubicBezTo>
                                  <a:pt x="107" y="266"/>
                                  <a:pt x="89" y="284"/>
                                  <a:pt x="45" y="302"/>
                                </a:cubicBezTo>
                                <a:cubicBezTo>
                                  <a:pt x="27" y="310"/>
                                  <a:pt x="0" y="319"/>
                                  <a:pt x="0" y="346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346" y="434"/>
                                  <a:pt x="346" y="434"/>
                                  <a:pt x="346" y="434"/>
                                </a:cubicBezTo>
                                <a:cubicBezTo>
                                  <a:pt x="346" y="434"/>
                                  <a:pt x="346" y="381"/>
                                  <a:pt x="346" y="364"/>
                                </a:cubicBezTo>
                                <a:cubicBezTo>
                                  <a:pt x="346" y="346"/>
                                  <a:pt x="302" y="328"/>
                                  <a:pt x="258" y="3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0" name="Freeform 51"/>
                        <wps:cNvSpPr/>
                        <wps:spPr>
                          <a:xfrm>
                            <a:off x="21160" y="12340"/>
                            <a:ext cx="425" cy="2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86" y="11199"/>
                              </a:cxn>
                              <a:cxn ang="0">
                                <a:pos x="7486" y="11199"/>
                              </a:cxn>
                              <a:cxn ang="0">
                                <a:pos x="84425" y="51847"/>
                              </a:cxn>
                              <a:cxn ang="0">
                                <a:pos x="96069" y="55165"/>
                              </a:cxn>
                              <a:cxn ang="0">
                                <a:pos x="103139" y="51847"/>
                              </a:cxn>
                              <a:cxn ang="0">
                                <a:pos x="180494" y="11199"/>
                              </a:cxn>
                              <a:cxn ang="0">
                                <a:pos x="184237" y="0"/>
                              </a:cxn>
                              <a:cxn ang="0">
                                <a:pos x="7486" y="0"/>
                              </a:cxn>
                              <a:cxn ang="0">
                                <a:pos x="7486" y="11199"/>
                              </a:cxn>
                              <a:cxn ang="0">
                                <a:pos x="184237" y="33182"/>
                              </a:cxn>
                              <a:cxn ang="0">
                                <a:pos x="184237" y="33182"/>
                              </a:cxn>
                              <a:cxn ang="0">
                                <a:pos x="103139" y="73830"/>
                              </a:cxn>
                              <a:cxn ang="0">
                                <a:pos x="96069" y="73830"/>
                              </a:cxn>
                              <a:cxn ang="0">
                                <a:pos x="84425" y="73830"/>
                              </a:cxn>
                              <a:cxn ang="0">
                                <a:pos x="7486" y="33182"/>
                              </a:cxn>
                              <a:cxn ang="0">
                                <a:pos x="3743" y="33182"/>
                              </a:cxn>
                              <a:cxn ang="0">
                                <a:pos x="3743" y="110330"/>
                              </a:cxn>
                              <a:cxn ang="0">
                                <a:pos x="14556" y="117796"/>
                              </a:cxn>
                              <a:cxn ang="0">
                                <a:pos x="176751" y="117796"/>
                              </a:cxn>
                              <a:cxn ang="0">
                                <a:pos x="187980" y="110330"/>
                              </a:cxn>
                              <a:cxn ang="0">
                                <a:pos x="187980" y="33182"/>
                              </a:cxn>
                              <a:cxn ang="0">
                                <a:pos x="184237" y="33182"/>
                              </a:cxn>
                            </a:cxnLst>
                            <a:pathLst>
                              <a:path w="461" h="285">
                                <a:moveTo>
                                  <a:pt x="18" y="27"/>
                                </a:moveTo>
                                <a:lnTo>
                                  <a:pt x="18" y="27"/>
                                </a:lnTo>
                                <a:cubicBezTo>
                                  <a:pt x="35" y="35"/>
                                  <a:pt x="203" y="125"/>
                                  <a:pt x="203" y="125"/>
                                </a:cubicBezTo>
                                <a:cubicBezTo>
                                  <a:pt x="212" y="133"/>
                                  <a:pt x="221" y="133"/>
                                  <a:pt x="231" y="133"/>
                                </a:cubicBezTo>
                                <a:cubicBezTo>
                                  <a:pt x="239" y="133"/>
                                  <a:pt x="248" y="133"/>
                                  <a:pt x="248" y="125"/>
                                </a:cubicBezTo>
                                <a:cubicBezTo>
                                  <a:pt x="256" y="125"/>
                                  <a:pt x="425" y="35"/>
                                  <a:pt x="434" y="27"/>
                                </a:cubicBezTo>
                                <a:cubicBezTo>
                                  <a:pt x="452" y="18"/>
                                  <a:pt x="460" y="0"/>
                                  <a:pt x="443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0" y="0"/>
                                  <a:pt x="9" y="18"/>
                                  <a:pt x="18" y="27"/>
                                </a:cubicBezTo>
                                <a:close/>
                                <a:moveTo>
                                  <a:pt x="443" y="80"/>
                                </a:moveTo>
                                <a:lnTo>
                                  <a:pt x="443" y="80"/>
                                </a:lnTo>
                                <a:cubicBezTo>
                                  <a:pt x="434" y="80"/>
                                  <a:pt x="256" y="169"/>
                                  <a:pt x="248" y="178"/>
                                </a:cubicBezTo>
                                <a:cubicBezTo>
                                  <a:pt x="248" y="178"/>
                                  <a:pt x="239" y="178"/>
                                  <a:pt x="231" y="178"/>
                                </a:cubicBezTo>
                                <a:cubicBezTo>
                                  <a:pt x="221" y="178"/>
                                  <a:pt x="212" y="178"/>
                                  <a:pt x="203" y="178"/>
                                </a:cubicBezTo>
                                <a:cubicBezTo>
                                  <a:pt x="194" y="169"/>
                                  <a:pt x="27" y="80"/>
                                  <a:pt x="18" y="80"/>
                                </a:cubicBezTo>
                                <a:cubicBezTo>
                                  <a:pt x="9" y="72"/>
                                  <a:pt x="9" y="80"/>
                                  <a:pt x="9" y="80"/>
                                </a:cubicBezTo>
                                <a:cubicBezTo>
                                  <a:pt x="9" y="88"/>
                                  <a:pt x="9" y="266"/>
                                  <a:pt x="9" y="266"/>
                                </a:cubicBezTo>
                                <a:cubicBezTo>
                                  <a:pt x="9" y="275"/>
                                  <a:pt x="18" y="284"/>
                                  <a:pt x="35" y="284"/>
                                </a:cubicBezTo>
                                <a:cubicBezTo>
                                  <a:pt x="425" y="284"/>
                                  <a:pt x="425" y="284"/>
                                  <a:pt x="425" y="284"/>
                                </a:cubicBezTo>
                                <a:cubicBezTo>
                                  <a:pt x="443" y="284"/>
                                  <a:pt x="452" y="275"/>
                                  <a:pt x="452" y="266"/>
                                </a:cubicBezTo>
                                <a:cubicBezTo>
                                  <a:pt x="452" y="266"/>
                                  <a:pt x="452" y="88"/>
                                  <a:pt x="452" y="80"/>
                                </a:cubicBezTo>
                                <a:cubicBezTo>
                                  <a:pt x="452" y="80"/>
                                  <a:pt x="452" y="72"/>
                                  <a:pt x="443" y="8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1" name="Freeform 122"/>
                        <wps:cNvSpPr/>
                        <wps:spPr>
                          <a:xfrm>
                            <a:off x="20301" y="14056"/>
                            <a:ext cx="408" cy="3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9667" y="88364"/>
                              </a:cxn>
                              <a:cxn ang="0">
                                <a:pos x="179667" y="88364"/>
                              </a:cxn>
                              <a:cxn ang="0">
                                <a:pos x="146548" y="11201"/>
                              </a:cxn>
                              <a:cxn ang="0">
                                <a:pos x="132060" y="0"/>
                              </a:cxn>
                              <a:cxn ang="0">
                                <a:pos x="51334" y="0"/>
                              </a:cxn>
                              <a:cxn ang="0">
                                <a:pos x="33119" y="11201"/>
                              </a:cxn>
                              <a:cxn ang="0">
                                <a:pos x="3726" y="88364"/>
                              </a:cxn>
                              <a:cxn ang="0">
                                <a:pos x="0" y="106618"/>
                              </a:cxn>
                              <a:cxn ang="0">
                                <a:pos x="7452" y="143125"/>
                              </a:cxn>
                              <a:cxn ang="0">
                                <a:pos x="18629" y="154326"/>
                              </a:cxn>
                              <a:cxn ang="0">
                                <a:pos x="165178" y="154326"/>
                              </a:cxn>
                              <a:cxn ang="0">
                                <a:pos x="175941" y="143125"/>
                              </a:cxn>
                              <a:cxn ang="0">
                                <a:pos x="183392" y="106618"/>
                              </a:cxn>
                              <a:cxn ang="0">
                                <a:pos x="179667" y="88364"/>
                              </a:cxn>
                              <a:cxn ang="0">
                                <a:pos x="165178" y="114085"/>
                              </a:cxn>
                              <a:cxn ang="0">
                                <a:pos x="165178" y="114085"/>
                              </a:cxn>
                              <a:cxn ang="0">
                                <a:pos x="165178" y="128605"/>
                              </a:cxn>
                              <a:cxn ang="0">
                                <a:pos x="154001" y="139806"/>
                              </a:cxn>
                              <a:cxn ang="0">
                                <a:pos x="29393" y="139806"/>
                              </a:cxn>
                              <a:cxn ang="0">
                                <a:pos x="18629" y="128605"/>
                              </a:cxn>
                              <a:cxn ang="0">
                                <a:pos x="14490" y="114085"/>
                              </a:cxn>
                              <a:cxn ang="0">
                                <a:pos x="25666" y="102884"/>
                              </a:cxn>
                              <a:cxn ang="0">
                                <a:pos x="157726" y="102884"/>
                              </a:cxn>
                              <a:cxn ang="0">
                                <a:pos x="165178" y="114085"/>
                              </a:cxn>
                            </a:cxnLst>
                            <a:pathLst>
                              <a:path w="444" h="373">
                                <a:moveTo>
                                  <a:pt x="434" y="213"/>
                                </a:moveTo>
                                <a:lnTo>
                                  <a:pt x="434" y="213"/>
                                </a:lnTo>
                                <a:cubicBezTo>
                                  <a:pt x="354" y="27"/>
                                  <a:pt x="354" y="27"/>
                                  <a:pt x="354" y="27"/>
                                </a:cubicBezTo>
                                <a:cubicBezTo>
                                  <a:pt x="354" y="9"/>
                                  <a:pt x="337" y="0"/>
                                  <a:pt x="319" y="0"/>
                                </a:cubicBezTo>
                                <a:cubicBezTo>
                                  <a:pt x="124" y="0"/>
                                  <a:pt x="124" y="0"/>
                                  <a:pt x="124" y="0"/>
                                </a:cubicBezTo>
                                <a:cubicBezTo>
                                  <a:pt x="106" y="0"/>
                                  <a:pt x="89" y="9"/>
                                  <a:pt x="80" y="27"/>
                                </a:cubicBezTo>
                                <a:cubicBezTo>
                                  <a:pt x="9" y="213"/>
                                  <a:pt x="9" y="213"/>
                                  <a:pt x="9" y="213"/>
                                </a:cubicBezTo>
                                <a:cubicBezTo>
                                  <a:pt x="0" y="222"/>
                                  <a:pt x="0" y="248"/>
                                  <a:pt x="0" y="257"/>
                                </a:cubicBezTo>
                                <a:cubicBezTo>
                                  <a:pt x="18" y="345"/>
                                  <a:pt x="18" y="345"/>
                                  <a:pt x="18" y="345"/>
                                </a:cubicBezTo>
                                <a:cubicBezTo>
                                  <a:pt x="18" y="363"/>
                                  <a:pt x="35" y="372"/>
                                  <a:pt x="45" y="372"/>
                                </a:cubicBezTo>
                                <a:cubicBezTo>
                                  <a:pt x="399" y="372"/>
                                  <a:pt x="399" y="372"/>
                                  <a:pt x="399" y="372"/>
                                </a:cubicBezTo>
                                <a:cubicBezTo>
                                  <a:pt x="408" y="372"/>
                                  <a:pt x="425" y="363"/>
                                  <a:pt x="425" y="345"/>
                                </a:cubicBezTo>
                                <a:cubicBezTo>
                                  <a:pt x="443" y="257"/>
                                  <a:pt x="443" y="257"/>
                                  <a:pt x="443" y="257"/>
                                </a:cubicBezTo>
                                <a:cubicBezTo>
                                  <a:pt x="443" y="248"/>
                                  <a:pt x="443" y="222"/>
                                  <a:pt x="434" y="213"/>
                                </a:cubicBezTo>
                                <a:close/>
                                <a:moveTo>
                                  <a:pt x="399" y="275"/>
                                </a:moveTo>
                                <a:lnTo>
                                  <a:pt x="399" y="275"/>
                                </a:lnTo>
                                <a:cubicBezTo>
                                  <a:pt x="399" y="310"/>
                                  <a:pt x="399" y="310"/>
                                  <a:pt x="399" y="310"/>
                                </a:cubicBezTo>
                                <a:cubicBezTo>
                                  <a:pt x="399" y="328"/>
                                  <a:pt x="381" y="337"/>
                                  <a:pt x="372" y="337"/>
                                </a:cubicBezTo>
                                <a:cubicBezTo>
                                  <a:pt x="71" y="337"/>
                                  <a:pt x="71" y="337"/>
                                  <a:pt x="71" y="337"/>
                                </a:cubicBezTo>
                                <a:cubicBezTo>
                                  <a:pt x="62" y="337"/>
                                  <a:pt x="45" y="328"/>
                                  <a:pt x="45" y="310"/>
                                </a:cubicBezTo>
                                <a:cubicBezTo>
                                  <a:pt x="35" y="275"/>
                                  <a:pt x="35" y="275"/>
                                  <a:pt x="35" y="275"/>
                                </a:cubicBezTo>
                                <a:cubicBezTo>
                                  <a:pt x="35" y="266"/>
                                  <a:pt x="45" y="248"/>
                                  <a:pt x="62" y="248"/>
                                </a:cubicBezTo>
                                <a:cubicBezTo>
                                  <a:pt x="381" y="248"/>
                                  <a:pt x="381" y="248"/>
                                  <a:pt x="381" y="248"/>
                                </a:cubicBezTo>
                                <a:cubicBezTo>
                                  <a:pt x="399" y="248"/>
                                  <a:pt x="408" y="266"/>
                                  <a:pt x="399" y="2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2" name="Freeform 122"/>
                        <wps:cNvSpPr/>
                        <wps:spPr>
                          <a:xfrm>
                            <a:off x="23955" y="12315"/>
                            <a:ext cx="408" cy="3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9667" y="88364"/>
                              </a:cxn>
                              <a:cxn ang="0">
                                <a:pos x="179667" y="88364"/>
                              </a:cxn>
                              <a:cxn ang="0">
                                <a:pos x="146548" y="11201"/>
                              </a:cxn>
                              <a:cxn ang="0">
                                <a:pos x="132060" y="0"/>
                              </a:cxn>
                              <a:cxn ang="0">
                                <a:pos x="51334" y="0"/>
                              </a:cxn>
                              <a:cxn ang="0">
                                <a:pos x="33119" y="11201"/>
                              </a:cxn>
                              <a:cxn ang="0">
                                <a:pos x="3726" y="88364"/>
                              </a:cxn>
                              <a:cxn ang="0">
                                <a:pos x="0" y="106618"/>
                              </a:cxn>
                              <a:cxn ang="0">
                                <a:pos x="7452" y="143125"/>
                              </a:cxn>
                              <a:cxn ang="0">
                                <a:pos x="18629" y="154326"/>
                              </a:cxn>
                              <a:cxn ang="0">
                                <a:pos x="165178" y="154326"/>
                              </a:cxn>
                              <a:cxn ang="0">
                                <a:pos x="175941" y="143125"/>
                              </a:cxn>
                              <a:cxn ang="0">
                                <a:pos x="183392" y="106618"/>
                              </a:cxn>
                              <a:cxn ang="0">
                                <a:pos x="179667" y="88364"/>
                              </a:cxn>
                              <a:cxn ang="0">
                                <a:pos x="165178" y="114085"/>
                              </a:cxn>
                              <a:cxn ang="0">
                                <a:pos x="165178" y="114085"/>
                              </a:cxn>
                              <a:cxn ang="0">
                                <a:pos x="165178" y="128605"/>
                              </a:cxn>
                              <a:cxn ang="0">
                                <a:pos x="154001" y="139806"/>
                              </a:cxn>
                              <a:cxn ang="0">
                                <a:pos x="29393" y="139806"/>
                              </a:cxn>
                              <a:cxn ang="0">
                                <a:pos x="18629" y="128605"/>
                              </a:cxn>
                              <a:cxn ang="0">
                                <a:pos x="14490" y="114085"/>
                              </a:cxn>
                              <a:cxn ang="0">
                                <a:pos x="25666" y="102884"/>
                              </a:cxn>
                              <a:cxn ang="0">
                                <a:pos x="157726" y="102884"/>
                              </a:cxn>
                              <a:cxn ang="0">
                                <a:pos x="165178" y="114085"/>
                              </a:cxn>
                            </a:cxnLst>
                            <a:pathLst>
                              <a:path w="444" h="373">
                                <a:moveTo>
                                  <a:pt x="434" y="213"/>
                                </a:moveTo>
                                <a:lnTo>
                                  <a:pt x="434" y="213"/>
                                </a:lnTo>
                                <a:cubicBezTo>
                                  <a:pt x="354" y="27"/>
                                  <a:pt x="354" y="27"/>
                                  <a:pt x="354" y="27"/>
                                </a:cubicBezTo>
                                <a:cubicBezTo>
                                  <a:pt x="354" y="9"/>
                                  <a:pt x="337" y="0"/>
                                  <a:pt x="319" y="0"/>
                                </a:cubicBezTo>
                                <a:cubicBezTo>
                                  <a:pt x="124" y="0"/>
                                  <a:pt x="124" y="0"/>
                                  <a:pt x="124" y="0"/>
                                </a:cubicBezTo>
                                <a:cubicBezTo>
                                  <a:pt x="106" y="0"/>
                                  <a:pt x="89" y="9"/>
                                  <a:pt x="80" y="27"/>
                                </a:cubicBezTo>
                                <a:cubicBezTo>
                                  <a:pt x="9" y="213"/>
                                  <a:pt x="9" y="213"/>
                                  <a:pt x="9" y="213"/>
                                </a:cubicBezTo>
                                <a:cubicBezTo>
                                  <a:pt x="0" y="222"/>
                                  <a:pt x="0" y="248"/>
                                  <a:pt x="0" y="257"/>
                                </a:cubicBezTo>
                                <a:cubicBezTo>
                                  <a:pt x="18" y="345"/>
                                  <a:pt x="18" y="345"/>
                                  <a:pt x="18" y="345"/>
                                </a:cubicBezTo>
                                <a:cubicBezTo>
                                  <a:pt x="18" y="363"/>
                                  <a:pt x="35" y="372"/>
                                  <a:pt x="45" y="372"/>
                                </a:cubicBezTo>
                                <a:cubicBezTo>
                                  <a:pt x="399" y="372"/>
                                  <a:pt x="399" y="372"/>
                                  <a:pt x="399" y="372"/>
                                </a:cubicBezTo>
                                <a:cubicBezTo>
                                  <a:pt x="408" y="372"/>
                                  <a:pt x="425" y="363"/>
                                  <a:pt x="425" y="345"/>
                                </a:cubicBezTo>
                                <a:cubicBezTo>
                                  <a:pt x="443" y="257"/>
                                  <a:pt x="443" y="257"/>
                                  <a:pt x="443" y="257"/>
                                </a:cubicBezTo>
                                <a:cubicBezTo>
                                  <a:pt x="443" y="248"/>
                                  <a:pt x="443" y="222"/>
                                  <a:pt x="434" y="213"/>
                                </a:cubicBezTo>
                                <a:close/>
                                <a:moveTo>
                                  <a:pt x="399" y="275"/>
                                </a:moveTo>
                                <a:lnTo>
                                  <a:pt x="399" y="275"/>
                                </a:lnTo>
                                <a:cubicBezTo>
                                  <a:pt x="399" y="310"/>
                                  <a:pt x="399" y="310"/>
                                  <a:pt x="399" y="310"/>
                                </a:cubicBezTo>
                                <a:cubicBezTo>
                                  <a:pt x="399" y="328"/>
                                  <a:pt x="381" y="337"/>
                                  <a:pt x="372" y="337"/>
                                </a:cubicBezTo>
                                <a:cubicBezTo>
                                  <a:pt x="71" y="337"/>
                                  <a:pt x="71" y="337"/>
                                  <a:pt x="71" y="337"/>
                                </a:cubicBezTo>
                                <a:cubicBezTo>
                                  <a:pt x="62" y="337"/>
                                  <a:pt x="45" y="328"/>
                                  <a:pt x="45" y="310"/>
                                </a:cubicBezTo>
                                <a:cubicBezTo>
                                  <a:pt x="35" y="275"/>
                                  <a:pt x="35" y="275"/>
                                  <a:pt x="35" y="275"/>
                                </a:cubicBezTo>
                                <a:cubicBezTo>
                                  <a:pt x="35" y="266"/>
                                  <a:pt x="45" y="248"/>
                                  <a:pt x="62" y="248"/>
                                </a:cubicBezTo>
                                <a:cubicBezTo>
                                  <a:pt x="381" y="248"/>
                                  <a:pt x="381" y="248"/>
                                  <a:pt x="381" y="248"/>
                                </a:cubicBezTo>
                                <a:cubicBezTo>
                                  <a:pt x="399" y="248"/>
                                  <a:pt x="408" y="266"/>
                                  <a:pt x="399" y="2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3" name="Freeform 65"/>
                        <wps:cNvSpPr/>
                        <wps:spPr>
                          <a:xfrm>
                            <a:off x="18490" y="14896"/>
                            <a:ext cx="385" cy="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9359" y="83757"/>
                              </a:cxn>
                              <a:cxn ang="0">
                                <a:pos x="159359" y="83757"/>
                              </a:cxn>
                              <a:cxn ang="0">
                                <a:pos x="173998" y="58176"/>
                              </a:cxn>
                              <a:cxn ang="0">
                                <a:pos x="170652" y="43735"/>
                              </a:cxn>
                              <a:cxn ang="0">
                                <a:pos x="140955" y="32594"/>
                              </a:cxn>
                              <a:cxn ang="0">
                                <a:pos x="133426" y="7014"/>
                              </a:cxn>
                              <a:cxn ang="0">
                                <a:pos x="115023" y="0"/>
                              </a:cxn>
                              <a:cxn ang="0">
                                <a:pos x="89090" y="14441"/>
                              </a:cxn>
                              <a:cxn ang="0">
                                <a:pos x="63158" y="0"/>
                              </a:cxn>
                              <a:cxn ang="0">
                                <a:pos x="44754" y="7014"/>
                              </a:cxn>
                              <a:cxn ang="0">
                                <a:pos x="37226" y="32594"/>
                              </a:cxn>
                              <a:cxn ang="0">
                                <a:pos x="7529" y="43735"/>
                              </a:cxn>
                              <a:cxn ang="0">
                                <a:pos x="0" y="58176"/>
                              </a:cxn>
                              <a:cxn ang="0">
                                <a:pos x="18403" y="83757"/>
                              </a:cxn>
                              <a:cxn ang="0">
                                <a:pos x="0" y="113464"/>
                              </a:cxn>
                              <a:cxn ang="0">
                                <a:pos x="7529" y="127904"/>
                              </a:cxn>
                              <a:cxn ang="0">
                                <a:pos x="37226" y="135330"/>
                              </a:cxn>
                              <a:cxn ang="0">
                                <a:pos x="44754" y="164212"/>
                              </a:cxn>
                              <a:cxn ang="0">
                                <a:pos x="63158" y="171639"/>
                              </a:cxn>
                              <a:cxn ang="0">
                                <a:pos x="89090" y="153485"/>
                              </a:cxn>
                              <a:cxn ang="0">
                                <a:pos x="115023" y="171639"/>
                              </a:cxn>
                              <a:cxn ang="0">
                                <a:pos x="133426" y="164212"/>
                              </a:cxn>
                              <a:cxn ang="0">
                                <a:pos x="140955" y="135330"/>
                              </a:cxn>
                              <a:cxn ang="0">
                                <a:pos x="170652" y="127904"/>
                              </a:cxn>
                              <a:cxn ang="0">
                                <a:pos x="173998" y="109337"/>
                              </a:cxn>
                              <a:cxn ang="0">
                                <a:pos x="159359" y="83757"/>
                              </a:cxn>
                              <a:cxn ang="0">
                                <a:pos x="89090" y="120477"/>
                              </a:cxn>
                              <a:cxn ang="0">
                                <a:pos x="89090" y="120477"/>
                              </a:cxn>
                              <a:cxn ang="0">
                                <a:pos x="52283" y="83757"/>
                              </a:cxn>
                              <a:cxn ang="0">
                                <a:pos x="89090" y="47448"/>
                              </a:cxn>
                              <a:cxn ang="0">
                                <a:pos x="125898" y="83757"/>
                              </a:cxn>
                              <a:cxn ang="0">
                                <a:pos x="89090" y="120477"/>
                              </a:cxn>
                            </a:cxnLst>
                            <a:pathLst>
                              <a:path w="417" h="417">
                                <a:moveTo>
                                  <a:pt x="381" y="203"/>
                                </a:moveTo>
                                <a:lnTo>
                                  <a:pt x="381" y="203"/>
                                </a:lnTo>
                                <a:cubicBezTo>
                                  <a:pt x="381" y="177"/>
                                  <a:pt x="399" y="159"/>
                                  <a:pt x="416" y="141"/>
                                </a:cubicBezTo>
                                <a:cubicBezTo>
                                  <a:pt x="416" y="132"/>
                                  <a:pt x="408" y="115"/>
                                  <a:pt x="408" y="106"/>
                                </a:cubicBezTo>
                                <a:cubicBezTo>
                                  <a:pt x="372" y="115"/>
                                  <a:pt x="354" y="97"/>
                                  <a:pt x="337" y="79"/>
                                </a:cubicBezTo>
                                <a:cubicBezTo>
                                  <a:pt x="319" y="62"/>
                                  <a:pt x="310" y="44"/>
                                  <a:pt x="319" y="17"/>
                                </a:cubicBezTo>
                                <a:cubicBezTo>
                                  <a:pt x="310" y="9"/>
                                  <a:pt x="293" y="0"/>
                                  <a:pt x="275" y="0"/>
                                </a:cubicBezTo>
                                <a:cubicBezTo>
                                  <a:pt x="266" y="17"/>
                                  <a:pt x="240" y="35"/>
                                  <a:pt x="213" y="35"/>
                                </a:cubicBezTo>
                                <a:cubicBezTo>
                                  <a:pt x="187" y="35"/>
                                  <a:pt x="160" y="17"/>
                                  <a:pt x="151" y="0"/>
                                </a:cubicBezTo>
                                <a:cubicBezTo>
                                  <a:pt x="133" y="0"/>
                                  <a:pt x="116" y="9"/>
                                  <a:pt x="107" y="17"/>
                                </a:cubicBezTo>
                                <a:cubicBezTo>
                                  <a:pt x="116" y="44"/>
                                  <a:pt x="107" y="62"/>
                                  <a:pt x="89" y="79"/>
                                </a:cubicBezTo>
                                <a:cubicBezTo>
                                  <a:pt x="72" y="97"/>
                                  <a:pt x="44" y="115"/>
                                  <a:pt x="18" y="106"/>
                                </a:cubicBezTo>
                                <a:cubicBezTo>
                                  <a:pt x="18" y="115"/>
                                  <a:pt x="9" y="132"/>
                                  <a:pt x="0" y="141"/>
                                </a:cubicBezTo>
                                <a:cubicBezTo>
                                  <a:pt x="27" y="159"/>
                                  <a:pt x="44" y="177"/>
                                  <a:pt x="44" y="203"/>
                                </a:cubicBezTo>
                                <a:cubicBezTo>
                                  <a:pt x="44" y="230"/>
                                  <a:pt x="27" y="256"/>
                                  <a:pt x="0" y="275"/>
                                </a:cubicBezTo>
                                <a:cubicBezTo>
                                  <a:pt x="9" y="283"/>
                                  <a:pt x="18" y="301"/>
                                  <a:pt x="18" y="310"/>
                                </a:cubicBezTo>
                                <a:cubicBezTo>
                                  <a:pt x="44" y="310"/>
                                  <a:pt x="72" y="310"/>
                                  <a:pt x="89" y="328"/>
                                </a:cubicBezTo>
                                <a:cubicBezTo>
                                  <a:pt x="107" y="345"/>
                                  <a:pt x="116" y="372"/>
                                  <a:pt x="107" y="398"/>
                                </a:cubicBezTo>
                                <a:cubicBezTo>
                                  <a:pt x="116" y="407"/>
                                  <a:pt x="133" y="407"/>
                                  <a:pt x="151" y="416"/>
                                </a:cubicBezTo>
                                <a:cubicBezTo>
                                  <a:pt x="160" y="389"/>
                                  <a:pt x="187" y="372"/>
                                  <a:pt x="213" y="372"/>
                                </a:cubicBezTo>
                                <a:cubicBezTo>
                                  <a:pt x="240" y="372"/>
                                  <a:pt x="266" y="389"/>
                                  <a:pt x="275" y="416"/>
                                </a:cubicBezTo>
                                <a:cubicBezTo>
                                  <a:pt x="293" y="407"/>
                                  <a:pt x="310" y="407"/>
                                  <a:pt x="319" y="398"/>
                                </a:cubicBezTo>
                                <a:cubicBezTo>
                                  <a:pt x="310" y="372"/>
                                  <a:pt x="319" y="345"/>
                                  <a:pt x="337" y="328"/>
                                </a:cubicBezTo>
                                <a:cubicBezTo>
                                  <a:pt x="354" y="310"/>
                                  <a:pt x="372" y="301"/>
                                  <a:pt x="408" y="310"/>
                                </a:cubicBezTo>
                                <a:cubicBezTo>
                                  <a:pt x="408" y="292"/>
                                  <a:pt x="416" y="283"/>
                                  <a:pt x="416" y="265"/>
                                </a:cubicBezTo>
                                <a:cubicBezTo>
                                  <a:pt x="399" y="256"/>
                                  <a:pt x="381" y="230"/>
                                  <a:pt x="381" y="203"/>
                                </a:cubicBezTo>
                                <a:close/>
                                <a:moveTo>
                                  <a:pt x="213" y="292"/>
                                </a:moveTo>
                                <a:lnTo>
                                  <a:pt x="213" y="292"/>
                                </a:lnTo>
                                <a:cubicBezTo>
                                  <a:pt x="160" y="292"/>
                                  <a:pt x="125" y="256"/>
                                  <a:pt x="125" y="203"/>
                                </a:cubicBezTo>
                                <a:cubicBezTo>
                                  <a:pt x="125" y="159"/>
                                  <a:pt x="160" y="115"/>
                                  <a:pt x="213" y="115"/>
                                </a:cubicBezTo>
                                <a:cubicBezTo>
                                  <a:pt x="266" y="115"/>
                                  <a:pt x="301" y="159"/>
                                  <a:pt x="301" y="203"/>
                                </a:cubicBezTo>
                                <a:cubicBezTo>
                                  <a:pt x="301" y="256"/>
                                  <a:pt x="266" y="292"/>
                                  <a:pt x="213" y="29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4" name="Freeform 70"/>
                        <wps:cNvSpPr/>
                        <wps:spPr>
                          <a:xfrm>
                            <a:off x="21144" y="14023"/>
                            <a:ext cx="457" cy="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806" y="113333"/>
                              </a:cxn>
                              <a:cxn ang="0">
                                <a:pos x="58806" y="113333"/>
                              </a:cxn>
                              <a:cxn ang="0">
                                <a:pos x="58806" y="51515"/>
                              </a:cxn>
                              <a:cxn ang="0">
                                <a:pos x="21949" y="51515"/>
                              </a:cxn>
                              <a:cxn ang="0">
                                <a:pos x="0" y="73357"/>
                              </a:cxn>
                              <a:cxn ang="0">
                                <a:pos x="0" y="131467"/>
                              </a:cxn>
                              <a:cxn ang="0">
                                <a:pos x="21949" y="153721"/>
                              </a:cxn>
                              <a:cxn ang="0">
                                <a:pos x="29403" y="153721"/>
                              </a:cxn>
                              <a:cxn ang="0">
                                <a:pos x="29403" y="182982"/>
                              </a:cxn>
                              <a:cxn ang="0">
                                <a:pos x="62534" y="153721"/>
                              </a:cxn>
                              <a:cxn ang="0">
                                <a:pos x="113471" y="153721"/>
                              </a:cxn>
                              <a:cxn ang="0">
                                <a:pos x="132107" y="131467"/>
                              </a:cxn>
                              <a:cxn ang="0">
                                <a:pos x="132107" y="113333"/>
                              </a:cxn>
                              <a:cxn ang="0">
                                <a:pos x="132107" y="113333"/>
                              </a:cxn>
                              <a:cxn ang="0">
                                <a:pos x="58806" y="113333"/>
                              </a:cxn>
                              <a:cxn ang="0">
                                <a:pos x="183459" y="0"/>
                              </a:cxn>
                              <a:cxn ang="0">
                                <a:pos x="183459" y="0"/>
                              </a:cxn>
                              <a:cxn ang="0">
                                <a:pos x="91522" y="0"/>
                              </a:cxn>
                              <a:cxn ang="0">
                                <a:pos x="73301" y="22255"/>
                              </a:cxn>
                              <a:cxn ang="0">
                                <a:pos x="73301" y="102206"/>
                              </a:cxn>
                              <a:cxn ang="0">
                                <a:pos x="143288" y="102206"/>
                              </a:cxn>
                              <a:cxn ang="0">
                                <a:pos x="176005" y="131467"/>
                              </a:cxn>
                              <a:cxn ang="0">
                                <a:pos x="176005" y="102206"/>
                              </a:cxn>
                              <a:cxn ang="0">
                                <a:pos x="183459" y="102206"/>
                              </a:cxn>
                              <a:cxn ang="0">
                                <a:pos x="205408" y="80363"/>
                              </a:cxn>
                              <a:cxn ang="0">
                                <a:pos x="205408" y="22255"/>
                              </a:cxn>
                              <a:cxn ang="0">
                                <a:pos x="183459" y="0"/>
                              </a:cxn>
                            </a:cxnLst>
                            <a:pathLst>
                              <a:path w="497" h="445">
                                <a:moveTo>
                                  <a:pt x="142" y="275"/>
                                </a:moveTo>
                                <a:lnTo>
                                  <a:pt x="142" y="275"/>
                                </a:lnTo>
                                <a:cubicBezTo>
                                  <a:pt x="142" y="125"/>
                                  <a:pt x="142" y="125"/>
                                  <a:pt x="142" y="125"/>
                                </a:cubicBezTo>
                                <a:cubicBezTo>
                                  <a:pt x="53" y="125"/>
                                  <a:pt x="53" y="125"/>
                                  <a:pt x="53" y="125"/>
                                </a:cubicBezTo>
                                <a:cubicBezTo>
                                  <a:pt x="18" y="125"/>
                                  <a:pt x="0" y="151"/>
                                  <a:pt x="0" y="178"/>
                                </a:cubicBezTo>
                                <a:cubicBezTo>
                                  <a:pt x="0" y="319"/>
                                  <a:pt x="0" y="319"/>
                                  <a:pt x="0" y="319"/>
                                </a:cubicBezTo>
                                <a:cubicBezTo>
                                  <a:pt x="0" y="354"/>
                                  <a:pt x="18" y="373"/>
                                  <a:pt x="53" y="373"/>
                                </a:cubicBezTo>
                                <a:cubicBezTo>
                                  <a:pt x="71" y="373"/>
                                  <a:pt x="71" y="373"/>
                                  <a:pt x="71" y="373"/>
                                </a:cubicBezTo>
                                <a:cubicBezTo>
                                  <a:pt x="71" y="444"/>
                                  <a:pt x="71" y="444"/>
                                  <a:pt x="71" y="444"/>
                                </a:cubicBezTo>
                                <a:cubicBezTo>
                                  <a:pt x="151" y="373"/>
                                  <a:pt x="151" y="373"/>
                                  <a:pt x="151" y="373"/>
                                </a:cubicBezTo>
                                <a:cubicBezTo>
                                  <a:pt x="274" y="373"/>
                                  <a:pt x="274" y="373"/>
                                  <a:pt x="274" y="373"/>
                                </a:cubicBezTo>
                                <a:cubicBezTo>
                                  <a:pt x="302" y="373"/>
                                  <a:pt x="319" y="354"/>
                                  <a:pt x="319" y="319"/>
                                </a:cubicBezTo>
                                <a:cubicBezTo>
                                  <a:pt x="319" y="275"/>
                                  <a:pt x="319" y="275"/>
                                  <a:pt x="319" y="275"/>
                                </a:cubicBezTo>
                                <a:lnTo>
                                  <a:pt x="142" y="275"/>
                                </a:lnTo>
                                <a:close/>
                                <a:moveTo>
                                  <a:pt x="443" y="0"/>
                                </a:moveTo>
                                <a:lnTo>
                                  <a:pt x="443" y="0"/>
                                </a:lnTo>
                                <a:cubicBezTo>
                                  <a:pt x="221" y="0"/>
                                  <a:pt x="221" y="0"/>
                                  <a:pt x="221" y="0"/>
                                </a:cubicBezTo>
                                <a:cubicBezTo>
                                  <a:pt x="195" y="0"/>
                                  <a:pt x="177" y="27"/>
                                  <a:pt x="177" y="54"/>
                                </a:cubicBezTo>
                                <a:cubicBezTo>
                                  <a:pt x="177" y="248"/>
                                  <a:pt x="177" y="248"/>
                                  <a:pt x="177" y="248"/>
                                </a:cubicBezTo>
                                <a:cubicBezTo>
                                  <a:pt x="346" y="248"/>
                                  <a:pt x="346" y="248"/>
                                  <a:pt x="346" y="248"/>
                                </a:cubicBezTo>
                                <a:cubicBezTo>
                                  <a:pt x="425" y="319"/>
                                  <a:pt x="425" y="319"/>
                                  <a:pt x="425" y="319"/>
                                </a:cubicBezTo>
                                <a:cubicBezTo>
                                  <a:pt x="425" y="248"/>
                                  <a:pt x="425" y="248"/>
                                  <a:pt x="425" y="248"/>
                                </a:cubicBezTo>
                                <a:cubicBezTo>
                                  <a:pt x="443" y="248"/>
                                  <a:pt x="443" y="248"/>
                                  <a:pt x="443" y="248"/>
                                </a:cubicBezTo>
                                <a:cubicBezTo>
                                  <a:pt x="470" y="248"/>
                                  <a:pt x="496" y="231"/>
                                  <a:pt x="496" y="195"/>
                                </a:cubicBezTo>
                                <a:cubicBezTo>
                                  <a:pt x="496" y="54"/>
                                  <a:pt x="496" y="54"/>
                                  <a:pt x="496" y="54"/>
                                </a:cubicBezTo>
                                <a:cubicBezTo>
                                  <a:pt x="496" y="27"/>
                                  <a:pt x="470" y="0"/>
                                  <a:pt x="44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5" name="Freeform 8"/>
                        <wps:cNvSpPr/>
                        <wps:spPr>
                          <a:xfrm>
                            <a:off x="17500" y="13143"/>
                            <a:ext cx="457" cy="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8380" y="139097"/>
                              </a:cxn>
                              <a:cxn ang="0">
                                <a:pos x="128380" y="139097"/>
                              </a:cxn>
                              <a:cxn ang="0">
                                <a:pos x="91523" y="106392"/>
                              </a:cxn>
                              <a:cxn ang="0">
                                <a:pos x="102705" y="80726"/>
                              </a:cxn>
                              <a:cxn ang="0">
                                <a:pos x="113472" y="62511"/>
                              </a:cxn>
                              <a:cxn ang="0">
                                <a:pos x="110159" y="55059"/>
                              </a:cxn>
                              <a:cxn ang="0">
                                <a:pos x="113472" y="36844"/>
                              </a:cxn>
                              <a:cxn ang="0">
                                <a:pos x="73301" y="0"/>
                              </a:cxn>
                              <a:cxn ang="0">
                                <a:pos x="28989" y="36844"/>
                              </a:cxn>
                              <a:cxn ang="0">
                                <a:pos x="32716" y="55059"/>
                              </a:cxn>
                              <a:cxn ang="0">
                                <a:pos x="28989" y="62511"/>
                              </a:cxn>
                              <a:cxn ang="0">
                                <a:pos x="40171" y="80726"/>
                              </a:cxn>
                              <a:cxn ang="0">
                                <a:pos x="50938" y="106392"/>
                              </a:cxn>
                              <a:cxn ang="0">
                                <a:pos x="14494" y="139097"/>
                              </a:cxn>
                              <a:cxn ang="0">
                                <a:pos x="0" y="142823"/>
                              </a:cxn>
                              <a:cxn ang="0">
                                <a:pos x="0" y="183392"/>
                              </a:cxn>
                              <a:cxn ang="0">
                                <a:pos x="164824" y="183392"/>
                              </a:cxn>
                              <a:cxn ang="0">
                                <a:pos x="164824" y="165178"/>
                              </a:cxn>
                              <a:cxn ang="0">
                                <a:pos x="128380" y="139097"/>
                              </a:cxn>
                              <a:cxn ang="0">
                                <a:pos x="176006" y="80726"/>
                              </a:cxn>
                              <a:cxn ang="0">
                                <a:pos x="176006" y="80726"/>
                              </a:cxn>
                              <a:cxn ang="0">
                                <a:pos x="176006" y="51334"/>
                              </a:cxn>
                              <a:cxn ang="0">
                                <a:pos x="154057" y="51334"/>
                              </a:cxn>
                              <a:cxn ang="0">
                                <a:pos x="154057" y="80726"/>
                              </a:cxn>
                              <a:cxn ang="0">
                                <a:pos x="124653" y="80726"/>
                              </a:cxn>
                              <a:cxn ang="0">
                                <a:pos x="124653" y="102667"/>
                              </a:cxn>
                              <a:cxn ang="0">
                                <a:pos x="154057" y="102667"/>
                              </a:cxn>
                              <a:cxn ang="0">
                                <a:pos x="154057" y="132060"/>
                              </a:cxn>
                              <a:cxn ang="0">
                                <a:pos x="176006" y="132060"/>
                              </a:cxn>
                              <a:cxn ang="0">
                                <a:pos x="176006" y="102667"/>
                              </a:cxn>
                              <a:cxn ang="0">
                                <a:pos x="205409" y="102667"/>
                              </a:cxn>
                              <a:cxn ang="0">
                                <a:pos x="205409" y="80726"/>
                              </a:cxn>
                              <a:cxn ang="0">
                                <a:pos x="176006" y="80726"/>
                              </a:cxn>
                            </a:cxnLst>
                            <a:pathLst>
                              <a:path w="497" h="444">
                                <a:moveTo>
                                  <a:pt x="310" y="336"/>
                                </a:moveTo>
                                <a:lnTo>
                                  <a:pt x="310" y="336"/>
                                </a:lnTo>
                                <a:cubicBezTo>
                                  <a:pt x="248" y="310"/>
                                  <a:pt x="221" y="292"/>
                                  <a:pt x="221" y="257"/>
                                </a:cubicBezTo>
                                <a:cubicBezTo>
                                  <a:pt x="221" y="230"/>
                                  <a:pt x="239" y="239"/>
                                  <a:pt x="248" y="195"/>
                                </a:cubicBezTo>
                                <a:cubicBezTo>
                                  <a:pt x="257" y="177"/>
                                  <a:pt x="274" y="195"/>
                                  <a:pt x="274" y="151"/>
                                </a:cubicBezTo>
                                <a:cubicBezTo>
                                  <a:pt x="274" y="133"/>
                                  <a:pt x="266" y="133"/>
                                  <a:pt x="266" y="133"/>
                                </a:cubicBezTo>
                                <a:cubicBezTo>
                                  <a:pt x="266" y="133"/>
                                  <a:pt x="274" y="106"/>
                                  <a:pt x="274" y="89"/>
                                </a:cubicBezTo>
                                <a:cubicBezTo>
                                  <a:pt x="274" y="62"/>
                                  <a:pt x="257" y="0"/>
                                  <a:pt x="177" y="0"/>
                                </a:cubicBezTo>
                                <a:cubicBezTo>
                                  <a:pt x="88" y="0"/>
                                  <a:pt x="70" y="62"/>
                                  <a:pt x="70" y="89"/>
                                </a:cubicBezTo>
                                <a:cubicBezTo>
                                  <a:pt x="70" y="106"/>
                                  <a:pt x="79" y="133"/>
                                  <a:pt x="79" y="133"/>
                                </a:cubicBezTo>
                                <a:cubicBezTo>
                                  <a:pt x="79" y="133"/>
                                  <a:pt x="70" y="133"/>
                                  <a:pt x="70" y="151"/>
                                </a:cubicBezTo>
                                <a:cubicBezTo>
                                  <a:pt x="70" y="195"/>
                                  <a:pt x="88" y="177"/>
                                  <a:pt x="97" y="195"/>
                                </a:cubicBezTo>
                                <a:cubicBezTo>
                                  <a:pt x="106" y="239"/>
                                  <a:pt x="123" y="230"/>
                                  <a:pt x="123" y="257"/>
                                </a:cubicBezTo>
                                <a:cubicBezTo>
                                  <a:pt x="123" y="292"/>
                                  <a:pt x="97" y="310"/>
                                  <a:pt x="35" y="336"/>
                                </a:cubicBezTo>
                                <a:cubicBezTo>
                                  <a:pt x="35" y="336"/>
                                  <a:pt x="17" y="336"/>
                                  <a:pt x="0" y="345"/>
                                </a:cubicBezTo>
                                <a:cubicBezTo>
                                  <a:pt x="0" y="443"/>
                                  <a:pt x="0" y="443"/>
                                  <a:pt x="0" y="443"/>
                                </a:cubicBezTo>
                                <a:cubicBezTo>
                                  <a:pt x="398" y="443"/>
                                  <a:pt x="398" y="443"/>
                                  <a:pt x="398" y="443"/>
                                </a:cubicBezTo>
                                <a:cubicBezTo>
                                  <a:pt x="398" y="443"/>
                                  <a:pt x="398" y="408"/>
                                  <a:pt x="398" y="399"/>
                                </a:cubicBezTo>
                                <a:cubicBezTo>
                                  <a:pt x="398" y="381"/>
                                  <a:pt x="372" y="354"/>
                                  <a:pt x="310" y="336"/>
                                </a:cubicBezTo>
                                <a:close/>
                                <a:moveTo>
                                  <a:pt x="425" y="195"/>
                                </a:moveTo>
                                <a:lnTo>
                                  <a:pt x="425" y="195"/>
                                </a:lnTo>
                                <a:cubicBezTo>
                                  <a:pt x="425" y="124"/>
                                  <a:pt x="425" y="124"/>
                                  <a:pt x="425" y="124"/>
                                </a:cubicBezTo>
                                <a:cubicBezTo>
                                  <a:pt x="372" y="124"/>
                                  <a:pt x="372" y="124"/>
                                  <a:pt x="372" y="124"/>
                                </a:cubicBezTo>
                                <a:cubicBezTo>
                                  <a:pt x="372" y="195"/>
                                  <a:pt x="372" y="195"/>
                                  <a:pt x="372" y="195"/>
                                </a:cubicBezTo>
                                <a:cubicBezTo>
                                  <a:pt x="301" y="195"/>
                                  <a:pt x="301" y="195"/>
                                  <a:pt x="301" y="195"/>
                                </a:cubicBezTo>
                                <a:cubicBezTo>
                                  <a:pt x="301" y="248"/>
                                  <a:pt x="301" y="248"/>
                                  <a:pt x="301" y="248"/>
                                </a:cubicBezTo>
                                <a:cubicBezTo>
                                  <a:pt x="372" y="248"/>
                                  <a:pt x="372" y="248"/>
                                  <a:pt x="372" y="248"/>
                                </a:cubicBezTo>
                                <a:cubicBezTo>
                                  <a:pt x="372" y="319"/>
                                  <a:pt x="372" y="319"/>
                                  <a:pt x="372" y="319"/>
                                </a:cubicBezTo>
                                <a:cubicBezTo>
                                  <a:pt x="425" y="319"/>
                                  <a:pt x="425" y="319"/>
                                  <a:pt x="425" y="319"/>
                                </a:cubicBezTo>
                                <a:cubicBezTo>
                                  <a:pt x="425" y="248"/>
                                  <a:pt x="425" y="248"/>
                                  <a:pt x="425" y="248"/>
                                </a:cubicBezTo>
                                <a:cubicBezTo>
                                  <a:pt x="496" y="248"/>
                                  <a:pt x="496" y="248"/>
                                  <a:pt x="496" y="248"/>
                                </a:cubicBezTo>
                                <a:cubicBezTo>
                                  <a:pt x="496" y="195"/>
                                  <a:pt x="496" y="195"/>
                                  <a:pt x="496" y="195"/>
                                </a:cubicBezTo>
                                <a:lnTo>
                                  <a:pt x="425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6" name="Freeform 170"/>
                        <wps:cNvSpPr/>
                        <wps:spPr>
                          <a:xfrm>
                            <a:off x="18503" y="14015"/>
                            <a:ext cx="360" cy="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7428" y="73389"/>
                              </a:cxn>
                              <a:cxn ang="0">
                                <a:pos x="117428" y="73389"/>
                              </a:cxn>
                              <a:cxn ang="0">
                                <a:pos x="132366" y="7421"/>
                              </a:cxn>
                              <a:cxn ang="0">
                                <a:pos x="84648" y="55248"/>
                              </a:cxn>
                              <a:cxn ang="0">
                                <a:pos x="40664" y="95241"/>
                              </a:cxn>
                              <a:cxn ang="0">
                                <a:pos x="40664" y="164920"/>
                              </a:cxn>
                              <a:cxn ang="0">
                                <a:pos x="128631" y="190483"/>
                              </a:cxn>
                              <a:cxn ang="0">
                                <a:pos x="161826" y="91530"/>
                              </a:cxn>
                              <a:cxn ang="0">
                                <a:pos x="117428" y="73389"/>
                              </a:cxn>
                              <a:cxn ang="0">
                                <a:pos x="29461" y="73389"/>
                              </a:cxn>
                              <a:cxn ang="0">
                                <a:pos x="29461" y="73389"/>
                              </a:cxn>
                              <a:cxn ang="0">
                                <a:pos x="0" y="105961"/>
                              </a:cxn>
                              <a:cxn ang="0">
                                <a:pos x="0" y="153375"/>
                              </a:cxn>
                              <a:cxn ang="0">
                                <a:pos x="29461" y="186771"/>
                              </a:cxn>
                              <a:cxn ang="0">
                                <a:pos x="18257" y="164920"/>
                              </a:cxn>
                              <a:cxn ang="0">
                                <a:pos x="18257" y="98952"/>
                              </a:cxn>
                              <a:cxn ang="0">
                                <a:pos x="29461" y="73389"/>
                              </a:cxn>
                            </a:cxnLst>
                            <a:pathLst>
                              <a:path w="391" h="463">
                                <a:moveTo>
                                  <a:pt x="283" y="178"/>
                                </a:moveTo>
                                <a:lnTo>
                                  <a:pt x="283" y="178"/>
                                </a:lnTo>
                                <a:cubicBezTo>
                                  <a:pt x="283" y="169"/>
                                  <a:pt x="373" y="89"/>
                                  <a:pt x="319" y="18"/>
                                </a:cubicBezTo>
                                <a:cubicBezTo>
                                  <a:pt x="310" y="0"/>
                                  <a:pt x="266" y="98"/>
                                  <a:pt x="204" y="134"/>
                                </a:cubicBezTo>
                                <a:cubicBezTo>
                                  <a:pt x="169" y="160"/>
                                  <a:pt x="98" y="204"/>
                                  <a:pt x="98" y="231"/>
                                </a:cubicBezTo>
                                <a:cubicBezTo>
                                  <a:pt x="98" y="400"/>
                                  <a:pt x="98" y="400"/>
                                  <a:pt x="98" y="400"/>
                                </a:cubicBezTo>
                                <a:cubicBezTo>
                                  <a:pt x="98" y="435"/>
                                  <a:pt x="213" y="462"/>
                                  <a:pt x="310" y="462"/>
                                </a:cubicBezTo>
                                <a:cubicBezTo>
                                  <a:pt x="345" y="462"/>
                                  <a:pt x="390" y="249"/>
                                  <a:pt x="390" y="222"/>
                                </a:cubicBezTo>
                                <a:cubicBezTo>
                                  <a:pt x="390" y="187"/>
                                  <a:pt x="292" y="187"/>
                                  <a:pt x="283" y="178"/>
                                </a:cubicBezTo>
                                <a:close/>
                                <a:moveTo>
                                  <a:pt x="71" y="178"/>
                                </a:moveTo>
                                <a:lnTo>
                                  <a:pt x="71" y="178"/>
                                </a:lnTo>
                                <a:cubicBezTo>
                                  <a:pt x="54" y="178"/>
                                  <a:pt x="0" y="187"/>
                                  <a:pt x="0" y="257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0" y="444"/>
                                  <a:pt x="54" y="453"/>
                                  <a:pt x="71" y="453"/>
                                </a:cubicBezTo>
                                <a:cubicBezTo>
                                  <a:pt x="89" y="453"/>
                                  <a:pt x="44" y="435"/>
                                  <a:pt x="44" y="400"/>
                                </a:cubicBezTo>
                                <a:cubicBezTo>
                                  <a:pt x="44" y="240"/>
                                  <a:pt x="44" y="240"/>
                                  <a:pt x="44" y="240"/>
                                </a:cubicBezTo>
                                <a:cubicBezTo>
                                  <a:pt x="44" y="196"/>
                                  <a:pt x="89" y="178"/>
                                  <a:pt x="71" y="17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7" name="Freeform 48"/>
                        <wps:cNvSpPr/>
                        <wps:spPr>
                          <a:xfrm>
                            <a:off x="20430" y="12317"/>
                            <a:ext cx="408" cy="3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2982" y="137425"/>
                              </a:cxn>
                              <a:cxn ang="0">
                                <a:pos x="182982" y="137425"/>
                              </a:cxn>
                              <a:cxn ang="0">
                                <a:pos x="73357" y="40082"/>
                              </a:cxn>
                              <a:cxn ang="0">
                                <a:pos x="73357" y="0"/>
                              </a:cxn>
                              <a:cxn ang="0">
                                <a:pos x="0" y="65032"/>
                              </a:cxn>
                              <a:cxn ang="0">
                                <a:pos x="73357" y="133744"/>
                              </a:cxn>
                              <a:cxn ang="0">
                                <a:pos x="73357" y="90389"/>
                              </a:cxn>
                              <a:cxn ang="0">
                                <a:pos x="182982" y="137425"/>
                              </a:cxn>
                            </a:cxnLst>
                            <a:pathLst>
                              <a:path w="445" h="337">
                                <a:moveTo>
                                  <a:pt x="444" y="336"/>
                                </a:moveTo>
                                <a:lnTo>
                                  <a:pt x="444" y="336"/>
                                </a:lnTo>
                                <a:cubicBezTo>
                                  <a:pt x="444" y="336"/>
                                  <a:pt x="399" y="98"/>
                                  <a:pt x="178" y="98"/>
                                </a:cubicBezTo>
                                <a:cubicBezTo>
                                  <a:pt x="178" y="0"/>
                                  <a:pt x="178" y="0"/>
                                  <a:pt x="178" y="0"/>
                                </a:cubicBezTo>
                                <a:cubicBezTo>
                                  <a:pt x="0" y="159"/>
                                  <a:pt x="0" y="159"/>
                                  <a:pt x="0" y="159"/>
                                </a:cubicBezTo>
                                <a:cubicBezTo>
                                  <a:pt x="178" y="327"/>
                                  <a:pt x="178" y="327"/>
                                  <a:pt x="178" y="327"/>
                                </a:cubicBezTo>
                                <a:cubicBezTo>
                                  <a:pt x="178" y="221"/>
                                  <a:pt x="178" y="221"/>
                                  <a:pt x="178" y="221"/>
                                </a:cubicBezTo>
                                <a:cubicBezTo>
                                  <a:pt x="293" y="221"/>
                                  <a:pt x="381" y="230"/>
                                  <a:pt x="444" y="336"/>
                                </a:cubicBez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8" name="Freeform 64"/>
                        <wps:cNvSpPr/>
                        <wps:spPr>
                          <a:xfrm>
                            <a:off x="23955" y="14043"/>
                            <a:ext cx="408" cy="3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1904" y="0"/>
                              </a:cxn>
                              <a:cxn ang="0">
                                <a:pos x="117570" y="65712"/>
                              </a:cxn>
                              <a:cxn ang="0">
                                <a:pos x="183392" y="65712"/>
                              </a:cxn>
                              <a:cxn ang="0">
                                <a:pos x="128333" y="105550"/>
                              </a:cxn>
                              <a:cxn ang="0">
                                <a:pos x="146548" y="178243"/>
                              </a:cxn>
                              <a:cxn ang="0">
                                <a:pos x="91904" y="134298"/>
                              </a:cxn>
                              <a:cxn ang="0">
                                <a:pos x="36431" y="178243"/>
                              </a:cxn>
                              <a:cxn ang="0">
                                <a:pos x="55059" y="105550"/>
                              </a:cxn>
                              <a:cxn ang="0">
                                <a:pos x="0" y="65712"/>
                              </a:cxn>
                              <a:cxn ang="0">
                                <a:pos x="66237" y="65712"/>
                              </a:cxn>
                              <a:cxn ang="0">
                                <a:pos x="91904" y="0"/>
                              </a:cxn>
                            </a:cxnLst>
                            <a:pathLst>
                              <a:path w="444" h="435">
                                <a:moveTo>
                                  <a:pt x="222" y="0"/>
                                </a:moveTo>
                                <a:lnTo>
                                  <a:pt x="284" y="160"/>
                                </a:lnTo>
                                <a:lnTo>
                                  <a:pt x="443" y="160"/>
                                </a:lnTo>
                                <a:lnTo>
                                  <a:pt x="310" y="257"/>
                                </a:lnTo>
                                <a:lnTo>
                                  <a:pt x="354" y="434"/>
                                </a:lnTo>
                                <a:lnTo>
                                  <a:pt x="222" y="327"/>
                                </a:lnTo>
                                <a:lnTo>
                                  <a:pt x="88" y="434"/>
                                </a:lnTo>
                                <a:lnTo>
                                  <a:pt x="133" y="257"/>
                                </a:lnTo>
                                <a:lnTo>
                                  <a:pt x="0" y="160"/>
                                </a:lnTo>
                                <a:lnTo>
                                  <a:pt x="160" y="160"/>
                                </a:lnTo>
                                <a:lnTo>
                                  <a:pt x="222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49" name="Freeform 87"/>
                        <wps:cNvSpPr/>
                        <wps:spPr>
                          <a:xfrm>
                            <a:off x="23051" y="13140"/>
                            <a:ext cx="421" cy="4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6811" y="62326"/>
                              </a:cxn>
                              <a:cxn ang="0">
                                <a:pos x="75713" y="40037"/>
                              </a:cxn>
                              <a:cxn ang="0">
                                <a:pos x="75713" y="28893"/>
                              </a:cxn>
                              <a:cxn ang="0">
                                <a:pos x="17911" y="36323"/>
                              </a:cxn>
                              <a:cxn ang="0">
                                <a:pos x="46811" y="62326"/>
                              </a:cxn>
                              <a:cxn ang="0">
                                <a:pos x="25237" y="80488"/>
                              </a:cxn>
                              <a:cxn ang="0">
                                <a:pos x="10583" y="51182"/>
                              </a:cxn>
                              <a:cxn ang="0">
                                <a:pos x="14247" y="138686"/>
                              </a:cxn>
                              <a:cxn ang="0">
                                <a:pos x="25237" y="80488"/>
                              </a:cxn>
                              <a:cxn ang="0">
                                <a:pos x="93623" y="14447"/>
                              </a:cxn>
                              <a:cxn ang="0">
                                <a:pos x="140842" y="10731"/>
                              </a:cxn>
                              <a:cxn ang="0">
                                <a:pos x="61466" y="3302"/>
                              </a:cxn>
                              <a:cxn ang="0">
                                <a:pos x="93623" y="14447"/>
                              </a:cxn>
                              <a:cxn ang="0">
                                <a:pos x="122524" y="109793"/>
                              </a:cxn>
                              <a:cxn ang="0">
                                <a:pos x="100950" y="54484"/>
                              </a:cxn>
                              <a:cxn ang="0">
                                <a:pos x="83040" y="51182"/>
                              </a:cxn>
                              <a:cxn ang="0">
                                <a:pos x="65129" y="80488"/>
                              </a:cxn>
                              <a:cxn ang="0">
                                <a:pos x="122524" y="109793"/>
                              </a:cxn>
                              <a:cxn ang="0">
                                <a:pos x="147762" y="134971"/>
                              </a:cxn>
                              <a:cxn ang="0">
                                <a:pos x="147762" y="167992"/>
                              </a:cxn>
                              <a:cxn ang="0">
                                <a:pos x="158753" y="124240"/>
                              </a:cxn>
                              <a:cxn ang="0">
                                <a:pos x="118861" y="124240"/>
                              </a:cxn>
                              <a:cxn ang="0">
                                <a:pos x="57802" y="98649"/>
                              </a:cxn>
                              <a:cxn ang="0">
                                <a:pos x="43555" y="98649"/>
                              </a:cxn>
                              <a:cxn ang="0">
                                <a:pos x="57802" y="179137"/>
                              </a:cxn>
                              <a:cxn ang="0">
                                <a:pos x="155088" y="21877"/>
                              </a:cxn>
                              <a:cxn ang="0">
                                <a:pos x="111940" y="32608"/>
                              </a:cxn>
                              <a:cxn ang="0">
                                <a:pos x="111940" y="43752"/>
                              </a:cxn>
                              <a:cxn ang="0">
                                <a:pos x="158753" y="109793"/>
                              </a:cxn>
                              <a:cxn ang="0">
                                <a:pos x="187653" y="91219"/>
                              </a:cxn>
                              <a:cxn ang="0">
                                <a:pos x="129851" y="134971"/>
                              </a:cxn>
                              <a:cxn ang="0">
                                <a:pos x="72049" y="182852"/>
                              </a:cxn>
                              <a:cxn ang="0">
                                <a:pos x="133514" y="179137"/>
                              </a:cxn>
                              <a:cxn ang="0">
                                <a:pos x="133514" y="138686"/>
                              </a:cxn>
                            </a:cxnLst>
                            <a:pathLst>
                              <a:path w="462" h="452">
                                <a:moveTo>
                                  <a:pt x="115" y="151"/>
                                </a:moveTo>
                                <a:lnTo>
                                  <a:pt x="115" y="151"/>
                                </a:lnTo>
                                <a:lnTo>
                                  <a:pt x="124" y="151"/>
                                </a:lnTo>
                                <a:cubicBezTo>
                                  <a:pt x="142" y="132"/>
                                  <a:pt x="160" y="115"/>
                                  <a:pt x="186" y="97"/>
                                </a:cubicBezTo>
                                <a:lnTo>
                                  <a:pt x="186" y="88"/>
                                </a:lnTo>
                                <a:cubicBezTo>
                                  <a:pt x="186" y="79"/>
                                  <a:pt x="186" y="79"/>
                                  <a:pt x="186" y="70"/>
                                </a:cubicBezTo>
                                <a:cubicBezTo>
                                  <a:pt x="160" y="53"/>
                                  <a:pt x="133" y="44"/>
                                  <a:pt x="107" y="26"/>
                                </a:cubicBezTo>
                                <a:cubicBezTo>
                                  <a:pt x="89" y="44"/>
                                  <a:pt x="62" y="62"/>
                                  <a:pt x="44" y="88"/>
                                </a:cubicBezTo>
                                <a:cubicBezTo>
                                  <a:pt x="62" y="115"/>
                                  <a:pt x="71" y="132"/>
                                  <a:pt x="89" y="151"/>
                                </a:cubicBezTo>
                                <a:cubicBezTo>
                                  <a:pt x="98" y="151"/>
                                  <a:pt x="107" y="151"/>
                                  <a:pt x="115" y="151"/>
                                </a:cubicBezTo>
                                <a:close/>
                                <a:moveTo>
                                  <a:pt x="62" y="195"/>
                                </a:moveTo>
                                <a:lnTo>
                                  <a:pt x="62" y="195"/>
                                </a:lnTo>
                                <a:cubicBezTo>
                                  <a:pt x="62" y="186"/>
                                  <a:pt x="62" y="186"/>
                                  <a:pt x="71" y="177"/>
                                </a:cubicBezTo>
                                <a:cubicBezTo>
                                  <a:pt x="54" y="160"/>
                                  <a:pt x="35" y="141"/>
                                  <a:pt x="26" y="124"/>
                                </a:cubicBezTo>
                                <a:cubicBezTo>
                                  <a:pt x="9" y="151"/>
                                  <a:pt x="0" y="186"/>
                                  <a:pt x="0" y="221"/>
                                </a:cubicBezTo>
                                <a:cubicBezTo>
                                  <a:pt x="0" y="266"/>
                                  <a:pt x="9" y="310"/>
                                  <a:pt x="35" y="336"/>
                                </a:cubicBezTo>
                                <a:cubicBezTo>
                                  <a:pt x="44" y="301"/>
                                  <a:pt x="54" y="257"/>
                                  <a:pt x="71" y="221"/>
                                </a:cubicBezTo>
                                <a:cubicBezTo>
                                  <a:pt x="71" y="221"/>
                                  <a:pt x="62" y="204"/>
                                  <a:pt x="62" y="195"/>
                                </a:cubicBezTo>
                                <a:close/>
                                <a:moveTo>
                                  <a:pt x="230" y="35"/>
                                </a:moveTo>
                                <a:lnTo>
                                  <a:pt x="230" y="35"/>
                                </a:lnTo>
                                <a:cubicBezTo>
                                  <a:pt x="239" y="35"/>
                                  <a:pt x="257" y="44"/>
                                  <a:pt x="266" y="53"/>
                                </a:cubicBezTo>
                                <a:cubicBezTo>
                                  <a:pt x="292" y="35"/>
                                  <a:pt x="319" y="35"/>
                                  <a:pt x="346" y="26"/>
                                </a:cubicBezTo>
                                <a:cubicBezTo>
                                  <a:pt x="310" y="8"/>
                                  <a:pt x="275" y="0"/>
                                  <a:pt x="230" y="0"/>
                                </a:cubicBezTo>
                                <a:cubicBezTo>
                                  <a:pt x="204" y="0"/>
                                  <a:pt x="177" y="0"/>
                                  <a:pt x="151" y="8"/>
                                </a:cubicBezTo>
                                <a:cubicBezTo>
                                  <a:pt x="168" y="17"/>
                                  <a:pt x="186" y="35"/>
                                  <a:pt x="204" y="44"/>
                                </a:cubicBezTo>
                                <a:cubicBezTo>
                                  <a:pt x="213" y="44"/>
                                  <a:pt x="221" y="35"/>
                                  <a:pt x="230" y="35"/>
                                </a:cubicBezTo>
                                <a:close/>
                                <a:moveTo>
                                  <a:pt x="301" y="266"/>
                                </a:moveTo>
                                <a:lnTo>
                                  <a:pt x="301" y="266"/>
                                </a:lnTo>
                                <a:cubicBezTo>
                                  <a:pt x="310" y="257"/>
                                  <a:pt x="310" y="257"/>
                                  <a:pt x="319" y="248"/>
                                </a:cubicBezTo>
                                <a:cubicBezTo>
                                  <a:pt x="301" y="204"/>
                                  <a:pt x="275" y="168"/>
                                  <a:pt x="248" y="132"/>
                                </a:cubicBezTo>
                                <a:cubicBezTo>
                                  <a:pt x="248" y="132"/>
                                  <a:pt x="239" y="132"/>
                                  <a:pt x="230" y="132"/>
                                </a:cubicBezTo>
                                <a:cubicBezTo>
                                  <a:pt x="221" y="132"/>
                                  <a:pt x="213" y="132"/>
                                  <a:pt x="204" y="124"/>
                                </a:cubicBezTo>
                                <a:cubicBezTo>
                                  <a:pt x="186" y="141"/>
                                  <a:pt x="168" y="151"/>
                                  <a:pt x="151" y="168"/>
                                </a:cubicBezTo>
                                <a:cubicBezTo>
                                  <a:pt x="160" y="177"/>
                                  <a:pt x="160" y="186"/>
                                  <a:pt x="160" y="195"/>
                                </a:cubicBezTo>
                                <a:cubicBezTo>
                                  <a:pt x="160" y="204"/>
                                  <a:pt x="160" y="204"/>
                                  <a:pt x="160" y="213"/>
                                </a:cubicBezTo>
                                <a:cubicBezTo>
                                  <a:pt x="204" y="239"/>
                                  <a:pt x="248" y="257"/>
                                  <a:pt x="301" y="266"/>
                                </a:cubicBezTo>
                                <a:close/>
                                <a:moveTo>
                                  <a:pt x="363" y="327"/>
                                </a:moveTo>
                                <a:lnTo>
                                  <a:pt x="363" y="327"/>
                                </a:lnTo>
                                <a:cubicBezTo>
                                  <a:pt x="363" y="336"/>
                                  <a:pt x="363" y="354"/>
                                  <a:pt x="363" y="363"/>
                                </a:cubicBezTo>
                                <a:cubicBezTo>
                                  <a:pt x="363" y="372"/>
                                  <a:pt x="363" y="389"/>
                                  <a:pt x="363" y="407"/>
                                </a:cubicBezTo>
                                <a:cubicBezTo>
                                  <a:pt x="399" y="380"/>
                                  <a:pt x="434" y="336"/>
                                  <a:pt x="443" y="292"/>
                                </a:cubicBezTo>
                                <a:cubicBezTo>
                                  <a:pt x="426" y="301"/>
                                  <a:pt x="408" y="301"/>
                                  <a:pt x="390" y="301"/>
                                </a:cubicBezTo>
                                <a:cubicBezTo>
                                  <a:pt x="390" y="319"/>
                                  <a:pt x="381" y="327"/>
                                  <a:pt x="363" y="327"/>
                                </a:cubicBezTo>
                                <a:close/>
                                <a:moveTo>
                                  <a:pt x="292" y="301"/>
                                </a:moveTo>
                                <a:lnTo>
                                  <a:pt x="292" y="301"/>
                                </a:lnTo>
                                <a:cubicBezTo>
                                  <a:pt x="239" y="292"/>
                                  <a:pt x="186" y="266"/>
                                  <a:pt x="142" y="239"/>
                                </a:cubicBezTo>
                                <a:cubicBezTo>
                                  <a:pt x="133" y="239"/>
                                  <a:pt x="124" y="248"/>
                                  <a:pt x="115" y="248"/>
                                </a:cubicBezTo>
                                <a:cubicBezTo>
                                  <a:pt x="107" y="248"/>
                                  <a:pt x="107" y="248"/>
                                  <a:pt x="107" y="239"/>
                                </a:cubicBezTo>
                                <a:cubicBezTo>
                                  <a:pt x="79" y="283"/>
                                  <a:pt x="71" y="327"/>
                                  <a:pt x="62" y="380"/>
                                </a:cubicBezTo>
                                <a:cubicBezTo>
                                  <a:pt x="89" y="398"/>
                                  <a:pt x="115" y="425"/>
                                  <a:pt x="142" y="434"/>
                                </a:cubicBezTo>
                                <a:cubicBezTo>
                                  <a:pt x="177" y="380"/>
                                  <a:pt x="230" y="327"/>
                                  <a:pt x="292" y="301"/>
                                </a:cubicBezTo>
                                <a:close/>
                                <a:moveTo>
                                  <a:pt x="381" y="53"/>
                                </a:moveTo>
                                <a:lnTo>
                                  <a:pt x="381" y="53"/>
                                </a:lnTo>
                                <a:cubicBezTo>
                                  <a:pt x="346" y="62"/>
                                  <a:pt x="310" y="70"/>
                                  <a:pt x="275" y="79"/>
                                </a:cubicBezTo>
                                <a:lnTo>
                                  <a:pt x="283" y="88"/>
                                </a:lnTo>
                                <a:cubicBezTo>
                                  <a:pt x="283" y="97"/>
                                  <a:pt x="275" y="97"/>
                                  <a:pt x="275" y="106"/>
                                </a:cubicBezTo>
                                <a:cubicBezTo>
                                  <a:pt x="310" y="141"/>
                                  <a:pt x="328" y="186"/>
                                  <a:pt x="346" y="239"/>
                                </a:cubicBezTo>
                                <a:cubicBezTo>
                                  <a:pt x="363" y="239"/>
                                  <a:pt x="381" y="248"/>
                                  <a:pt x="390" y="266"/>
                                </a:cubicBezTo>
                                <a:cubicBezTo>
                                  <a:pt x="417" y="266"/>
                                  <a:pt x="434" y="266"/>
                                  <a:pt x="452" y="257"/>
                                </a:cubicBezTo>
                                <a:cubicBezTo>
                                  <a:pt x="461" y="248"/>
                                  <a:pt x="461" y="230"/>
                                  <a:pt x="461" y="221"/>
                                </a:cubicBezTo>
                                <a:cubicBezTo>
                                  <a:pt x="461" y="160"/>
                                  <a:pt x="426" y="97"/>
                                  <a:pt x="381" y="53"/>
                                </a:cubicBezTo>
                                <a:close/>
                                <a:moveTo>
                                  <a:pt x="319" y="327"/>
                                </a:moveTo>
                                <a:lnTo>
                                  <a:pt x="319" y="327"/>
                                </a:lnTo>
                                <a:cubicBezTo>
                                  <a:pt x="257" y="354"/>
                                  <a:pt x="213" y="389"/>
                                  <a:pt x="177" y="443"/>
                                </a:cubicBezTo>
                                <a:cubicBezTo>
                                  <a:pt x="195" y="451"/>
                                  <a:pt x="213" y="451"/>
                                  <a:pt x="230" y="451"/>
                                </a:cubicBezTo>
                                <a:cubicBezTo>
                                  <a:pt x="266" y="451"/>
                                  <a:pt x="292" y="443"/>
                                  <a:pt x="328" y="434"/>
                                </a:cubicBezTo>
                                <a:cubicBezTo>
                                  <a:pt x="328" y="407"/>
                                  <a:pt x="337" y="380"/>
                                  <a:pt x="337" y="363"/>
                                </a:cubicBezTo>
                                <a:cubicBezTo>
                                  <a:pt x="337" y="354"/>
                                  <a:pt x="337" y="345"/>
                                  <a:pt x="328" y="336"/>
                                </a:cubicBezTo>
                                <a:cubicBezTo>
                                  <a:pt x="328" y="327"/>
                                  <a:pt x="319" y="327"/>
                                  <a:pt x="319" y="3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50" name="Freeform 2"/>
                        <wps:cNvSpPr/>
                        <wps:spPr>
                          <a:xfrm>
                            <a:off x="21259" y="13164"/>
                            <a:ext cx="227" cy="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0857" y="0"/>
                              </a:cxn>
                              <a:cxn ang="0">
                                <a:pos x="50857" y="0"/>
                              </a:cxn>
                              <a:cxn ang="0">
                                <a:pos x="0" y="51294"/>
                              </a:cxn>
                              <a:cxn ang="0">
                                <a:pos x="50857" y="163730"/>
                              </a:cxn>
                              <a:cxn ang="0">
                                <a:pos x="100900" y="51294"/>
                              </a:cxn>
                              <a:cxn ang="0">
                                <a:pos x="50857" y="0"/>
                              </a:cxn>
                              <a:cxn ang="0">
                                <a:pos x="50857" y="80429"/>
                              </a:cxn>
                              <a:cxn ang="0">
                                <a:pos x="50857" y="80429"/>
                              </a:cxn>
                              <a:cxn ang="0">
                                <a:pos x="21563" y="51294"/>
                              </a:cxn>
                              <a:cxn ang="0">
                                <a:pos x="50857" y="22159"/>
                              </a:cxn>
                              <a:cxn ang="0">
                                <a:pos x="79337" y="51294"/>
                              </a:cxn>
                              <a:cxn ang="0">
                                <a:pos x="50857" y="80429"/>
                              </a:cxn>
                            </a:cxnLst>
                            <a:pathLst>
                              <a:path w="249" h="400">
                                <a:moveTo>
                                  <a:pt x="125" y="0"/>
                                </a:moveTo>
                                <a:lnTo>
                                  <a:pt x="125" y="0"/>
                                </a:lnTo>
                                <a:cubicBezTo>
                                  <a:pt x="53" y="0"/>
                                  <a:pt x="0" y="54"/>
                                  <a:pt x="0" y="125"/>
                                </a:cubicBezTo>
                                <a:cubicBezTo>
                                  <a:pt x="0" y="240"/>
                                  <a:pt x="125" y="399"/>
                                  <a:pt x="125" y="399"/>
                                </a:cubicBezTo>
                                <a:cubicBezTo>
                                  <a:pt x="125" y="399"/>
                                  <a:pt x="248" y="240"/>
                                  <a:pt x="248" y="125"/>
                                </a:cubicBezTo>
                                <a:cubicBezTo>
                                  <a:pt x="248" y="54"/>
                                  <a:pt x="195" y="0"/>
                                  <a:pt x="125" y="0"/>
                                </a:cubicBezTo>
                                <a:close/>
                                <a:moveTo>
                                  <a:pt x="125" y="196"/>
                                </a:moveTo>
                                <a:lnTo>
                                  <a:pt x="125" y="196"/>
                                </a:lnTo>
                                <a:cubicBezTo>
                                  <a:pt x="88" y="196"/>
                                  <a:pt x="53" y="160"/>
                                  <a:pt x="53" y="125"/>
                                </a:cubicBezTo>
                                <a:cubicBezTo>
                                  <a:pt x="53" y="89"/>
                                  <a:pt x="88" y="54"/>
                                  <a:pt x="125" y="54"/>
                                </a:cubicBezTo>
                                <a:cubicBezTo>
                                  <a:pt x="159" y="54"/>
                                  <a:pt x="195" y="89"/>
                                  <a:pt x="195" y="125"/>
                                </a:cubicBezTo>
                                <a:cubicBezTo>
                                  <a:pt x="195" y="160"/>
                                  <a:pt x="159" y="196"/>
                                  <a:pt x="125" y="1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s:wsp>
                        <wps:cNvPr id="51" name="Freeform 30"/>
                        <wps:cNvSpPr/>
                        <wps:spPr>
                          <a:xfrm>
                            <a:off x="19323" y="15833"/>
                            <a:ext cx="454" cy="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112" y="193205"/>
                              </a:cxn>
                              <a:cxn ang="0">
                                <a:pos x="54112" y="193205"/>
                              </a:cxn>
                              <a:cxn ang="0">
                                <a:pos x="75675" y="193205"/>
                              </a:cxn>
                              <a:cxn ang="0">
                                <a:pos x="119209" y="109167"/>
                              </a:cxn>
                              <a:cxn ang="0">
                                <a:pos x="173320" y="109167"/>
                              </a:cxn>
                              <a:cxn ang="0">
                                <a:pos x="202207" y="94748"/>
                              </a:cxn>
                              <a:cxn ang="0">
                                <a:pos x="173320" y="80330"/>
                              </a:cxn>
                              <a:cxn ang="0">
                                <a:pos x="119209" y="80330"/>
                              </a:cxn>
                              <a:cxn ang="0">
                                <a:pos x="75675" y="0"/>
                              </a:cxn>
                              <a:cxn ang="0">
                                <a:pos x="54112" y="0"/>
                              </a:cxn>
                              <a:cxn ang="0">
                                <a:pos x="79337" y="80330"/>
                              </a:cxn>
                              <a:cxn ang="0">
                                <a:pos x="43534" y="80330"/>
                              </a:cxn>
                              <a:cxn ang="0">
                                <a:pos x="21563" y="61793"/>
                              </a:cxn>
                              <a:cxn ang="0">
                                <a:pos x="0" y="61793"/>
                              </a:cxn>
                              <a:cxn ang="0">
                                <a:pos x="14647" y="94748"/>
                              </a:cxn>
                              <a:cxn ang="0">
                                <a:pos x="0" y="131413"/>
                              </a:cxn>
                              <a:cxn ang="0">
                                <a:pos x="21563" y="131413"/>
                              </a:cxn>
                              <a:cxn ang="0">
                                <a:pos x="43534" y="109167"/>
                              </a:cxn>
                              <a:cxn ang="0">
                                <a:pos x="79337" y="109167"/>
                              </a:cxn>
                              <a:cxn ang="0">
                                <a:pos x="54112" y="193205"/>
                              </a:cxn>
                            </a:cxnLst>
                            <a:pathLst>
                              <a:path w="498" h="470">
                                <a:moveTo>
                                  <a:pt x="133" y="469"/>
                                </a:moveTo>
                                <a:lnTo>
                                  <a:pt x="133" y="469"/>
                                </a:lnTo>
                                <a:cubicBezTo>
                                  <a:pt x="186" y="469"/>
                                  <a:pt x="186" y="469"/>
                                  <a:pt x="186" y="469"/>
                                </a:cubicBezTo>
                                <a:cubicBezTo>
                                  <a:pt x="293" y="265"/>
                                  <a:pt x="293" y="265"/>
                                  <a:pt x="293" y="265"/>
                                </a:cubicBezTo>
                                <a:cubicBezTo>
                                  <a:pt x="426" y="265"/>
                                  <a:pt x="426" y="265"/>
                                  <a:pt x="426" y="265"/>
                                </a:cubicBezTo>
                                <a:cubicBezTo>
                                  <a:pt x="426" y="265"/>
                                  <a:pt x="497" y="265"/>
                                  <a:pt x="497" y="230"/>
                                </a:cubicBezTo>
                                <a:cubicBezTo>
                                  <a:pt x="497" y="195"/>
                                  <a:pt x="426" y="195"/>
                                  <a:pt x="426" y="195"/>
                                </a:cubicBezTo>
                                <a:cubicBezTo>
                                  <a:pt x="293" y="195"/>
                                  <a:pt x="293" y="195"/>
                                  <a:pt x="293" y="195"/>
                                </a:cubicBezTo>
                                <a:cubicBezTo>
                                  <a:pt x="186" y="0"/>
                                  <a:pt x="186" y="0"/>
                                  <a:pt x="186" y="0"/>
                                </a:cubicBezTo>
                                <a:cubicBezTo>
                                  <a:pt x="133" y="0"/>
                                  <a:pt x="133" y="0"/>
                                  <a:pt x="133" y="0"/>
                                </a:cubicBezTo>
                                <a:cubicBezTo>
                                  <a:pt x="195" y="195"/>
                                  <a:pt x="195" y="195"/>
                                  <a:pt x="195" y="195"/>
                                </a:cubicBezTo>
                                <a:cubicBezTo>
                                  <a:pt x="107" y="195"/>
                                  <a:pt x="107" y="195"/>
                                  <a:pt x="107" y="195"/>
                                </a:cubicBezTo>
                                <a:cubicBezTo>
                                  <a:pt x="53" y="150"/>
                                  <a:pt x="53" y="150"/>
                                  <a:pt x="53" y="150"/>
                                </a:cubicBezTo>
                                <a:cubicBezTo>
                                  <a:pt x="0" y="150"/>
                                  <a:pt x="0" y="150"/>
                                  <a:pt x="0" y="150"/>
                                </a:cubicBezTo>
                                <a:cubicBezTo>
                                  <a:pt x="36" y="230"/>
                                  <a:pt x="36" y="230"/>
                                  <a:pt x="36" y="230"/>
                                </a:cubicBezTo>
                                <a:cubicBezTo>
                                  <a:pt x="0" y="319"/>
                                  <a:pt x="0" y="319"/>
                                  <a:pt x="0" y="319"/>
                                </a:cubicBezTo>
                                <a:cubicBezTo>
                                  <a:pt x="53" y="319"/>
                                  <a:pt x="53" y="319"/>
                                  <a:pt x="53" y="319"/>
                                </a:cubicBezTo>
                                <a:cubicBezTo>
                                  <a:pt x="107" y="265"/>
                                  <a:pt x="107" y="265"/>
                                  <a:pt x="107" y="265"/>
                                </a:cubicBezTo>
                                <a:cubicBezTo>
                                  <a:pt x="195" y="265"/>
                                  <a:pt x="195" y="265"/>
                                  <a:pt x="195" y="265"/>
                                </a:cubicBezTo>
                                <a:lnTo>
                                  <a:pt x="133" y="46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  <wpg:grpSp>
                        <wpg:cNvPr id="72" name="组合 15"/>
                        <wpg:cNvGrpSpPr/>
                        <wpg:grpSpPr>
                          <a:xfrm>
                            <a:off x="24782" y="12244"/>
                            <a:ext cx="3128" cy="4027"/>
                            <a:chOff x="24782" y="12244"/>
                            <a:chExt cx="3128" cy="4027"/>
                          </a:xfrm>
                        </wpg:grpSpPr>
                        <wps:wsp>
                          <wps:cNvPr id="52" name="Freeform 33"/>
                          <wps:cNvSpPr/>
                          <wps:spPr>
                            <a:xfrm>
                              <a:off x="26737" y="15833"/>
                              <a:ext cx="311" cy="3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1444" y="146862"/>
                                </a:cxn>
                                <a:cxn ang="0">
                                  <a:pos x="51444" y="146862"/>
                                </a:cxn>
                                <a:cxn ang="0">
                                  <a:pos x="40657" y="139416"/>
                                </a:cxn>
                                <a:cxn ang="0">
                                  <a:pos x="3734" y="91840"/>
                                </a:cxn>
                                <a:cxn ang="0">
                                  <a:pos x="7468" y="73638"/>
                                </a:cxn>
                                <a:cxn ang="0">
                                  <a:pos x="25722" y="73638"/>
                                </a:cxn>
                                <a:cxn ang="0">
                                  <a:pos x="51444" y="106733"/>
                                </a:cxn>
                                <a:cxn ang="0">
                                  <a:pos x="110355" y="11169"/>
                                </a:cxn>
                                <a:cxn ang="0">
                                  <a:pos x="132343" y="3723"/>
                                </a:cxn>
                                <a:cxn ang="0">
                                  <a:pos x="136077" y="25649"/>
                                </a:cxn>
                                <a:cxn ang="0">
                                  <a:pos x="66379" y="139416"/>
                                </a:cxn>
                                <a:cxn ang="0">
                                  <a:pos x="51444" y="146862"/>
                                </a:cxn>
                              </a:cxnLst>
                              <a:pathLst>
                                <a:path w="338" h="356">
                                  <a:moveTo>
                                    <a:pt x="124" y="355"/>
                                  </a:moveTo>
                                  <a:lnTo>
                                    <a:pt x="124" y="355"/>
                                  </a:lnTo>
                                  <a:cubicBezTo>
                                    <a:pt x="115" y="355"/>
                                    <a:pt x="107" y="346"/>
                                    <a:pt x="98" y="337"/>
                                  </a:cubicBezTo>
                                  <a:cubicBezTo>
                                    <a:pt x="9" y="222"/>
                                    <a:pt x="9" y="222"/>
                                    <a:pt x="9" y="222"/>
                                  </a:cubicBezTo>
                                  <a:cubicBezTo>
                                    <a:pt x="0" y="204"/>
                                    <a:pt x="0" y="187"/>
                                    <a:pt x="18" y="178"/>
                                  </a:cubicBezTo>
                                  <a:cubicBezTo>
                                    <a:pt x="36" y="160"/>
                                    <a:pt x="53" y="168"/>
                                    <a:pt x="62" y="178"/>
                                  </a:cubicBezTo>
                                  <a:cubicBezTo>
                                    <a:pt x="124" y="258"/>
                                    <a:pt x="124" y="258"/>
                                    <a:pt x="124" y="258"/>
                                  </a:cubicBezTo>
                                  <a:cubicBezTo>
                                    <a:pt x="266" y="27"/>
                                    <a:pt x="266" y="27"/>
                                    <a:pt x="266" y="27"/>
                                  </a:cubicBezTo>
                                  <a:cubicBezTo>
                                    <a:pt x="284" y="9"/>
                                    <a:pt x="301" y="0"/>
                                    <a:pt x="319" y="9"/>
                                  </a:cubicBezTo>
                                  <a:cubicBezTo>
                                    <a:pt x="337" y="18"/>
                                    <a:pt x="337" y="45"/>
                                    <a:pt x="328" y="62"/>
                                  </a:cubicBezTo>
                                  <a:cubicBezTo>
                                    <a:pt x="160" y="337"/>
                                    <a:pt x="160" y="337"/>
                                    <a:pt x="160" y="337"/>
                                  </a:cubicBezTo>
                                  <a:cubicBezTo>
                                    <a:pt x="151" y="346"/>
                                    <a:pt x="142" y="355"/>
                                    <a:pt x="124" y="35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53" name="Freeform 52"/>
                          <wps:cNvSpPr/>
                          <wps:spPr>
                            <a:xfrm>
                              <a:off x="25682" y="12244"/>
                              <a:ext cx="440" cy="4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5066" y="202207"/>
                                </a:cxn>
                                <a:cxn ang="0">
                                  <a:pos x="55066" y="202207"/>
                                </a:cxn>
                                <a:cxn ang="0">
                                  <a:pos x="21944" y="187153"/>
                                </a:cxn>
                                <a:cxn ang="0">
                                  <a:pos x="21944" y="115547"/>
                                </a:cxn>
                                <a:cxn ang="0">
                                  <a:pos x="124624" y="14240"/>
                                </a:cxn>
                                <a:cxn ang="0">
                                  <a:pos x="161473" y="3662"/>
                                </a:cxn>
                                <a:cxn ang="0">
                                  <a:pos x="187142" y="28886"/>
                                </a:cxn>
                                <a:cxn ang="0">
                                  <a:pos x="175964" y="64690"/>
                                </a:cxn>
                                <a:cxn ang="0">
                                  <a:pos x="80736" y="158673"/>
                                </a:cxn>
                                <a:cxn ang="0">
                                  <a:pos x="62105" y="169252"/>
                                </a:cxn>
                                <a:cxn ang="0">
                                  <a:pos x="43887" y="162335"/>
                                </a:cxn>
                                <a:cxn ang="0">
                                  <a:pos x="47614" y="129787"/>
                                </a:cxn>
                                <a:cxn ang="0">
                                  <a:pos x="117586" y="61028"/>
                                </a:cxn>
                                <a:cxn ang="0">
                                  <a:pos x="127936" y="61028"/>
                                </a:cxn>
                                <a:cxn ang="0">
                                  <a:pos x="127936" y="72420"/>
                                </a:cxn>
                                <a:cxn ang="0">
                                  <a:pos x="58793" y="140364"/>
                                </a:cxn>
                                <a:cxn ang="0">
                                  <a:pos x="55066" y="155012"/>
                                </a:cxn>
                                <a:cxn ang="0">
                                  <a:pos x="58793" y="155012"/>
                                </a:cxn>
                                <a:cxn ang="0">
                                  <a:pos x="69558" y="151350"/>
                                </a:cxn>
                                <a:cxn ang="0">
                                  <a:pos x="165199" y="54112"/>
                                </a:cxn>
                                <a:cxn ang="0">
                                  <a:pos x="172237" y="32549"/>
                                </a:cxn>
                                <a:cxn ang="0">
                                  <a:pos x="157746" y="17902"/>
                                </a:cxn>
                                <a:cxn ang="0">
                                  <a:pos x="135803" y="25225"/>
                                </a:cxn>
                                <a:cxn ang="0">
                                  <a:pos x="33122" y="122463"/>
                                </a:cxn>
                                <a:cxn ang="0">
                                  <a:pos x="33122" y="176575"/>
                                </a:cxn>
                                <a:cxn ang="0">
                                  <a:pos x="84048" y="172913"/>
                                </a:cxn>
                                <a:cxn ang="0">
                                  <a:pos x="187142" y="75675"/>
                                </a:cxn>
                                <a:cxn ang="0">
                                  <a:pos x="197907" y="75675"/>
                                </a:cxn>
                                <a:cxn ang="0">
                                  <a:pos x="197907" y="82592"/>
                                </a:cxn>
                                <a:cxn ang="0">
                                  <a:pos x="95227" y="183898"/>
                                </a:cxn>
                                <a:cxn ang="0">
                                  <a:pos x="55066" y="202207"/>
                                </a:cxn>
                              </a:cxnLst>
                              <a:pathLst>
                                <a:path w="479" h="498">
                                  <a:moveTo>
                                    <a:pt x="133" y="497"/>
                                  </a:moveTo>
                                  <a:lnTo>
                                    <a:pt x="133" y="497"/>
                                  </a:lnTo>
                                  <a:cubicBezTo>
                                    <a:pt x="106" y="497"/>
                                    <a:pt x="71" y="478"/>
                                    <a:pt x="53" y="460"/>
                                  </a:cubicBezTo>
                                  <a:cubicBezTo>
                                    <a:pt x="9" y="416"/>
                                    <a:pt x="0" y="337"/>
                                    <a:pt x="53" y="284"/>
                                  </a:cubicBezTo>
                                  <a:cubicBezTo>
                                    <a:pt x="89" y="248"/>
                                    <a:pt x="230" y="106"/>
                                    <a:pt x="301" y="35"/>
                                  </a:cubicBezTo>
                                  <a:cubicBezTo>
                                    <a:pt x="328" y="9"/>
                                    <a:pt x="363" y="0"/>
                                    <a:pt x="390" y="9"/>
                                  </a:cubicBezTo>
                                  <a:cubicBezTo>
                                    <a:pt x="416" y="18"/>
                                    <a:pt x="443" y="44"/>
                                    <a:pt x="452" y="71"/>
                                  </a:cubicBezTo>
                                  <a:cubicBezTo>
                                    <a:pt x="461" y="97"/>
                                    <a:pt x="452" y="133"/>
                                    <a:pt x="425" y="159"/>
                                  </a:cubicBezTo>
                                  <a:cubicBezTo>
                                    <a:pt x="195" y="390"/>
                                    <a:pt x="195" y="390"/>
                                    <a:pt x="195" y="390"/>
                                  </a:cubicBezTo>
                                  <a:cubicBezTo>
                                    <a:pt x="177" y="407"/>
                                    <a:pt x="159" y="416"/>
                                    <a:pt x="150" y="416"/>
                                  </a:cubicBezTo>
                                  <a:cubicBezTo>
                                    <a:pt x="133" y="416"/>
                                    <a:pt x="115" y="416"/>
                                    <a:pt x="106" y="399"/>
                                  </a:cubicBezTo>
                                  <a:cubicBezTo>
                                    <a:pt x="89" y="381"/>
                                    <a:pt x="89" y="354"/>
                                    <a:pt x="115" y="319"/>
                                  </a:cubicBezTo>
                                  <a:cubicBezTo>
                                    <a:pt x="284" y="150"/>
                                    <a:pt x="284" y="150"/>
                                    <a:pt x="284" y="150"/>
                                  </a:cubicBezTo>
                                  <a:cubicBezTo>
                                    <a:pt x="293" y="150"/>
                                    <a:pt x="301" y="150"/>
                                    <a:pt x="309" y="150"/>
                                  </a:cubicBezTo>
                                  <a:cubicBezTo>
                                    <a:pt x="309" y="159"/>
                                    <a:pt x="309" y="168"/>
                                    <a:pt x="309" y="178"/>
                                  </a:cubicBezTo>
                                  <a:cubicBezTo>
                                    <a:pt x="142" y="345"/>
                                    <a:pt x="142" y="345"/>
                                    <a:pt x="142" y="345"/>
                                  </a:cubicBezTo>
                                  <a:cubicBezTo>
                                    <a:pt x="124" y="354"/>
                                    <a:pt x="124" y="372"/>
                                    <a:pt x="133" y="381"/>
                                  </a:cubicBezTo>
                                  <a:lnTo>
                                    <a:pt x="142" y="381"/>
                                  </a:lnTo>
                                  <a:cubicBezTo>
                                    <a:pt x="150" y="381"/>
                                    <a:pt x="159" y="372"/>
                                    <a:pt x="168" y="372"/>
                                  </a:cubicBezTo>
                                  <a:cubicBezTo>
                                    <a:pt x="399" y="133"/>
                                    <a:pt x="399" y="133"/>
                                    <a:pt x="399" y="133"/>
                                  </a:cubicBezTo>
                                  <a:cubicBezTo>
                                    <a:pt x="416" y="115"/>
                                    <a:pt x="425" y="97"/>
                                    <a:pt x="416" y="80"/>
                                  </a:cubicBezTo>
                                  <a:cubicBezTo>
                                    <a:pt x="416" y="62"/>
                                    <a:pt x="399" y="44"/>
                                    <a:pt x="381" y="44"/>
                                  </a:cubicBezTo>
                                  <a:cubicBezTo>
                                    <a:pt x="363" y="35"/>
                                    <a:pt x="346" y="44"/>
                                    <a:pt x="328" y="62"/>
                                  </a:cubicBezTo>
                                  <a:cubicBezTo>
                                    <a:pt x="256" y="133"/>
                                    <a:pt x="115" y="275"/>
                                    <a:pt x="80" y="301"/>
                                  </a:cubicBezTo>
                                  <a:cubicBezTo>
                                    <a:pt x="36" y="354"/>
                                    <a:pt x="44" y="407"/>
                                    <a:pt x="80" y="434"/>
                                  </a:cubicBezTo>
                                  <a:cubicBezTo>
                                    <a:pt x="106" y="460"/>
                                    <a:pt x="159" y="478"/>
                                    <a:pt x="203" y="425"/>
                                  </a:cubicBezTo>
                                  <a:cubicBezTo>
                                    <a:pt x="452" y="186"/>
                                    <a:pt x="452" y="186"/>
                                    <a:pt x="452" y="186"/>
                                  </a:cubicBezTo>
                                  <a:cubicBezTo>
                                    <a:pt x="461" y="178"/>
                                    <a:pt x="469" y="178"/>
                                    <a:pt x="478" y="186"/>
                                  </a:cubicBezTo>
                                  <a:lnTo>
                                    <a:pt x="478" y="203"/>
                                  </a:lnTo>
                                  <a:cubicBezTo>
                                    <a:pt x="230" y="452"/>
                                    <a:pt x="230" y="452"/>
                                    <a:pt x="230" y="452"/>
                                  </a:cubicBezTo>
                                  <a:cubicBezTo>
                                    <a:pt x="203" y="478"/>
                                    <a:pt x="168" y="497"/>
                                    <a:pt x="133" y="497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54" name="Freeform 145"/>
                          <wps:cNvSpPr/>
                          <wps:spPr>
                            <a:xfrm>
                              <a:off x="25734" y="14023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8978" y="164849"/>
                                </a:cxn>
                                <a:cxn ang="0">
                                  <a:pos x="28978" y="164849"/>
                                </a:cxn>
                                <a:cxn ang="0">
                                  <a:pos x="51334" y="182982"/>
                                </a:cxn>
                                <a:cxn ang="0">
                                  <a:pos x="69548" y="164849"/>
                                </a:cxn>
                                <a:cxn ang="0">
                                  <a:pos x="51334" y="142594"/>
                                </a:cxn>
                                <a:cxn ang="0">
                                  <a:pos x="28978" y="164849"/>
                                </a:cxn>
                                <a:cxn ang="0">
                                  <a:pos x="132060" y="164849"/>
                                </a:cxn>
                                <a:cxn ang="0">
                                  <a:pos x="132060" y="164849"/>
                                </a:cxn>
                                <a:cxn ang="0">
                                  <a:pos x="154001" y="182982"/>
                                </a:cxn>
                                <a:cxn ang="0">
                                  <a:pos x="172629" y="164849"/>
                                </a:cxn>
                                <a:cxn ang="0">
                                  <a:pos x="154001" y="142594"/>
                                </a:cxn>
                                <a:cxn ang="0">
                                  <a:pos x="132060" y="164849"/>
                                </a:cxn>
                                <a:cxn ang="0">
                                  <a:pos x="65823" y="117042"/>
                                </a:cxn>
                                <a:cxn ang="0">
                                  <a:pos x="65823" y="117042"/>
                                </a:cxn>
                                <a:cxn ang="0">
                                  <a:pos x="179667" y="84073"/>
                                </a:cxn>
                                <a:cxn ang="0">
                                  <a:pos x="183392" y="77066"/>
                                </a:cxn>
                                <a:cxn ang="0">
                                  <a:pos x="183392" y="22255"/>
                                </a:cxn>
                                <a:cxn ang="0">
                                  <a:pos x="40570" y="22255"/>
                                </a:cxn>
                                <a:cxn ang="0">
                                  <a:pos x="40570" y="4121"/>
                                </a:cxn>
                                <a:cxn ang="0">
                                  <a:pos x="36844" y="0"/>
                                </a:cxn>
                                <a:cxn ang="0">
                                  <a:pos x="3726" y="0"/>
                                </a:cxn>
                                <a:cxn ang="0">
                                  <a:pos x="0" y="4121"/>
                                </a:cxn>
                                <a:cxn ang="0">
                                  <a:pos x="0" y="22255"/>
                                </a:cxn>
                                <a:cxn ang="0">
                                  <a:pos x="18629" y="22255"/>
                                </a:cxn>
                                <a:cxn ang="0">
                                  <a:pos x="40570" y="113333"/>
                                </a:cxn>
                                <a:cxn ang="0">
                                  <a:pos x="40570" y="124460"/>
                                </a:cxn>
                                <a:cxn ang="0">
                                  <a:pos x="40570" y="139297"/>
                                </a:cxn>
                                <a:cxn ang="0">
                                  <a:pos x="43882" y="142594"/>
                                </a:cxn>
                                <a:cxn ang="0">
                                  <a:pos x="51334" y="142594"/>
                                </a:cxn>
                                <a:cxn ang="0">
                                  <a:pos x="154001" y="142594"/>
                                </a:cxn>
                                <a:cxn ang="0">
                                  <a:pos x="179667" y="142594"/>
                                </a:cxn>
                                <a:cxn ang="0">
                                  <a:pos x="183392" y="139297"/>
                                </a:cxn>
                                <a:cxn ang="0">
                                  <a:pos x="183392" y="124460"/>
                                </a:cxn>
                                <a:cxn ang="0">
                                  <a:pos x="69548" y="124460"/>
                                </a:cxn>
                                <a:cxn ang="0">
                                  <a:pos x="65823" y="117042"/>
                                </a:cxn>
                              </a:cxnLst>
                              <a:pathLst>
                                <a:path w="444" h="445">
                                  <a:moveTo>
                                    <a:pt x="70" y="400"/>
                                  </a:moveTo>
                                  <a:lnTo>
                                    <a:pt x="70" y="400"/>
                                  </a:lnTo>
                                  <a:cubicBezTo>
                                    <a:pt x="70" y="426"/>
                                    <a:pt x="98" y="444"/>
                                    <a:pt x="124" y="444"/>
                                  </a:cubicBezTo>
                                  <a:cubicBezTo>
                                    <a:pt x="151" y="444"/>
                                    <a:pt x="168" y="426"/>
                                    <a:pt x="168" y="400"/>
                                  </a:cubicBezTo>
                                  <a:cubicBezTo>
                                    <a:pt x="168" y="373"/>
                                    <a:pt x="151" y="346"/>
                                    <a:pt x="124" y="346"/>
                                  </a:cubicBezTo>
                                  <a:cubicBezTo>
                                    <a:pt x="98" y="346"/>
                                    <a:pt x="70" y="373"/>
                                    <a:pt x="70" y="400"/>
                                  </a:cubicBezTo>
                                  <a:close/>
                                  <a:moveTo>
                                    <a:pt x="319" y="400"/>
                                  </a:moveTo>
                                  <a:lnTo>
                                    <a:pt x="319" y="400"/>
                                  </a:lnTo>
                                  <a:cubicBezTo>
                                    <a:pt x="319" y="426"/>
                                    <a:pt x="345" y="444"/>
                                    <a:pt x="372" y="444"/>
                                  </a:cubicBezTo>
                                  <a:cubicBezTo>
                                    <a:pt x="399" y="444"/>
                                    <a:pt x="417" y="426"/>
                                    <a:pt x="417" y="400"/>
                                  </a:cubicBezTo>
                                  <a:cubicBezTo>
                                    <a:pt x="417" y="373"/>
                                    <a:pt x="399" y="346"/>
                                    <a:pt x="372" y="346"/>
                                  </a:cubicBezTo>
                                  <a:cubicBezTo>
                                    <a:pt x="345" y="346"/>
                                    <a:pt x="319" y="373"/>
                                    <a:pt x="319" y="400"/>
                                  </a:cubicBezTo>
                                  <a:close/>
                                  <a:moveTo>
                                    <a:pt x="159" y="284"/>
                                  </a:moveTo>
                                  <a:lnTo>
                                    <a:pt x="159" y="284"/>
                                  </a:lnTo>
                                  <a:cubicBezTo>
                                    <a:pt x="434" y="204"/>
                                    <a:pt x="434" y="204"/>
                                    <a:pt x="434" y="204"/>
                                  </a:cubicBezTo>
                                  <a:cubicBezTo>
                                    <a:pt x="443" y="204"/>
                                    <a:pt x="443" y="195"/>
                                    <a:pt x="443" y="187"/>
                                  </a:cubicBezTo>
                                  <a:cubicBezTo>
                                    <a:pt x="443" y="54"/>
                                    <a:pt x="443" y="54"/>
                                    <a:pt x="443" y="54"/>
                                  </a:cubicBezTo>
                                  <a:cubicBezTo>
                                    <a:pt x="98" y="54"/>
                                    <a:pt x="98" y="54"/>
                                    <a:pt x="98" y="54"/>
                                  </a:cubicBezTo>
                                  <a:cubicBezTo>
                                    <a:pt x="98" y="10"/>
                                    <a:pt x="98" y="10"/>
                                    <a:pt x="98" y="10"/>
                                  </a:cubicBezTo>
                                  <a:lnTo>
                                    <a:pt x="89" y="0"/>
                                  </a:ln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0" y="0"/>
                                    <a:pt x="0" y="10"/>
                                    <a:pt x="0" y="10"/>
                                  </a:cubicBezTo>
                                  <a:cubicBezTo>
                                    <a:pt x="0" y="54"/>
                                    <a:pt x="0" y="54"/>
                                    <a:pt x="0" y="54"/>
                                  </a:cubicBezTo>
                                  <a:cubicBezTo>
                                    <a:pt x="45" y="54"/>
                                    <a:pt x="45" y="54"/>
                                    <a:pt x="45" y="54"/>
                                  </a:cubicBezTo>
                                  <a:cubicBezTo>
                                    <a:pt x="98" y="275"/>
                                    <a:pt x="98" y="275"/>
                                    <a:pt x="98" y="275"/>
                                  </a:cubicBezTo>
                                  <a:cubicBezTo>
                                    <a:pt x="98" y="302"/>
                                    <a:pt x="98" y="302"/>
                                    <a:pt x="98" y="302"/>
                                  </a:cubicBezTo>
                                  <a:cubicBezTo>
                                    <a:pt x="98" y="338"/>
                                    <a:pt x="98" y="338"/>
                                    <a:pt x="98" y="338"/>
                                  </a:cubicBezTo>
                                  <a:cubicBezTo>
                                    <a:pt x="98" y="346"/>
                                    <a:pt x="106" y="346"/>
                                    <a:pt x="106" y="346"/>
                                  </a:cubicBezTo>
                                  <a:cubicBezTo>
                                    <a:pt x="124" y="346"/>
                                    <a:pt x="124" y="346"/>
                                    <a:pt x="124" y="346"/>
                                  </a:cubicBezTo>
                                  <a:cubicBezTo>
                                    <a:pt x="372" y="346"/>
                                    <a:pt x="372" y="346"/>
                                    <a:pt x="372" y="346"/>
                                  </a:cubicBezTo>
                                  <a:cubicBezTo>
                                    <a:pt x="434" y="346"/>
                                    <a:pt x="434" y="346"/>
                                    <a:pt x="434" y="346"/>
                                  </a:cubicBezTo>
                                  <a:cubicBezTo>
                                    <a:pt x="443" y="346"/>
                                    <a:pt x="443" y="346"/>
                                    <a:pt x="443" y="338"/>
                                  </a:cubicBezTo>
                                  <a:cubicBezTo>
                                    <a:pt x="443" y="302"/>
                                    <a:pt x="443" y="302"/>
                                    <a:pt x="443" y="302"/>
                                  </a:cubicBezTo>
                                  <a:cubicBezTo>
                                    <a:pt x="168" y="302"/>
                                    <a:pt x="168" y="302"/>
                                    <a:pt x="168" y="302"/>
                                  </a:cubicBezTo>
                                  <a:cubicBezTo>
                                    <a:pt x="133" y="302"/>
                                    <a:pt x="133" y="284"/>
                                    <a:pt x="159" y="284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55" name="Freeform 146"/>
                          <wps:cNvSpPr/>
                          <wps:spPr>
                            <a:xfrm>
                              <a:off x="26662" y="12244"/>
                              <a:ext cx="327" cy="4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1556" y="22059"/>
                                </a:cxn>
                                <a:cxn ang="0">
                                  <a:pos x="131556" y="22059"/>
                                </a:cxn>
                                <a:cxn ang="0">
                                  <a:pos x="117077" y="50653"/>
                                </a:cxn>
                                <a:cxn ang="0">
                                  <a:pos x="29373" y="50653"/>
                                </a:cxn>
                                <a:cxn ang="0">
                                  <a:pos x="14893" y="22059"/>
                                </a:cxn>
                                <a:cxn ang="0">
                                  <a:pos x="0" y="36356"/>
                                </a:cxn>
                                <a:cxn ang="0">
                                  <a:pos x="0" y="188315"/>
                                </a:cxn>
                                <a:cxn ang="0">
                                  <a:pos x="14893" y="202613"/>
                                </a:cxn>
                                <a:cxn ang="0">
                                  <a:pos x="131556" y="202613"/>
                                </a:cxn>
                                <a:cxn ang="0">
                                  <a:pos x="146863" y="188315"/>
                                </a:cxn>
                                <a:cxn ang="0">
                                  <a:pos x="146863" y="36356"/>
                                </a:cxn>
                                <a:cxn ang="0">
                                  <a:pos x="131556" y="22059"/>
                                </a:cxn>
                                <a:cxn ang="0">
                                  <a:pos x="109630" y="40032"/>
                                </a:cxn>
                                <a:cxn ang="0">
                                  <a:pos x="109630" y="40032"/>
                                </a:cxn>
                                <a:cxn ang="0">
                                  <a:pos x="120800" y="22059"/>
                                </a:cxn>
                                <a:cxn ang="0">
                                  <a:pos x="95151" y="22059"/>
                                </a:cxn>
                                <a:cxn ang="0">
                                  <a:pos x="87704" y="0"/>
                                </a:cxn>
                                <a:cxn ang="0">
                                  <a:pos x="55022" y="0"/>
                                </a:cxn>
                                <a:cxn ang="0">
                                  <a:pos x="47576" y="22059"/>
                                </a:cxn>
                                <a:cxn ang="0">
                                  <a:pos x="25236" y="22059"/>
                                </a:cxn>
                                <a:cxn ang="0">
                                  <a:pos x="36820" y="40032"/>
                                </a:cxn>
                                <a:cxn ang="0">
                                  <a:pos x="109630" y="40032"/>
                                </a:cxn>
                              </a:cxnLst>
                              <a:pathLst>
                                <a:path w="356" h="497">
                                  <a:moveTo>
                                    <a:pt x="318" y="54"/>
                                  </a:moveTo>
                                  <a:lnTo>
                                    <a:pt x="318" y="54"/>
                                  </a:lnTo>
                                  <a:cubicBezTo>
                                    <a:pt x="283" y="124"/>
                                    <a:pt x="283" y="124"/>
                                    <a:pt x="283" y="124"/>
                                  </a:cubicBezTo>
                                  <a:cubicBezTo>
                                    <a:pt x="71" y="124"/>
                                    <a:pt x="71" y="124"/>
                                    <a:pt x="71" y="124"/>
                                  </a:cubicBezTo>
                                  <a:cubicBezTo>
                                    <a:pt x="36" y="54"/>
                                    <a:pt x="36" y="54"/>
                                    <a:pt x="36" y="54"/>
                                  </a:cubicBezTo>
                                  <a:cubicBezTo>
                                    <a:pt x="17" y="54"/>
                                    <a:pt x="0" y="71"/>
                                    <a:pt x="0" y="89"/>
                                  </a:cubicBezTo>
                                  <a:cubicBezTo>
                                    <a:pt x="0" y="461"/>
                                    <a:pt x="0" y="461"/>
                                    <a:pt x="0" y="461"/>
                                  </a:cubicBezTo>
                                  <a:cubicBezTo>
                                    <a:pt x="0" y="487"/>
                                    <a:pt x="17" y="496"/>
                                    <a:pt x="36" y="496"/>
                                  </a:cubicBezTo>
                                  <a:cubicBezTo>
                                    <a:pt x="318" y="496"/>
                                    <a:pt x="318" y="496"/>
                                    <a:pt x="318" y="496"/>
                                  </a:cubicBezTo>
                                  <a:cubicBezTo>
                                    <a:pt x="336" y="496"/>
                                    <a:pt x="355" y="487"/>
                                    <a:pt x="355" y="461"/>
                                  </a:cubicBezTo>
                                  <a:cubicBezTo>
                                    <a:pt x="355" y="89"/>
                                    <a:pt x="355" y="89"/>
                                    <a:pt x="355" y="89"/>
                                  </a:cubicBezTo>
                                  <a:cubicBezTo>
                                    <a:pt x="355" y="71"/>
                                    <a:pt x="336" y="54"/>
                                    <a:pt x="318" y="54"/>
                                  </a:cubicBezTo>
                                  <a:close/>
                                  <a:moveTo>
                                    <a:pt x="265" y="98"/>
                                  </a:moveTo>
                                  <a:lnTo>
                                    <a:pt x="265" y="98"/>
                                  </a:lnTo>
                                  <a:cubicBezTo>
                                    <a:pt x="292" y="54"/>
                                    <a:pt x="292" y="54"/>
                                    <a:pt x="292" y="54"/>
                                  </a:cubicBezTo>
                                  <a:cubicBezTo>
                                    <a:pt x="230" y="54"/>
                                    <a:pt x="230" y="54"/>
                                    <a:pt x="230" y="54"/>
                                  </a:cubicBezTo>
                                  <a:cubicBezTo>
                                    <a:pt x="212" y="0"/>
                                    <a:pt x="212" y="0"/>
                                    <a:pt x="212" y="0"/>
                                  </a:cubicBezTo>
                                  <a:cubicBezTo>
                                    <a:pt x="133" y="0"/>
                                    <a:pt x="133" y="0"/>
                                    <a:pt x="133" y="0"/>
                                  </a:cubicBezTo>
                                  <a:cubicBezTo>
                                    <a:pt x="115" y="54"/>
                                    <a:pt x="115" y="54"/>
                                    <a:pt x="115" y="54"/>
                                  </a:cubicBezTo>
                                  <a:cubicBezTo>
                                    <a:pt x="61" y="54"/>
                                    <a:pt x="61" y="54"/>
                                    <a:pt x="61" y="54"/>
                                  </a:cubicBezTo>
                                  <a:cubicBezTo>
                                    <a:pt x="89" y="98"/>
                                    <a:pt x="89" y="98"/>
                                    <a:pt x="89" y="98"/>
                                  </a:cubicBezTo>
                                  <a:lnTo>
                                    <a:pt x="265" y="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56" name="Freeform 74"/>
                          <wps:cNvSpPr/>
                          <wps:spPr>
                            <a:xfrm>
                              <a:off x="24825" y="14040"/>
                              <a:ext cx="425" cy="3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7564" y="87930"/>
                                </a:cxn>
                                <a:cxn ang="0">
                                  <a:pos x="187564" y="87930"/>
                                </a:cxn>
                                <a:cxn ang="0">
                                  <a:pos x="102724" y="7018"/>
                                </a:cxn>
                                <a:cxn ang="0">
                                  <a:pos x="88168" y="7018"/>
                                </a:cxn>
                                <a:cxn ang="0">
                                  <a:pos x="3743" y="87930"/>
                                </a:cxn>
                                <a:cxn ang="0">
                                  <a:pos x="7486" y="94947"/>
                                </a:cxn>
                                <a:cxn ang="0">
                                  <a:pos x="25785" y="94947"/>
                                </a:cxn>
                                <a:cxn ang="0">
                                  <a:pos x="25785" y="160998"/>
                                </a:cxn>
                                <a:cxn ang="0">
                                  <a:pos x="32855" y="168429"/>
                                </a:cxn>
                                <a:cxn ang="0">
                                  <a:pos x="73612" y="168429"/>
                                </a:cxn>
                                <a:cxn ang="0">
                                  <a:pos x="73612" y="102379"/>
                                </a:cxn>
                                <a:cxn ang="0">
                                  <a:pos x="117695" y="102379"/>
                                </a:cxn>
                                <a:cxn ang="0">
                                  <a:pos x="117695" y="168429"/>
                                </a:cxn>
                                <a:cxn ang="0">
                                  <a:pos x="158452" y="168429"/>
                                </a:cxn>
                                <a:cxn ang="0">
                                  <a:pos x="165522" y="160998"/>
                                </a:cxn>
                                <a:cxn ang="0">
                                  <a:pos x="165522" y="94947"/>
                                </a:cxn>
                                <a:cxn ang="0">
                                  <a:pos x="184237" y="94947"/>
                                </a:cxn>
                                <a:cxn ang="0">
                                  <a:pos x="187564" y="87930"/>
                                </a:cxn>
                              </a:cxnLst>
                              <a:pathLst>
                                <a:path w="461" h="409">
                                  <a:moveTo>
                                    <a:pt x="451" y="213"/>
                                  </a:moveTo>
                                  <a:lnTo>
                                    <a:pt x="451" y="213"/>
                                  </a:lnTo>
                                  <a:cubicBezTo>
                                    <a:pt x="247" y="17"/>
                                    <a:pt x="247" y="17"/>
                                    <a:pt x="247" y="17"/>
                                  </a:cubicBezTo>
                                  <a:cubicBezTo>
                                    <a:pt x="238" y="0"/>
                                    <a:pt x="221" y="0"/>
                                    <a:pt x="212" y="17"/>
                                  </a:cubicBezTo>
                                  <a:cubicBezTo>
                                    <a:pt x="9" y="213"/>
                                    <a:pt x="9" y="213"/>
                                    <a:pt x="9" y="213"/>
                                  </a:cubicBezTo>
                                  <a:cubicBezTo>
                                    <a:pt x="0" y="221"/>
                                    <a:pt x="9" y="230"/>
                                    <a:pt x="18" y="230"/>
                                  </a:cubicBezTo>
                                  <a:cubicBezTo>
                                    <a:pt x="62" y="230"/>
                                    <a:pt x="62" y="230"/>
                                    <a:pt x="62" y="230"/>
                                  </a:cubicBezTo>
                                  <a:cubicBezTo>
                                    <a:pt x="62" y="390"/>
                                    <a:pt x="62" y="390"/>
                                    <a:pt x="62" y="390"/>
                                  </a:cubicBezTo>
                                  <a:cubicBezTo>
                                    <a:pt x="62" y="399"/>
                                    <a:pt x="62" y="408"/>
                                    <a:pt x="79" y="408"/>
                                  </a:cubicBezTo>
                                  <a:cubicBezTo>
                                    <a:pt x="177" y="408"/>
                                    <a:pt x="177" y="408"/>
                                    <a:pt x="177" y="408"/>
                                  </a:cubicBezTo>
                                  <a:cubicBezTo>
                                    <a:pt x="177" y="248"/>
                                    <a:pt x="177" y="248"/>
                                    <a:pt x="177" y="248"/>
                                  </a:cubicBezTo>
                                  <a:cubicBezTo>
                                    <a:pt x="283" y="248"/>
                                    <a:pt x="283" y="248"/>
                                    <a:pt x="283" y="248"/>
                                  </a:cubicBezTo>
                                  <a:cubicBezTo>
                                    <a:pt x="283" y="408"/>
                                    <a:pt x="283" y="408"/>
                                    <a:pt x="283" y="408"/>
                                  </a:cubicBezTo>
                                  <a:cubicBezTo>
                                    <a:pt x="381" y="408"/>
                                    <a:pt x="381" y="408"/>
                                    <a:pt x="381" y="408"/>
                                  </a:cubicBezTo>
                                  <a:cubicBezTo>
                                    <a:pt x="398" y="408"/>
                                    <a:pt x="398" y="399"/>
                                    <a:pt x="398" y="390"/>
                                  </a:cubicBezTo>
                                  <a:cubicBezTo>
                                    <a:pt x="398" y="230"/>
                                    <a:pt x="398" y="230"/>
                                    <a:pt x="398" y="230"/>
                                  </a:cubicBezTo>
                                  <a:cubicBezTo>
                                    <a:pt x="443" y="230"/>
                                    <a:pt x="443" y="230"/>
                                    <a:pt x="443" y="230"/>
                                  </a:cubicBezTo>
                                  <a:cubicBezTo>
                                    <a:pt x="451" y="230"/>
                                    <a:pt x="460" y="221"/>
                                    <a:pt x="451" y="21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57" name="Freeform 151"/>
                          <wps:cNvSpPr/>
                          <wps:spPr>
                            <a:xfrm>
                              <a:off x="24833" y="15893"/>
                              <a:ext cx="457" cy="26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1352" y="89139"/>
                                </a:cxn>
                                <a:cxn ang="0">
                                  <a:pos x="51352" y="89139"/>
                                </a:cxn>
                                <a:cxn ang="0">
                                  <a:pos x="51352" y="39124"/>
                                </a:cxn>
                                <a:cxn ang="0">
                                  <a:pos x="73301" y="39124"/>
                                </a:cxn>
                                <a:cxn ang="0">
                                  <a:pos x="36443" y="0"/>
                                </a:cxn>
                                <a:cxn ang="0">
                                  <a:pos x="0" y="39124"/>
                                </a:cxn>
                                <a:cxn ang="0">
                                  <a:pos x="21949" y="39124"/>
                                </a:cxn>
                                <a:cxn ang="0">
                                  <a:pos x="21949" y="100029"/>
                                </a:cxn>
                                <a:cxn ang="0">
                                  <a:pos x="40170" y="117776"/>
                                </a:cxn>
                                <a:cxn ang="0">
                                  <a:pos x="132107" y="117776"/>
                                </a:cxn>
                                <a:cxn ang="0">
                                  <a:pos x="106017" y="89139"/>
                                </a:cxn>
                                <a:cxn ang="0">
                                  <a:pos x="51352" y="89139"/>
                                </a:cxn>
                                <a:cxn ang="0">
                                  <a:pos x="183459" y="78652"/>
                                </a:cxn>
                                <a:cxn ang="0">
                                  <a:pos x="183459" y="78652"/>
                                </a:cxn>
                                <a:cxn ang="0">
                                  <a:pos x="183459" y="17747"/>
                                </a:cxn>
                                <a:cxn ang="0">
                                  <a:pos x="165237" y="0"/>
                                </a:cxn>
                                <a:cxn ang="0">
                                  <a:pos x="73301" y="0"/>
                                </a:cxn>
                                <a:cxn ang="0">
                                  <a:pos x="98977" y="24604"/>
                                </a:cxn>
                                <a:cxn ang="0">
                                  <a:pos x="154056" y="24604"/>
                                </a:cxn>
                                <a:cxn ang="0">
                                  <a:pos x="154056" y="78652"/>
                                </a:cxn>
                                <a:cxn ang="0">
                                  <a:pos x="132107" y="78652"/>
                                </a:cxn>
                                <a:cxn ang="0">
                                  <a:pos x="168550" y="117776"/>
                                </a:cxn>
                                <a:cxn ang="0">
                                  <a:pos x="205408" y="78652"/>
                                </a:cxn>
                                <a:cxn ang="0">
                                  <a:pos x="183459" y="78652"/>
                                </a:cxn>
                              </a:cxnLst>
                              <a:pathLst>
                                <a:path w="497" h="293">
                                  <a:moveTo>
                                    <a:pt x="124" y="221"/>
                                  </a:moveTo>
                                  <a:lnTo>
                                    <a:pt x="124" y="221"/>
                                  </a:lnTo>
                                  <a:cubicBezTo>
                                    <a:pt x="124" y="97"/>
                                    <a:pt x="124" y="97"/>
                                    <a:pt x="124" y="97"/>
                                  </a:cubicBezTo>
                                  <a:cubicBezTo>
                                    <a:pt x="177" y="97"/>
                                    <a:pt x="177" y="97"/>
                                    <a:pt x="177" y="97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97"/>
                                    <a:pt x="0" y="97"/>
                                    <a:pt x="0" y="97"/>
                                  </a:cubicBezTo>
                                  <a:cubicBezTo>
                                    <a:pt x="53" y="97"/>
                                    <a:pt x="53" y="97"/>
                                    <a:pt x="53" y="97"/>
                                  </a:cubicBezTo>
                                  <a:cubicBezTo>
                                    <a:pt x="53" y="248"/>
                                    <a:pt x="53" y="248"/>
                                    <a:pt x="53" y="248"/>
                                  </a:cubicBezTo>
                                  <a:cubicBezTo>
                                    <a:pt x="53" y="274"/>
                                    <a:pt x="71" y="292"/>
                                    <a:pt x="97" y="292"/>
                                  </a:cubicBezTo>
                                  <a:cubicBezTo>
                                    <a:pt x="319" y="292"/>
                                    <a:pt x="319" y="292"/>
                                    <a:pt x="319" y="292"/>
                                  </a:cubicBezTo>
                                  <a:cubicBezTo>
                                    <a:pt x="256" y="221"/>
                                    <a:pt x="256" y="221"/>
                                    <a:pt x="256" y="221"/>
                                  </a:cubicBezTo>
                                  <a:lnTo>
                                    <a:pt x="124" y="221"/>
                                  </a:lnTo>
                                  <a:close/>
                                  <a:moveTo>
                                    <a:pt x="443" y="195"/>
                                  </a:moveTo>
                                  <a:lnTo>
                                    <a:pt x="443" y="195"/>
                                  </a:lnTo>
                                  <a:cubicBezTo>
                                    <a:pt x="443" y="44"/>
                                    <a:pt x="443" y="44"/>
                                    <a:pt x="443" y="44"/>
                                  </a:cubicBezTo>
                                  <a:cubicBezTo>
                                    <a:pt x="443" y="17"/>
                                    <a:pt x="425" y="0"/>
                                    <a:pt x="399" y="0"/>
                                  </a:cubicBezTo>
                                  <a:cubicBezTo>
                                    <a:pt x="177" y="0"/>
                                    <a:pt x="177" y="0"/>
                                    <a:pt x="177" y="0"/>
                                  </a:cubicBezTo>
                                  <a:cubicBezTo>
                                    <a:pt x="239" y="61"/>
                                    <a:pt x="239" y="61"/>
                                    <a:pt x="239" y="61"/>
                                  </a:cubicBezTo>
                                  <a:cubicBezTo>
                                    <a:pt x="372" y="61"/>
                                    <a:pt x="372" y="61"/>
                                    <a:pt x="372" y="61"/>
                                  </a:cubicBezTo>
                                  <a:cubicBezTo>
                                    <a:pt x="372" y="195"/>
                                    <a:pt x="372" y="195"/>
                                    <a:pt x="372" y="195"/>
                                  </a:cubicBezTo>
                                  <a:cubicBezTo>
                                    <a:pt x="319" y="195"/>
                                    <a:pt x="319" y="195"/>
                                    <a:pt x="319" y="195"/>
                                  </a:cubicBezTo>
                                  <a:cubicBezTo>
                                    <a:pt x="407" y="292"/>
                                    <a:pt x="407" y="292"/>
                                    <a:pt x="407" y="292"/>
                                  </a:cubicBezTo>
                                  <a:cubicBezTo>
                                    <a:pt x="496" y="195"/>
                                    <a:pt x="496" y="195"/>
                                    <a:pt x="496" y="195"/>
                                  </a:cubicBezTo>
                                  <a:lnTo>
                                    <a:pt x="443" y="1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58" name="Freeform 37"/>
                          <wps:cNvSpPr/>
                          <wps:spPr>
                            <a:xfrm>
                              <a:off x="27597" y="15833"/>
                              <a:ext cx="217" cy="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163" y="88679"/>
                                </a:cxn>
                                <a:cxn ang="0">
                                  <a:pos x="92163" y="88679"/>
                                </a:cxn>
                                <a:cxn ang="0">
                                  <a:pos x="64114" y="55372"/>
                                </a:cxn>
                                <a:cxn ang="0">
                                  <a:pos x="92163" y="22065"/>
                                </a:cxn>
                                <a:cxn ang="0">
                                  <a:pos x="92163" y="7078"/>
                                </a:cxn>
                                <a:cxn ang="0">
                                  <a:pos x="74131" y="7078"/>
                                </a:cxn>
                                <a:cxn ang="0">
                                  <a:pos x="49688" y="36637"/>
                                </a:cxn>
                                <a:cxn ang="0">
                                  <a:pos x="24844" y="7078"/>
                                </a:cxn>
                                <a:cxn ang="0">
                                  <a:pos x="7213" y="7078"/>
                                </a:cxn>
                                <a:cxn ang="0">
                                  <a:pos x="7213" y="22065"/>
                                </a:cxn>
                                <a:cxn ang="0">
                                  <a:pos x="35263" y="55372"/>
                                </a:cxn>
                                <a:cxn ang="0">
                                  <a:pos x="7213" y="88679"/>
                                </a:cxn>
                                <a:cxn ang="0">
                                  <a:pos x="7213" y="106997"/>
                                </a:cxn>
                                <a:cxn ang="0">
                                  <a:pos x="24844" y="106997"/>
                                </a:cxn>
                                <a:cxn ang="0">
                                  <a:pos x="49688" y="73690"/>
                                </a:cxn>
                                <a:cxn ang="0">
                                  <a:pos x="74131" y="106997"/>
                                </a:cxn>
                                <a:cxn ang="0">
                                  <a:pos x="92163" y="106997"/>
                                </a:cxn>
                                <a:cxn ang="0">
                                  <a:pos x="92163" y="88679"/>
                                </a:cxn>
                              </a:cxnLst>
                              <a:pathLst>
                                <a:path w="240" h="267">
                                  <a:moveTo>
                                    <a:pt x="230" y="213"/>
                                  </a:moveTo>
                                  <a:lnTo>
                                    <a:pt x="230" y="213"/>
                                  </a:lnTo>
                                  <a:cubicBezTo>
                                    <a:pt x="160" y="133"/>
                                    <a:pt x="160" y="133"/>
                                    <a:pt x="160" y="133"/>
                                  </a:cubicBezTo>
                                  <a:cubicBezTo>
                                    <a:pt x="230" y="53"/>
                                    <a:pt x="230" y="53"/>
                                    <a:pt x="230" y="53"/>
                                  </a:cubicBezTo>
                                  <a:cubicBezTo>
                                    <a:pt x="239" y="44"/>
                                    <a:pt x="239" y="26"/>
                                    <a:pt x="230" y="17"/>
                                  </a:cubicBezTo>
                                  <a:cubicBezTo>
                                    <a:pt x="222" y="0"/>
                                    <a:pt x="204" y="0"/>
                                    <a:pt x="185" y="17"/>
                                  </a:cubicBezTo>
                                  <a:cubicBezTo>
                                    <a:pt x="124" y="88"/>
                                    <a:pt x="124" y="88"/>
                                    <a:pt x="124" y="88"/>
                                  </a:cubicBezTo>
                                  <a:cubicBezTo>
                                    <a:pt x="62" y="17"/>
                                    <a:pt x="62" y="17"/>
                                    <a:pt x="62" y="17"/>
                                  </a:cubicBezTo>
                                  <a:cubicBezTo>
                                    <a:pt x="44" y="0"/>
                                    <a:pt x="26" y="0"/>
                                    <a:pt x="18" y="17"/>
                                  </a:cubicBezTo>
                                  <a:cubicBezTo>
                                    <a:pt x="0" y="26"/>
                                    <a:pt x="0" y="44"/>
                                    <a:pt x="18" y="53"/>
                                  </a:cubicBezTo>
                                  <a:cubicBezTo>
                                    <a:pt x="88" y="133"/>
                                    <a:pt x="88" y="133"/>
                                    <a:pt x="88" y="133"/>
                                  </a:cubicBezTo>
                                  <a:cubicBezTo>
                                    <a:pt x="18" y="213"/>
                                    <a:pt x="18" y="213"/>
                                    <a:pt x="18" y="213"/>
                                  </a:cubicBezTo>
                                  <a:cubicBezTo>
                                    <a:pt x="0" y="221"/>
                                    <a:pt x="0" y="248"/>
                                    <a:pt x="18" y="257"/>
                                  </a:cubicBezTo>
                                  <a:cubicBezTo>
                                    <a:pt x="26" y="266"/>
                                    <a:pt x="44" y="266"/>
                                    <a:pt x="62" y="257"/>
                                  </a:cubicBezTo>
                                  <a:cubicBezTo>
                                    <a:pt x="124" y="177"/>
                                    <a:pt x="124" y="177"/>
                                    <a:pt x="124" y="177"/>
                                  </a:cubicBezTo>
                                  <a:cubicBezTo>
                                    <a:pt x="185" y="257"/>
                                    <a:pt x="185" y="257"/>
                                    <a:pt x="185" y="257"/>
                                  </a:cubicBezTo>
                                  <a:cubicBezTo>
                                    <a:pt x="204" y="266"/>
                                    <a:pt x="222" y="266"/>
                                    <a:pt x="230" y="257"/>
                                  </a:cubicBezTo>
                                  <a:cubicBezTo>
                                    <a:pt x="239" y="248"/>
                                    <a:pt x="239" y="221"/>
                                    <a:pt x="230" y="21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59" name="Freeform 127"/>
                          <wps:cNvSpPr/>
                          <wps:spPr>
                            <a:xfrm>
                              <a:off x="27453" y="13164"/>
                              <a:ext cx="457" cy="36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9988" y="80429"/>
                                </a:cxn>
                                <a:cxn ang="0">
                                  <a:pos x="69988" y="80429"/>
                                </a:cxn>
                                <a:cxn ang="0">
                                  <a:pos x="102705" y="112846"/>
                                </a:cxn>
                                <a:cxn ang="0">
                                  <a:pos x="135835" y="80429"/>
                                </a:cxn>
                                <a:cxn ang="0">
                                  <a:pos x="102705" y="47601"/>
                                </a:cxn>
                                <a:cxn ang="0">
                                  <a:pos x="69988" y="80429"/>
                                </a:cxn>
                                <a:cxn ang="0">
                                  <a:pos x="48039" y="69349"/>
                                </a:cxn>
                                <a:cxn ang="0">
                                  <a:pos x="48039" y="69349"/>
                                </a:cxn>
                                <a:cxn ang="0">
                                  <a:pos x="102705" y="25852"/>
                                </a:cxn>
                                <a:cxn ang="0">
                                  <a:pos x="142875" y="40214"/>
                                </a:cxn>
                                <a:cxn ang="0">
                                  <a:pos x="161511" y="40214"/>
                                </a:cxn>
                                <a:cxn ang="0">
                                  <a:pos x="161511" y="22159"/>
                                </a:cxn>
                                <a:cxn ang="0">
                                  <a:pos x="102705" y="0"/>
                                </a:cxn>
                                <a:cxn ang="0">
                                  <a:pos x="25676" y="58680"/>
                                </a:cxn>
                                <a:cxn ang="0">
                                  <a:pos x="0" y="58680"/>
                                </a:cxn>
                                <a:cxn ang="0">
                                  <a:pos x="0" y="80429"/>
                                </a:cxn>
                                <a:cxn ang="0">
                                  <a:pos x="33130" y="80429"/>
                                </a:cxn>
                                <a:cxn ang="0">
                                  <a:pos x="48039" y="69349"/>
                                </a:cxn>
                                <a:cxn ang="0">
                                  <a:pos x="172278" y="80429"/>
                                </a:cxn>
                                <a:cxn ang="0">
                                  <a:pos x="172278" y="80429"/>
                                </a:cxn>
                                <a:cxn ang="0">
                                  <a:pos x="157784" y="94791"/>
                                </a:cxn>
                                <a:cxn ang="0">
                                  <a:pos x="102705" y="138288"/>
                                </a:cxn>
                                <a:cxn ang="0">
                                  <a:pos x="62534" y="120233"/>
                                </a:cxn>
                                <a:cxn ang="0">
                                  <a:pos x="44312" y="120233"/>
                                </a:cxn>
                                <a:cxn ang="0">
                                  <a:pos x="44312" y="138288"/>
                                </a:cxn>
                                <a:cxn ang="0">
                                  <a:pos x="102705" y="163730"/>
                                </a:cxn>
                                <a:cxn ang="0">
                                  <a:pos x="180147" y="105460"/>
                                </a:cxn>
                                <a:cxn ang="0">
                                  <a:pos x="205409" y="105460"/>
                                </a:cxn>
                                <a:cxn ang="0">
                                  <a:pos x="205409" y="80429"/>
                                </a:cxn>
                                <a:cxn ang="0">
                                  <a:pos x="172278" y="80429"/>
                                </a:cxn>
                              </a:cxnLst>
                              <a:pathLst>
                                <a:path w="497" h="400">
                                  <a:moveTo>
                                    <a:pt x="169" y="196"/>
                                  </a:moveTo>
                                  <a:lnTo>
                                    <a:pt x="169" y="196"/>
                                  </a:lnTo>
                                  <a:cubicBezTo>
                                    <a:pt x="169" y="240"/>
                                    <a:pt x="204" y="275"/>
                                    <a:pt x="248" y="275"/>
                                  </a:cubicBezTo>
                                  <a:cubicBezTo>
                                    <a:pt x="292" y="275"/>
                                    <a:pt x="328" y="240"/>
                                    <a:pt x="328" y="196"/>
                                  </a:cubicBezTo>
                                  <a:cubicBezTo>
                                    <a:pt x="328" y="151"/>
                                    <a:pt x="292" y="116"/>
                                    <a:pt x="248" y="116"/>
                                  </a:cubicBezTo>
                                  <a:cubicBezTo>
                                    <a:pt x="204" y="116"/>
                                    <a:pt x="169" y="151"/>
                                    <a:pt x="169" y="196"/>
                                  </a:cubicBezTo>
                                  <a:close/>
                                  <a:moveTo>
                                    <a:pt x="116" y="169"/>
                                  </a:moveTo>
                                  <a:lnTo>
                                    <a:pt x="116" y="169"/>
                                  </a:lnTo>
                                  <a:cubicBezTo>
                                    <a:pt x="124" y="107"/>
                                    <a:pt x="186" y="63"/>
                                    <a:pt x="248" y="63"/>
                                  </a:cubicBezTo>
                                  <a:cubicBezTo>
                                    <a:pt x="284" y="63"/>
                                    <a:pt x="319" y="71"/>
                                    <a:pt x="345" y="98"/>
                                  </a:cubicBezTo>
                                  <a:cubicBezTo>
                                    <a:pt x="354" y="107"/>
                                    <a:pt x="381" y="107"/>
                                    <a:pt x="390" y="98"/>
                                  </a:cubicBezTo>
                                  <a:cubicBezTo>
                                    <a:pt x="399" y="89"/>
                                    <a:pt x="399" y="71"/>
                                    <a:pt x="390" y="54"/>
                                  </a:cubicBezTo>
                                  <a:cubicBezTo>
                                    <a:pt x="354" y="18"/>
                                    <a:pt x="301" y="0"/>
                                    <a:pt x="248" y="0"/>
                                  </a:cubicBezTo>
                                  <a:cubicBezTo>
                                    <a:pt x="160" y="0"/>
                                    <a:pt x="80" y="54"/>
                                    <a:pt x="62" y="143"/>
                                  </a:cubicBezTo>
                                  <a:cubicBezTo>
                                    <a:pt x="0" y="143"/>
                                    <a:pt x="0" y="143"/>
                                    <a:pt x="0" y="143"/>
                                  </a:cubicBezTo>
                                  <a:cubicBezTo>
                                    <a:pt x="0" y="196"/>
                                    <a:pt x="0" y="196"/>
                                    <a:pt x="0" y="196"/>
                                  </a:cubicBezTo>
                                  <a:cubicBezTo>
                                    <a:pt x="80" y="196"/>
                                    <a:pt x="80" y="196"/>
                                    <a:pt x="80" y="196"/>
                                  </a:cubicBezTo>
                                  <a:cubicBezTo>
                                    <a:pt x="107" y="196"/>
                                    <a:pt x="107" y="178"/>
                                    <a:pt x="116" y="169"/>
                                  </a:cubicBezTo>
                                  <a:close/>
                                  <a:moveTo>
                                    <a:pt x="416" y="196"/>
                                  </a:moveTo>
                                  <a:lnTo>
                                    <a:pt x="416" y="196"/>
                                  </a:lnTo>
                                  <a:cubicBezTo>
                                    <a:pt x="390" y="196"/>
                                    <a:pt x="390" y="222"/>
                                    <a:pt x="381" y="231"/>
                                  </a:cubicBezTo>
                                  <a:cubicBezTo>
                                    <a:pt x="372" y="293"/>
                                    <a:pt x="319" y="337"/>
                                    <a:pt x="248" y="337"/>
                                  </a:cubicBezTo>
                                  <a:cubicBezTo>
                                    <a:pt x="213" y="337"/>
                                    <a:pt x="177" y="319"/>
                                    <a:pt x="151" y="293"/>
                                  </a:cubicBezTo>
                                  <a:cubicBezTo>
                                    <a:pt x="142" y="284"/>
                                    <a:pt x="116" y="284"/>
                                    <a:pt x="107" y="293"/>
                                  </a:cubicBezTo>
                                  <a:cubicBezTo>
                                    <a:pt x="97" y="310"/>
                                    <a:pt x="97" y="328"/>
                                    <a:pt x="107" y="337"/>
                                  </a:cubicBezTo>
                                  <a:cubicBezTo>
                                    <a:pt x="142" y="373"/>
                                    <a:pt x="195" y="399"/>
                                    <a:pt x="248" y="399"/>
                                  </a:cubicBezTo>
                                  <a:cubicBezTo>
                                    <a:pt x="337" y="399"/>
                                    <a:pt x="416" y="337"/>
                                    <a:pt x="435" y="257"/>
                                  </a:cubicBezTo>
                                  <a:cubicBezTo>
                                    <a:pt x="496" y="257"/>
                                    <a:pt x="496" y="257"/>
                                    <a:pt x="496" y="257"/>
                                  </a:cubicBezTo>
                                  <a:cubicBezTo>
                                    <a:pt x="496" y="196"/>
                                    <a:pt x="496" y="196"/>
                                    <a:pt x="496" y="196"/>
                                  </a:cubicBezTo>
                                  <a:lnTo>
                                    <a:pt x="416" y="1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0" name="Freeform 103"/>
                          <wps:cNvSpPr/>
                          <wps:spPr>
                            <a:xfrm>
                              <a:off x="27505" y="14896"/>
                              <a:ext cx="353" cy="44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303" y="25495"/>
                                </a:cxn>
                                <a:cxn ang="0">
                                  <a:pos x="48303" y="25495"/>
                                </a:cxn>
                                <a:cxn ang="0">
                                  <a:pos x="48303" y="145978"/>
                                </a:cxn>
                                <a:cxn ang="0">
                                  <a:pos x="26234" y="149679"/>
                                </a:cxn>
                                <a:cxn ang="0">
                                  <a:pos x="7495" y="182164"/>
                                </a:cxn>
                                <a:cxn ang="0">
                                  <a:pos x="40808" y="193267"/>
                                </a:cxn>
                                <a:cxn ang="0">
                                  <a:pos x="66625" y="164072"/>
                                </a:cxn>
                                <a:cxn ang="0">
                                  <a:pos x="66625" y="65793"/>
                                </a:cxn>
                                <a:cxn ang="0">
                                  <a:pos x="140328" y="47289"/>
                                </a:cxn>
                                <a:cxn ang="0">
                                  <a:pos x="140328" y="127885"/>
                                </a:cxn>
                                <a:cxn ang="0">
                                  <a:pos x="118259" y="127885"/>
                                </a:cxn>
                                <a:cxn ang="0">
                                  <a:pos x="99521" y="164072"/>
                                </a:cxn>
                                <a:cxn ang="0">
                                  <a:pos x="132833" y="174763"/>
                                </a:cxn>
                                <a:cxn ang="0">
                                  <a:pos x="159067" y="145978"/>
                                </a:cxn>
                                <a:cxn ang="0">
                                  <a:pos x="159067" y="0"/>
                                </a:cxn>
                                <a:cxn ang="0">
                                  <a:pos x="48303" y="25495"/>
                                </a:cxn>
                              </a:cxnLst>
                              <a:pathLst>
                                <a:path w="383" h="488">
                                  <a:moveTo>
                                    <a:pt x="116" y="62"/>
                                  </a:moveTo>
                                  <a:lnTo>
                                    <a:pt x="116" y="62"/>
                                  </a:lnTo>
                                  <a:cubicBezTo>
                                    <a:pt x="116" y="355"/>
                                    <a:pt x="116" y="355"/>
                                    <a:pt x="116" y="355"/>
                                  </a:cubicBezTo>
                                  <a:cubicBezTo>
                                    <a:pt x="98" y="355"/>
                                    <a:pt x="80" y="355"/>
                                    <a:pt x="63" y="364"/>
                                  </a:cubicBezTo>
                                  <a:cubicBezTo>
                                    <a:pt x="18" y="372"/>
                                    <a:pt x="0" y="417"/>
                                    <a:pt x="18" y="443"/>
                                  </a:cubicBezTo>
                                  <a:cubicBezTo>
                                    <a:pt x="27" y="478"/>
                                    <a:pt x="63" y="487"/>
                                    <a:pt x="98" y="470"/>
                                  </a:cubicBezTo>
                                  <a:cubicBezTo>
                                    <a:pt x="133" y="461"/>
                                    <a:pt x="160" y="434"/>
                                    <a:pt x="160" y="399"/>
                                  </a:cubicBezTo>
                                  <a:cubicBezTo>
                                    <a:pt x="160" y="399"/>
                                    <a:pt x="160" y="248"/>
                                    <a:pt x="160" y="160"/>
                                  </a:cubicBezTo>
                                  <a:cubicBezTo>
                                    <a:pt x="337" y="115"/>
                                    <a:pt x="337" y="115"/>
                                    <a:pt x="337" y="115"/>
                                  </a:cubicBezTo>
                                  <a:cubicBezTo>
                                    <a:pt x="337" y="311"/>
                                    <a:pt x="337" y="311"/>
                                    <a:pt x="337" y="311"/>
                                  </a:cubicBezTo>
                                  <a:cubicBezTo>
                                    <a:pt x="319" y="301"/>
                                    <a:pt x="301" y="301"/>
                                    <a:pt x="284" y="311"/>
                                  </a:cubicBezTo>
                                  <a:cubicBezTo>
                                    <a:pt x="239" y="328"/>
                                    <a:pt x="222" y="364"/>
                                    <a:pt x="239" y="399"/>
                                  </a:cubicBezTo>
                                  <a:cubicBezTo>
                                    <a:pt x="248" y="425"/>
                                    <a:pt x="284" y="434"/>
                                    <a:pt x="319" y="425"/>
                                  </a:cubicBezTo>
                                  <a:cubicBezTo>
                                    <a:pt x="355" y="408"/>
                                    <a:pt x="382" y="381"/>
                                    <a:pt x="382" y="355"/>
                                  </a:cubicBezTo>
                                  <a:cubicBezTo>
                                    <a:pt x="382" y="0"/>
                                    <a:pt x="382" y="0"/>
                                    <a:pt x="382" y="0"/>
                                  </a:cubicBezTo>
                                  <a:lnTo>
                                    <a:pt x="116" y="62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1" name="Freeform 66"/>
                          <wps:cNvSpPr/>
                          <wps:spPr>
                            <a:xfrm>
                              <a:off x="27469" y="14015"/>
                              <a:ext cx="425" cy="4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8947" y="22360"/>
                                </a:cxn>
                                <a:cxn ang="0">
                                  <a:pos x="168947" y="22360"/>
                                </a:cxn>
                                <a:cxn ang="0">
                                  <a:pos x="120913" y="7868"/>
                                </a:cxn>
                                <a:cxn ang="0">
                                  <a:pos x="95240" y="33127"/>
                                </a:cxn>
                                <a:cxn ang="0">
                                  <a:pos x="88200" y="66254"/>
                                </a:cxn>
                                <a:cxn ang="0">
                                  <a:pos x="3313" y="150314"/>
                                </a:cxn>
                                <a:cxn ang="0">
                                  <a:pos x="14493" y="176401"/>
                                </a:cxn>
                                <a:cxn ang="0">
                                  <a:pos x="40580" y="187581"/>
                                </a:cxn>
                                <a:cxn ang="0">
                                  <a:pos x="124639" y="102694"/>
                                </a:cxn>
                                <a:cxn ang="0">
                                  <a:pos x="157766" y="95654"/>
                                </a:cxn>
                                <a:cxn ang="0">
                                  <a:pos x="183439" y="69981"/>
                                </a:cxn>
                                <a:cxn ang="0">
                                  <a:pos x="168947" y="22360"/>
                                </a:cxn>
                                <a:cxn ang="0">
                                  <a:pos x="77020" y="106420"/>
                                </a:cxn>
                                <a:cxn ang="0">
                                  <a:pos x="77020" y="106420"/>
                                </a:cxn>
                                <a:cxn ang="0">
                                  <a:pos x="80746" y="91927"/>
                                </a:cxn>
                                <a:cxn ang="0">
                                  <a:pos x="95240" y="88200"/>
                                </a:cxn>
                                <a:cxn ang="0">
                                  <a:pos x="91513" y="102694"/>
                                </a:cxn>
                                <a:cxn ang="0">
                                  <a:pos x="77020" y="106420"/>
                                </a:cxn>
                                <a:cxn ang="0">
                                  <a:pos x="146586" y="48034"/>
                                </a:cxn>
                                <a:cxn ang="0">
                                  <a:pos x="146586" y="48034"/>
                                </a:cxn>
                                <a:cxn ang="0">
                                  <a:pos x="128367" y="14907"/>
                                </a:cxn>
                                <a:cxn ang="0">
                                  <a:pos x="161493" y="29814"/>
                                </a:cxn>
                                <a:cxn ang="0">
                                  <a:pos x="175986" y="62527"/>
                                </a:cxn>
                                <a:cxn ang="0">
                                  <a:pos x="146586" y="48034"/>
                                </a:cxn>
                              </a:cxnLst>
                              <a:pathLst>
                                <a:path w="462" h="462">
                                  <a:moveTo>
                                    <a:pt x="408" y="54"/>
                                  </a:moveTo>
                                  <a:lnTo>
                                    <a:pt x="408" y="54"/>
                                  </a:lnTo>
                                  <a:cubicBezTo>
                                    <a:pt x="363" y="19"/>
                                    <a:pt x="310" y="0"/>
                                    <a:pt x="292" y="19"/>
                                  </a:cubicBezTo>
                                  <a:cubicBezTo>
                                    <a:pt x="230" y="80"/>
                                    <a:pt x="230" y="80"/>
                                    <a:pt x="230" y="80"/>
                                  </a:cubicBezTo>
                                  <a:cubicBezTo>
                                    <a:pt x="221" y="89"/>
                                    <a:pt x="213" y="125"/>
                                    <a:pt x="213" y="160"/>
                                  </a:cubicBezTo>
                                  <a:cubicBezTo>
                                    <a:pt x="8" y="363"/>
                                    <a:pt x="8" y="363"/>
                                    <a:pt x="8" y="363"/>
                                  </a:cubicBezTo>
                                  <a:cubicBezTo>
                                    <a:pt x="0" y="372"/>
                                    <a:pt x="8" y="408"/>
                                    <a:pt x="35" y="426"/>
                                  </a:cubicBezTo>
                                  <a:cubicBezTo>
                                    <a:pt x="62" y="453"/>
                                    <a:pt x="89" y="461"/>
                                    <a:pt x="98" y="453"/>
                                  </a:cubicBezTo>
                                  <a:cubicBezTo>
                                    <a:pt x="301" y="248"/>
                                    <a:pt x="301" y="248"/>
                                    <a:pt x="301" y="248"/>
                                  </a:cubicBezTo>
                                  <a:cubicBezTo>
                                    <a:pt x="336" y="248"/>
                                    <a:pt x="372" y="240"/>
                                    <a:pt x="381" y="231"/>
                                  </a:cubicBezTo>
                                  <a:cubicBezTo>
                                    <a:pt x="443" y="169"/>
                                    <a:pt x="443" y="169"/>
                                    <a:pt x="443" y="169"/>
                                  </a:cubicBezTo>
                                  <a:cubicBezTo>
                                    <a:pt x="461" y="151"/>
                                    <a:pt x="452" y="98"/>
                                    <a:pt x="408" y="54"/>
                                  </a:cubicBezTo>
                                  <a:close/>
                                  <a:moveTo>
                                    <a:pt x="186" y="257"/>
                                  </a:moveTo>
                                  <a:lnTo>
                                    <a:pt x="186" y="257"/>
                                  </a:lnTo>
                                  <a:cubicBezTo>
                                    <a:pt x="177" y="248"/>
                                    <a:pt x="177" y="231"/>
                                    <a:pt x="195" y="222"/>
                                  </a:cubicBezTo>
                                  <a:cubicBezTo>
                                    <a:pt x="204" y="204"/>
                                    <a:pt x="221" y="204"/>
                                    <a:pt x="230" y="213"/>
                                  </a:cubicBezTo>
                                  <a:cubicBezTo>
                                    <a:pt x="239" y="222"/>
                                    <a:pt x="239" y="240"/>
                                    <a:pt x="221" y="248"/>
                                  </a:cubicBezTo>
                                  <a:cubicBezTo>
                                    <a:pt x="213" y="266"/>
                                    <a:pt x="195" y="266"/>
                                    <a:pt x="186" y="257"/>
                                  </a:cubicBezTo>
                                  <a:close/>
                                  <a:moveTo>
                                    <a:pt x="354" y="116"/>
                                  </a:moveTo>
                                  <a:lnTo>
                                    <a:pt x="354" y="116"/>
                                  </a:lnTo>
                                  <a:cubicBezTo>
                                    <a:pt x="319" y="80"/>
                                    <a:pt x="310" y="36"/>
                                    <a:pt x="310" y="36"/>
                                  </a:cubicBezTo>
                                  <a:cubicBezTo>
                                    <a:pt x="319" y="27"/>
                                    <a:pt x="354" y="44"/>
                                    <a:pt x="390" y="72"/>
                                  </a:cubicBezTo>
                                  <a:cubicBezTo>
                                    <a:pt x="425" y="107"/>
                                    <a:pt x="434" y="142"/>
                                    <a:pt x="425" y="151"/>
                                  </a:cubicBezTo>
                                  <a:cubicBezTo>
                                    <a:pt x="425" y="151"/>
                                    <a:pt x="381" y="142"/>
                                    <a:pt x="354" y="11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2" name="Freeform 27"/>
                          <wps:cNvSpPr/>
                          <wps:spPr>
                            <a:xfrm>
                              <a:off x="24830" y="14896"/>
                              <a:ext cx="463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8163" y="28379"/>
                                </a:cxn>
                                <a:cxn ang="0">
                                  <a:pos x="178163" y="28379"/>
                                </a:cxn>
                                <a:cxn ang="0">
                                  <a:pos x="68967" y="14189"/>
                                </a:cxn>
                                <a:cxn ang="0">
                                  <a:pos x="3695" y="89595"/>
                                </a:cxn>
                                <a:cxn ang="0">
                                  <a:pos x="80051" y="161352"/>
                                </a:cxn>
                                <a:cxn ang="0">
                                  <a:pos x="156406" y="125676"/>
                                </a:cxn>
                                <a:cxn ang="0">
                                  <a:pos x="149016" y="85946"/>
                                </a:cxn>
                                <a:cxn ang="0">
                                  <a:pos x="192531" y="82298"/>
                                </a:cxn>
                                <a:cxn ang="0">
                                  <a:pos x="178163" y="28379"/>
                                </a:cxn>
                                <a:cxn ang="0">
                                  <a:pos x="112481" y="122028"/>
                                </a:cxn>
                                <a:cxn ang="0">
                                  <a:pos x="112481" y="122028"/>
                                </a:cxn>
                                <a:cxn ang="0">
                                  <a:pos x="98113" y="107433"/>
                                </a:cxn>
                                <a:cxn ang="0">
                                  <a:pos x="112481" y="93244"/>
                                </a:cxn>
                                <a:cxn ang="0">
                                  <a:pos x="126849" y="107433"/>
                                </a:cxn>
                                <a:cxn ang="0">
                                  <a:pos x="112481" y="122028"/>
                                </a:cxn>
                              </a:cxnLst>
                              <a:pathLst>
                                <a:path w="506" h="399">
                                  <a:moveTo>
                                    <a:pt x="434" y="70"/>
                                  </a:moveTo>
                                  <a:lnTo>
                                    <a:pt x="434" y="70"/>
                                  </a:lnTo>
                                  <a:cubicBezTo>
                                    <a:pt x="354" y="17"/>
                                    <a:pt x="265" y="0"/>
                                    <a:pt x="168" y="35"/>
                                  </a:cubicBezTo>
                                  <a:cubicBezTo>
                                    <a:pt x="89" y="53"/>
                                    <a:pt x="9" y="141"/>
                                    <a:pt x="9" y="221"/>
                                  </a:cubicBezTo>
                                  <a:cubicBezTo>
                                    <a:pt x="0" y="319"/>
                                    <a:pt x="71" y="398"/>
                                    <a:pt x="195" y="398"/>
                                  </a:cubicBezTo>
                                  <a:cubicBezTo>
                                    <a:pt x="337" y="398"/>
                                    <a:pt x="381" y="328"/>
                                    <a:pt x="381" y="310"/>
                                  </a:cubicBezTo>
                                  <a:cubicBezTo>
                                    <a:pt x="390" y="292"/>
                                    <a:pt x="328" y="248"/>
                                    <a:pt x="363" y="212"/>
                                  </a:cubicBezTo>
                                  <a:cubicBezTo>
                                    <a:pt x="408" y="168"/>
                                    <a:pt x="452" y="203"/>
                                    <a:pt x="469" y="203"/>
                                  </a:cubicBezTo>
                                  <a:cubicBezTo>
                                    <a:pt x="496" y="194"/>
                                    <a:pt x="505" y="124"/>
                                    <a:pt x="434" y="70"/>
                                  </a:cubicBezTo>
                                  <a:close/>
                                  <a:moveTo>
                                    <a:pt x="274" y="301"/>
                                  </a:moveTo>
                                  <a:lnTo>
                                    <a:pt x="274" y="301"/>
                                  </a:lnTo>
                                  <a:cubicBezTo>
                                    <a:pt x="248" y="301"/>
                                    <a:pt x="239" y="283"/>
                                    <a:pt x="239" y="265"/>
                                  </a:cubicBezTo>
                                  <a:cubicBezTo>
                                    <a:pt x="239" y="248"/>
                                    <a:pt x="248" y="230"/>
                                    <a:pt x="274" y="230"/>
                                  </a:cubicBezTo>
                                  <a:cubicBezTo>
                                    <a:pt x="293" y="230"/>
                                    <a:pt x="309" y="248"/>
                                    <a:pt x="309" y="265"/>
                                  </a:cubicBezTo>
                                  <a:cubicBezTo>
                                    <a:pt x="309" y="283"/>
                                    <a:pt x="293" y="301"/>
                                    <a:pt x="274" y="30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3" name="Freeform 65"/>
                          <wps:cNvSpPr/>
                          <wps:spPr>
                            <a:xfrm>
                              <a:off x="27465" y="12307"/>
                              <a:ext cx="385" cy="3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9359" y="83757"/>
                                </a:cxn>
                                <a:cxn ang="0">
                                  <a:pos x="159359" y="83757"/>
                                </a:cxn>
                                <a:cxn ang="0">
                                  <a:pos x="173998" y="58176"/>
                                </a:cxn>
                                <a:cxn ang="0">
                                  <a:pos x="170652" y="43735"/>
                                </a:cxn>
                                <a:cxn ang="0">
                                  <a:pos x="140955" y="32594"/>
                                </a:cxn>
                                <a:cxn ang="0">
                                  <a:pos x="133426" y="7014"/>
                                </a:cxn>
                                <a:cxn ang="0">
                                  <a:pos x="115023" y="0"/>
                                </a:cxn>
                                <a:cxn ang="0">
                                  <a:pos x="89090" y="14441"/>
                                </a:cxn>
                                <a:cxn ang="0">
                                  <a:pos x="63158" y="0"/>
                                </a:cxn>
                                <a:cxn ang="0">
                                  <a:pos x="44754" y="7014"/>
                                </a:cxn>
                                <a:cxn ang="0">
                                  <a:pos x="37226" y="32594"/>
                                </a:cxn>
                                <a:cxn ang="0">
                                  <a:pos x="7529" y="43735"/>
                                </a:cxn>
                                <a:cxn ang="0">
                                  <a:pos x="0" y="58176"/>
                                </a:cxn>
                                <a:cxn ang="0">
                                  <a:pos x="18403" y="83757"/>
                                </a:cxn>
                                <a:cxn ang="0">
                                  <a:pos x="0" y="113464"/>
                                </a:cxn>
                                <a:cxn ang="0">
                                  <a:pos x="7529" y="127904"/>
                                </a:cxn>
                                <a:cxn ang="0">
                                  <a:pos x="37226" y="135330"/>
                                </a:cxn>
                                <a:cxn ang="0">
                                  <a:pos x="44754" y="164212"/>
                                </a:cxn>
                                <a:cxn ang="0">
                                  <a:pos x="63158" y="171639"/>
                                </a:cxn>
                                <a:cxn ang="0">
                                  <a:pos x="89090" y="153485"/>
                                </a:cxn>
                                <a:cxn ang="0">
                                  <a:pos x="115023" y="171639"/>
                                </a:cxn>
                                <a:cxn ang="0">
                                  <a:pos x="133426" y="164212"/>
                                </a:cxn>
                                <a:cxn ang="0">
                                  <a:pos x="140955" y="135330"/>
                                </a:cxn>
                                <a:cxn ang="0">
                                  <a:pos x="170652" y="127904"/>
                                </a:cxn>
                                <a:cxn ang="0">
                                  <a:pos x="173998" y="109337"/>
                                </a:cxn>
                                <a:cxn ang="0">
                                  <a:pos x="159359" y="83757"/>
                                </a:cxn>
                                <a:cxn ang="0">
                                  <a:pos x="89090" y="120477"/>
                                </a:cxn>
                                <a:cxn ang="0">
                                  <a:pos x="89090" y="120477"/>
                                </a:cxn>
                                <a:cxn ang="0">
                                  <a:pos x="52283" y="83757"/>
                                </a:cxn>
                                <a:cxn ang="0">
                                  <a:pos x="89090" y="47448"/>
                                </a:cxn>
                                <a:cxn ang="0">
                                  <a:pos x="125898" y="83757"/>
                                </a:cxn>
                                <a:cxn ang="0">
                                  <a:pos x="89090" y="120477"/>
                                </a:cxn>
                              </a:cxnLst>
                              <a:pathLst>
                                <a:path w="417" h="417">
                                  <a:moveTo>
                                    <a:pt x="381" y="203"/>
                                  </a:moveTo>
                                  <a:lnTo>
                                    <a:pt x="381" y="203"/>
                                  </a:lnTo>
                                  <a:cubicBezTo>
                                    <a:pt x="381" y="177"/>
                                    <a:pt x="399" y="159"/>
                                    <a:pt x="416" y="141"/>
                                  </a:cubicBezTo>
                                  <a:cubicBezTo>
                                    <a:pt x="416" y="132"/>
                                    <a:pt x="408" y="115"/>
                                    <a:pt x="408" y="106"/>
                                  </a:cubicBezTo>
                                  <a:cubicBezTo>
                                    <a:pt x="372" y="115"/>
                                    <a:pt x="354" y="97"/>
                                    <a:pt x="337" y="79"/>
                                  </a:cubicBezTo>
                                  <a:cubicBezTo>
                                    <a:pt x="319" y="62"/>
                                    <a:pt x="310" y="44"/>
                                    <a:pt x="319" y="17"/>
                                  </a:cubicBezTo>
                                  <a:cubicBezTo>
                                    <a:pt x="310" y="9"/>
                                    <a:pt x="293" y="0"/>
                                    <a:pt x="275" y="0"/>
                                  </a:cubicBezTo>
                                  <a:cubicBezTo>
                                    <a:pt x="266" y="17"/>
                                    <a:pt x="240" y="35"/>
                                    <a:pt x="213" y="35"/>
                                  </a:cubicBezTo>
                                  <a:cubicBezTo>
                                    <a:pt x="187" y="35"/>
                                    <a:pt x="160" y="17"/>
                                    <a:pt x="151" y="0"/>
                                  </a:cubicBezTo>
                                  <a:cubicBezTo>
                                    <a:pt x="133" y="0"/>
                                    <a:pt x="116" y="9"/>
                                    <a:pt x="107" y="17"/>
                                  </a:cubicBezTo>
                                  <a:cubicBezTo>
                                    <a:pt x="116" y="44"/>
                                    <a:pt x="107" y="62"/>
                                    <a:pt x="89" y="79"/>
                                  </a:cubicBezTo>
                                  <a:cubicBezTo>
                                    <a:pt x="72" y="97"/>
                                    <a:pt x="44" y="115"/>
                                    <a:pt x="18" y="106"/>
                                  </a:cubicBezTo>
                                  <a:cubicBezTo>
                                    <a:pt x="18" y="115"/>
                                    <a:pt x="9" y="132"/>
                                    <a:pt x="0" y="141"/>
                                  </a:cubicBezTo>
                                  <a:cubicBezTo>
                                    <a:pt x="27" y="159"/>
                                    <a:pt x="44" y="177"/>
                                    <a:pt x="44" y="203"/>
                                  </a:cubicBezTo>
                                  <a:cubicBezTo>
                                    <a:pt x="44" y="230"/>
                                    <a:pt x="27" y="256"/>
                                    <a:pt x="0" y="275"/>
                                  </a:cubicBezTo>
                                  <a:cubicBezTo>
                                    <a:pt x="9" y="283"/>
                                    <a:pt x="18" y="301"/>
                                    <a:pt x="18" y="310"/>
                                  </a:cubicBezTo>
                                  <a:cubicBezTo>
                                    <a:pt x="44" y="310"/>
                                    <a:pt x="72" y="310"/>
                                    <a:pt x="89" y="328"/>
                                  </a:cubicBezTo>
                                  <a:cubicBezTo>
                                    <a:pt x="107" y="345"/>
                                    <a:pt x="116" y="372"/>
                                    <a:pt x="107" y="398"/>
                                  </a:cubicBezTo>
                                  <a:cubicBezTo>
                                    <a:pt x="116" y="407"/>
                                    <a:pt x="133" y="407"/>
                                    <a:pt x="151" y="416"/>
                                  </a:cubicBezTo>
                                  <a:cubicBezTo>
                                    <a:pt x="160" y="389"/>
                                    <a:pt x="187" y="372"/>
                                    <a:pt x="213" y="372"/>
                                  </a:cubicBezTo>
                                  <a:cubicBezTo>
                                    <a:pt x="240" y="372"/>
                                    <a:pt x="266" y="389"/>
                                    <a:pt x="275" y="416"/>
                                  </a:cubicBezTo>
                                  <a:cubicBezTo>
                                    <a:pt x="293" y="407"/>
                                    <a:pt x="310" y="407"/>
                                    <a:pt x="319" y="398"/>
                                  </a:cubicBezTo>
                                  <a:cubicBezTo>
                                    <a:pt x="310" y="372"/>
                                    <a:pt x="319" y="345"/>
                                    <a:pt x="337" y="328"/>
                                  </a:cubicBezTo>
                                  <a:cubicBezTo>
                                    <a:pt x="354" y="310"/>
                                    <a:pt x="372" y="301"/>
                                    <a:pt x="408" y="310"/>
                                  </a:cubicBezTo>
                                  <a:cubicBezTo>
                                    <a:pt x="408" y="292"/>
                                    <a:pt x="416" y="283"/>
                                    <a:pt x="416" y="265"/>
                                  </a:cubicBezTo>
                                  <a:cubicBezTo>
                                    <a:pt x="399" y="256"/>
                                    <a:pt x="381" y="230"/>
                                    <a:pt x="381" y="203"/>
                                  </a:cubicBezTo>
                                  <a:close/>
                                  <a:moveTo>
                                    <a:pt x="213" y="292"/>
                                  </a:moveTo>
                                  <a:lnTo>
                                    <a:pt x="213" y="292"/>
                                  </a:lnTo>
                                  <a:cubicBezTo>
                                    <a:pt x="160" y="292"/>
                                    <a:pt x="125" y="256"/>
                                    <a:pt x="125" y="203"/>
                                  </a:cubicBezTo>
                                  <a:cubicBezTo>
                                    <a:pt x="125" y="159"/>
                                    <a:pt x="160" y="115"/>
                                    <a:pt x="213" y="115"/>
                                  </a:cubicBezTo>
                                  <a:cubicBezTo>
                                    <a:pt x="266" y="115"/>
                                    <a:pt x="301" y="159"/>
                                    <a:pt x="301" y="203"/>
                                  </a:cubicBezTo>
                                  <a:cubicBezTo>
                                    <a:pt x="301" y="256"/>
                                    <a:pt x="266" y="292"/>
                                    <a:pt x="213" y="29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4" name="Freeform 96"/>
                          <wps:cNvSpPr/>
                          <wps:spPr>
                            <a:xfrm>
                              <a:off x="25709" y="13148"/>
                              <a:ext cx="457" cy="39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3046" y="0"/>
                                </a:cxn>
                                <a:cxn ang="0">
                                  <a:pos x="183046" y="0"/>
                                </a:cxn>
                                <a:cxn ang="0">
                                  <a:pos x="21949" y="0"/>
                                </a:cxn>
                                <a:cxn ang="0">
                                  <a:pos x="0" y="18071"/>
                                </a:cxn>
                                <a:cxn ang="0">
                                  <a:pos x="0" y="131012"/>
                                </a:cxn>
                                <a:cxn ang="0">
                                  <a:pos x="18222" y="156476"/>
                                </a:cxn>
                                <a:cxn ang="0">
                                  <a:pos x="66261" y="163868"/>
                                </a:cxn>
                                <a:cxn ang="0">
                                  <a:pos x="50938" y="178243"/>
                                </a:cxn>
                                <a:cxn ang="0">
                                  <a:pos x="154057" y="178243"/>
                                </a:cxn>
                                <a:cxn ang="0">
                                  <a:pos x="139148" y="163868"/>
                                </a:cxn>
                                <a:cxn ang="0">
                                  <a:pos x="186773" y="156476"/>
                                </a:cxn>
                                <a:cxn ang="0">
                                  <a:pos x="205409" y="131012"/>
                                </a:cxn>
                                <a:cxn ang="0">
                                  <a:pos x="205409" y="18071"/>
                                </a:cxn>
                                <a:cxn ang="0">
                                  <a:pos x="183046" y="0"/>
                                </a:cxn>
                                <a:cxn ang="0">
                                  <a:pos x="183046" y="131012"/>
                                </a:cxn>
                                <a:cxn ang="0">
                                  <a:pos x="183046" y="131012"/>
                                </a:cxn>
                                <a:cxn ang="0">
                                  <a:pos x="21949" y="131012"/>
                                </a:cxn>
                                <a:cxn ang="0">
                                  <a:pos x="21949" y="18071"/>
                                </a:cxn>
                                <a:cxn ang="0">
                                  <a:pos x="183046" y="18071"/>
                                </a:cxn>
                                <a:cxn ang="0">
                                  <a:pos x="183046" y="131012"/>
                                </a:cxn>
                              </a:cxnLst>
                              <a:pathLst>
                                <a:path w="497" h="435">
                                  <a:moveTo>
                                    <a:pt x="442" y="0"/>
                                  </a:moveTo>
                                  <a:lnTo>
                                    <a:pt x="442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26" y="0"/>
                                    <a:pt x="0" y="17"/>
                                    <a:pt x="0" y="44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0" y="345"/>
                                    <a:pt x="17" y="372"/>
                                    <a:pt x="44" y="381"/>
                                  </a:cubicBezTo>
                                  <a:cubicBezTo>
                                    <a:pt x="160" y="399"/>
                                    <a:pt x="160" y="399"/>
                                    <a:pt x="160" y="399"/>
                                  </a:cubicBezTo>
                                  <a:cubicBezTo>
                                    <a:pt x="160" y="399"/>
                                    <a:pt x="62" y="434"/>
                                    <a:pt x="123" y="434"/>
                                  </a:cubicBezTo>
                                  <a:cubicBezTo>
                                    <a:pt x="372" y="434"/>
                                    <a:pt x="372" y="434"/>
                                    <a:pt x="372" y="434"/>
                                  </a:cubicBezTo>
                                  <a:cubicBezTo>
                                    <a:pt x="434" y="434"/>
                                    <a:pt x="336" y="399"/>
                                    <a:pt x="336" y="399"/>
                                  </a:cubicBezTo>
                                  <a:cubicBezTo>
                                    <a:pt x="451" y="381"/>
                                    <a:pt x="451" y="381"/>
                                    <a:pt x="451" y="381"/>
                                  </a:cubicBezTo>
                                  <a:cubicBezTo>
                                    <a:pt x="479" y="372"/>
                                    <a:pt x="496" y="345"/>
                                    <a:pt x="496" y="319"/>
                                  </a:cubicBezTo>
                                  <a:cubicBezTo>
                                    <a:pt x="496" y="44"/>
                                    <a:pt x="496" y="44"/>
                                    <a:pt x="496" y="44"/>
                                  </a:cubicBezTo>
                                  <a:cubicBezTo>
                                    <a:pt x="496" y="17"/>
                                    <a:pt x="470" y="0"/>
                                    <a:pt x="442" y="0"/>
                                  </a:cubicBezTo>
                                  <a:close/>
                                  <a:moveTo>
                                    <a:pt x="442" y="319"/>
                                  </a:moveTo>
                                  <a:lnTo>
                                    <a:pt x="442" y="319"/>
                                  </a:lnTo>
                                  <a:cubicBezTo>
                                    <a:pt x="53" y="319"/>
                                    <a:pt x="53" y="319"/>
                                    <a:pt x="53" y="319"/>
                                  </a:cubicBezTo>
                                  <a:cubicBezTo>
                                    <a:pt x="53" y="44"/>
                                    <a:pt x="53" y="44"/>
                                    <a:pt x="53" y="44"/>
                                  </a:cubicBezTo>
                                  <a:cubicBezTo>
                                    <a:pt x="442" y="44"/>
                                    <a:pt x="442" y="44"/>
                                    <a:pt x="442" y="44"/>
                                  </a:cubicBezTo>
                                  <a:lnTo>
                                    <a:pt x="442" y="3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5" name="Freeform 141"/>
                          <wps:cNvSpPr/>
                          <wps:spPr>
                            <a:xfrm>
                              <a:off x="25733" y="14896"/>
                              <a:ext cx="457" cy="4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8368" y="76356"/>
                                </a:cxn>
                                <a:cxn ang="0">
                                  <a:pos x="198368" y="76356"/>
                                </a:cxn>
                                <a:cxn ang="0">
                                  <a:pos x="120926" y="58293"/>
                                </a:cxn>
                                <a:cxn ang="0">
                                  <a:pos x="110159" y="6979"/>
                                </a:cxn>
                                <a:cxn ang="0">
                                  <a:pos x="98977" y="0"/>
                                </a:cxn>
                                <a:cxn ang="0">
                                  <a:pos x="7040" y="25041"/>
                                </a:cxn>
                                <a:cxn ang="0">
                                  <a:pos x="0" y="36536"/>
                                </a:cxn>
                                <a:cxn ang="0">
                                  <a:pos x="32716" y="160101"/>
                                </a:cxn>
                                <a:cxn ang="0">
                                  <a:pos x="44312" y="163795"/>
                                </a:cxn>
                                <a:cxn ang="0">
                                  <a:pos x="80756" y="152711"/>
                                </a:cxn>
                                <a:cxn ang="0">
                                  <a:pos x="73301" y="174469"/>
                                </a:cxn>
                                <a:cxn ang="0">
                                  <a:pos x="80756" y="181858"/>
                                </a:cxn>
                                <a:cxn ang="0">
                                  <a:pos x="164824" y="203616"/>
                                </a:cxn>
                                <a:cxn ang="0">
                                  <a:pos x="176419" y="199921"/>
                                </a:cxn>
                                <a:cxn ang="0">
                                  <a:pos x="205409" y="87029"/>
                                </a:cxn>
                                <a:cxn ang="0">
                                  <a:pos x="198368" y="76356"/>
                                </a:cxn>
                                <a:cxn ang="0">
                                  <a:pos x="14494" y="39820"/>
                                </a:cxn>
                                <a:cxn ang="0">
                                  <a:pos x="14494" y="39820"/>
                                </a:cxn>
                                <a:cxn ang="0">
                                  <a:pos x="95250" y="18062"/>
                                </a:cxn>
                                <a:cxn ang="0">
                                  <a:pos x="128380" y="127259"/>
                                </a:cxn>
                                <a:cxn ang="0">
                                  <a:pos x="48039" y="149427"/>
                                </a:cxn>
                                <a:cxn ang="0">
                                  <a:pos x="14494" y="39820"/>
                                </a:cxn>
                                <a:cxn ang="0">
                                  <a:pos x="161097" y="189247"/>
                                </a:cxn>
                                <a:cxn ang="0">
                                  <a:pos x="161097" y="189247"/>
                                </a:cxn>
                                <a:cxn ang="0">
                                  <a:pos x="91937" y="171185"/>
                                </a:cxn>
                                <a:cxn ang="0">
                                  <a:pos x="95250" y="149427"/>
                                </a:cxn>
                                <a:cxn ang="0">
                                  <a:pos x="135835" y="137933"/>
                                </a:cxn>
                                <a:cxn ang="0">
                                  <a:pos x="142875" y="130954"/>
                                </a:cxn>
                                <a:cxn ang="0">
                                  <a:pos x="128380" y="72661"/>
                                </a:cxn>
                                <a:cxn ang="0">
                                  <a:pos x="186773" y="87029"/>
                                </a:cxn>
                                <a:cxn ang="0">
                                  <a:pos x="161097" y="189247"/>
                                </a:cxn>
                              </a:cxnLst>
                              <a:pathLst>
                                <a:path w="497" h="506">
                                  <a:moveTo>
                                    <a:pt x="479" y="186"/>
                                  </a:moveTo>
                                  <a:lnTo>
                                    <a:pt x="479" y="186"/>
                                  </a:lnTo>
                                  <a:cubicBezTo>
                                    <a:pt x="292" y="142"/>
                                    <a:pt x="292" y="142"/>
                                    <a:pt x="292" y="142"/>
                                  </a:cubicBezTo>
                                  <a:cubicBezTo>
                                    <a:pt x="266" y="17"/>
                                    <a:pt x="266" y="17"/>
                                    <a:pt x="266" y="17"/>
                                  </a:cubicBezTo>
                                  <a:cubicBezTo>
                                    <a:pt x="257" y="8"/>
                                    <a:pt x="248" y="0"/>
                                    <a:pt x="239" y="0"/>
                                  </a:cubicBezTo>
                                  <a:cubicBezTo>
                                    <a:pt x="17" y="61"/>
                                    <a:pt x="17" y="61"/>
                                    <a:pt x="17" y="61"/>
                                  </a:cubicBezTo>
                                  <a:cubicBezTo>
                                    <a:pt x="0" y="71"/>
                                    <a:pt x="0" y="80"/>
                                    <a:pt x="0" y="89"/>
                                  </a:cubicBezTo>
                                  <a:cubicBezTo>
                                    <a:pt x="79" y="390"/>
                                    <a:pt x="79" y="390"/>
                                    <a:pt x="79" y="390"/>
                                  </a:cubicBezTo>
                                  <a:cubicBezTo>
                                    <a:pt x="79" y="399"/>
                                    <a:pt x="97" y="399"/>
                                    <a:pt x="107" y="399"/>
                                  </a:cubicBezTo>
                                  <a:cubicBezTo>
                                    <a:pt x="195" y="372"/>
                                    <a:pt x="195" y="372"/>
                                    <a:pt x="195" y="372"/>
                                  </a:cubicBezTo>
                                  <a:cubicBezTo>
                                    <a:pt x="177" y="425"/>
                                    <a:pt x="177" y="425"/>
                                    <a:pt x="177" y="425"/>
                                  </a:cubicBezTo>
                                  <a:cubicBezTo>
                                    <a:pt x="177" y="434"/>
                                    <a:pt x="186" y="443"/>
                                    <a:pt x="195" y="443"/>
                                  </a:cubicBezTo>
                                  <a:cubicBezTo>
                                    <a:pt x="398" y="496"/>
                                    <a:pt x="398" y="496"/>
                                    <a:pt x="398" y="496"/>
                                  </a:cubicBezTo>
                                  <a:cubicBezTo>
                                    <a:pt x="407" y="505"/>
                                    <a:pt x="416" y="496"/>
                                    <a:pt x="426" y="487"/>
                                  </a:cubicBezTo>
                                  <a:cubicBezTo>
                                    <a:pt x="496" y="212"/>
                                    <a:pt x="496" y="212"/>
                                    <a:pt x="496" y="212"/>
                                  </a:cubicBezTo>
                                  <a:cubicBezTo>
                                    <a:pt x="496" y="204"/>
                                    <a:pt x="488" y="186"/>
                                    <a:pt x="479" y="186"/>
                                  </a:cubicBezTo>
                                  <a:close/>
                                  <a:moveTo>
                                    <a:pt x="35" y="97"/>
                                  </a:moveTo>
                                  <a:lnTo>
                                    <a:pt x="35" y="97"/>
                                  </a:lnTo>
                                  <a:cubicBezTo>
                                    <a:pt x="230" y="44"/>
                                    <a:pt x="230" y="44"/>
                                    <a:pt x="230" y="44"/>
                                  </a:cubicBezTo>
                                  <a:cubicBezTo>
                                    <a:pt x="310" y="310"/>
                                    <a:pt x="310" y="310"/>
                                    <a:pt x="310" y="310"/>
                                  </a:cubicBezTo>
                                  <a:cubicBezTo>
                                    <a:pt x="116" y="364"/>
                                    <a:pt x="116" y="364"/>
                                    <a:pt x="116" y="364"/>
                                  </a:cubicBezTo>
                                  <a:lnTo>
                                    <a:pt x="35" y="97"/>
                                  </a:lnTo>
                                  <a:close/>
                                  <a:moveTo>
                                    <a:pt x="389" y="461"/>
                                  </a:moveTo>
                                  <a:lnTo>
                                    <a:pt x="389" y="461"/>
                                  </a:lnTo>
                                  <a:cubicBezTo>
                                    <a:pt x="222" y="417"/>
                                    <a:pt x="222" y="417"/>
                                    <a:pt x="222" y="417"/>
                                  </a:cubicBezTo>
                                  <a:cubicBezTo>
                                    <a:pt x="230" y="364"/>
                                    <a:pt x="230" y="364"/>
                                    <a:pt x="230" y="364"/>
                                  </a:cubicBezTo>
                                  <a:cubicBezTo>
                                    <a:pt x="328" y="336"/>
                                    <a:pt x="328" y="336"/>
                                    <a:pt x="328" y="336"/>
                                  </a:cubicBezTo>
                                  <a:cubicBezTo>
                                    <a:pt x="336" y="336"/>
                                    <a:pt x="345" y="327"/>
                                    <a:pt x="345" y="319"/>
                                  </a:cubicBezTo>
                                  <a:cubicBezTo>
                                    <a:pt x="310" y="177"/>
                                    <a:pt x="310" y="177"/>
                                    <a:pt x="310" y="177"/>
                                  </a:cubicBezTo>
                                  <a:cubicBezTo>
                                    <a:pt x="451" y="212"/>
                                    <a:pt x="451" y="212"/>
                                    <a:pt x="451" y="212"/>
                                  </a:cubicBezTo>
                                  <a:lnTo>
                                    <a:pt x="389" y="46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6" name="Freeform 119"/>
                          <wps:cNvSpPr/>
                          <wps:spPr>
                            <a:xfrm>
                              <a:off x="26640" y="13143"/>
                              <a:ext cx="457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3460" y="28978"/>
                                </a:cxn>
                                <a:cxn ang="0">
                                  <a:pos x="183460" y="28978"/>
                                </a:cxn>
                                <a:cxn ang="0">
                                  <a:pos x="176419" y="28978"/>
                                </a:cxn>
                                <a:cxn ang="0">
                                  <a:pos x="176419" y="183392"/>
                                </a:cxn>
                                <a:cxn ang="0">
                                  <a:pos x="183460" y="183392"/>
                                </a:cxn>
                                <a:cxn ang="0">
                                  <a:pos x="205409" y="164764"/>
                                </a:cxn>
                                <a:cxn ang="0">
                                  <a:pos x="205409" y="51334"/>
                                </a:cxn>
                                <a:cxn ang="0">
                                  <a:pos x="183460" y="28978"/>
                                </a:cxn>
                                <a:cxn ang="0">
                                  <a:pos x="0" y="51334"/>
                                </a:cxn>
                                <a:cxn ang="0">
                                  <a:pos x="0" y="51334"/>
                                </a:cxn>
                                <a:cxn ang="0">
                                  <a:pos x="0" y="164764"/>
                                </a:cxn>
                                <a:cxn ang="0">
                                  <a:pos x="21949" y="183392"/>
                                </a:cxn>
                                <a:cxn ang="0">
                                  <a:pos x="29403" y="183392"/>
                                </a:cxn>
                                <a:cxn ang="0">
                                  <a:pos x="29403" y="28978"/>
                                </a:cxn>
                                <a:cxn ang="0">
                                  <a:pos x="21949" y="28978"/>
                                </a:cxn>
                                <a:cxn ang="0">
                                  <a:pos x="0" y="51334"/>
                                </a:cxn>
                                <a:cxn ang="0">
                                  <a:pos x="139562" y="10763"/>
                                </a:cxn>
                                <a:cxn ang="0">
                                  <a:pos x="139562" y="10763"/>
                                </a:cxn>
                                <a:cxn ang="0">
                                  <a:pos x="102705" y="0"/>
                                </a:cxn>
                                <a:cxn ang="0">
                                  <a:pos x="66261" y="10763"/>
                                </a:cxn>
                                <a:cxn ang="0">
                                  <a:pos x="66261" y="28978"/>
                                </a:cxn>
                                <a:cxn ang="0">
                                  <a:pos x="44312" y="28978"/>
                                </a:cxn>
                                <a:cxn ang="0">
                                  <a:pos x="44312" y="183392"/>
                                </a:cxn>
                                <a:cxn ang="0">
                                  <a:pos x="161511" y="183392"/>
                                </a:cxn>
                                <a:cxn ang="0">
                                  <a:pos x="161511" y="28978"/>
                                </a:cxn>
                                <a:cxn ang="0">
                                  <a:pos x="139562" y="28978"/>
                                </a:cxn>
                                <a:cxn ang="0">
                                  <a:pos x="139562" y="10763"/>
                                </a:cxn>
                                <a:cxn ang="0">
                                  <a:pos x="124653" y="28978"/>
                                </a:cxn>
                                <a:cxn ang="0">
                                  <a:pos x="124653" y="28978"/>
                                </a:cxn>
                                <a:cxn ang="0">
                                  <a:pos x="80756" y="28978"/>
                                </a:cxn>
                                <a:cxn ang="0">
                                  <a:pos x="80756" y="18215"/>
                                </a:cxn>
                                <a:cxn ang="0">
                                  <a:pos x="102705" y="10763"/>
                                </a:cxn>
                                <a:cxn ang="0">
                                  <a:pos x="124653" y="18215"/>
                                </a:cxn>
                                <a:cxn ang="0">
                                  <a:pos x="124653" y="28978"/>
                                </a:cxn>
                              </a:cxnLst>
                              <a:pathLst>
                                <a:path w="497" h="444">
                                  <a:moveTo>
                                    <a:pt x="443" y="70"/>
                                  </a:moveTo>
                                  <a:lnTo>
                                    <a:pt x="443" y="70"/>
                                  </a:lnTo>
                                  <a:cubicBezTo>
                                    <a:pt x="426" y="70"/>
                                    <a:pt x="426" y="70"/>
                                    <a:pt x="426" y="70"/>
                                  </a:cubicBezTo>
                                  <a:cubicBezTo>
                                    <a:pt x="426" y="443"/>
                                    <a:pt x="426" y="443"/>
                                    <a:pt x="426" y="443"/>
                                  </a:cubicBezTo>
                                  <a:cubicBezTo>
                                    <a:pt x="443" y="443"/>
                                    <a:pt x="443" y="443"/>
                                    <a:pt x="443" y="443"/>
                                  </a:cubicBezTo>
                                  <a:cubicBezTo>
                                    <a:pt x="479" y="443"/>
                                    <a:pt x="496" y="425"/>
                                    <a:pt x="496" y="398"/>
                                  </a:cubicBezTo>
                                  <a:cubicBezTo>
                                    <a:pt x="496" y="124"/>
                                    <a:pt x="496" y="124"/>
                                    <a:pt x="496" y="124"/>
                                  </a:cubicBezTo>
                                  <a:cubicBezTo>
                                    <a:pt x="496" y="97"/>
                                    <a:pt x="479" y="70"/>
                                    <a:pt x="443" y="70"/>
                                  </a:cubicBezTo>
                                  <a:close/>
                                  <a:moveTo>
                                    <a:pt x="0" y="124"/>
                                  </a:moveTo>
                                  <a:lnTo>
                                    <a:pt x="0" y="124"/>
                                  </a:lnTo>
                                  <a:cubicBezTo>
                                    <a:pt x="0" y="398"/>
                                    <a:pt x="0" y="398"/>
                                    <a:pt x="0" y="398"/>
                                  </a:cubicBezTo>
                                  <a:cubicBezTo>
                                    <a:pt x="0" y="425"/>
                                    <a:pt x="26" y="443"/>
                                    <a:pt x="53" y="443"/>
                                  </a:cubicBezTo>
                                  <a:cubicBezTo>
                                    <a:pt x="71" y="443"/>
                                    <a:pt x="71" y="443"/>
                                    <a:pt x="71" y="443"/>
                                  </a:cubicBezTo>
                                  <a:cubicBezTo>
                                    <a:pt x="71" y="70"/>
                                    <a:pt x="71" y="70"/>
                                    <a:pt x="71" y="70"/>
                                  </a:cubicBezTo>
                                  <a:cubicBezTo>
                                    <a:pt x="53" y="70"/>
                                    <a:pt x="53" y="70"/>
                                    <a:pt x="53" y="70"/>
                                  </a:cubicBezTo>
                                  <a:cubicBezTo>
                                    <a:pt x="26" y="70"/>
                                    <a:pt x="0" y="97"/>
                                    <a:pt x="0" y="124"/>
                                  </a:cubicBezTo>
                                  <a:close/>
                                  <a:moveTo>
                                    <a:pt x="337" y="26"/>
                                  </a:moveTo>
                                  <a:lnTo>
                                    <a:pt x="337" y="26"/>
                                  </a:lnTo>
                                  <a:cubicBezTo>
                                    <a:pt x="319" y="17"/>
                                    <a:pt x="292" y="0"/>
                                    <a:pt x="248" y="0"/>
                                  </a:cubicBezTo>
                                  <a:cubicBezTo>
                                    <a:pt x="204" y="0"/>
                                    <a:pt x="177" y="17"/>
                                    <a:pt x="160" y="26"/>
                                  </a:cubicBezTo>
                                  <a:cubicBezTo>
                                    <a:pt x="160" y="70"/>
                                    <a:pt x="160" y="70"/>
                                    <a:pt x="160" y="70"/>
                                  </a:cubicBezTo>
                                  <a:cubicBezTo>
                                    <a:pt x="107" y="70"/>
                                    <a:pt x="107" y="70"/>
                                    <a:pt x="107" y="70"/>
                                  </a:cubicBezTo>
                                  <a:cubicBezTo>
                                    <a:pt x="107" y="443"/>
                                    <a:pt x="107" y="443"/>
                                    <a:pt x="107" y="443"/>
                                  </a:cubicBezTo>
                                  <a:cubicBezTo>
                                    <a:pt x="390" y="443"/>
                                    <a:pt x="390" y="443"/>
                                    <a:pt x="390" y="443"/>
                                  </a:cubicBezTo>
                                  <a:cubicBezTo>
                                    <a:pt x="390" y="70"/>
                                    <a:pt x="390" y="70"/>
                                    <a:pt x="390" y="70"/>
                                  </a:cubicBezTo>
                                  <a:cubicBezTo>
                                    <a:pt x="337" y="70"/>
                                    <a:pt x="337" y="70"/>
                                    <a:pt x="337" y="70"/>
                                  </a:cubicBezTo>
                                  <a:lnTo>
                                    <a:pt x="337" y="26"/>
                                  </a:lnTo>
                                  <a:close/>
                                  <a:moveTo>
                                    <a:pt x="301" y="70"/>
                                  </a:moveTo>
                                  <a:lnTo>
                                    <a:pt x="301" y="70"/>
                                  </a:lnTo>
                                  <a:cubicBezTo>
                                    <a:pt x="195" y="70"/>
                                    <a:pt x="195" y="70"/>
                                    <a:pt x="195" y="70"/>
                                  </a:cubicBezTo>
                                  <a:cubicBezTo>
                                    <a:pt x="195" y="44"/>
                                    <a:pt x="195" y="44"/>
                                    <a:pt x="195" y="44"/>
                                  </a:cubicBezTo>
                                  <a:cubicBezTo>
                                    <a:pt x="204" y="35"/>
                                    <a:pt x="222" y="26"/>
                                    <a:pt x="248" y="26"/>
                                  </a:cubicBezTo>
                                  <a:cubicBezTo>
                                    <a:pt x="275" y="26"/>
                                    <a:pt x="292" y="35"/>
                                    <a:pt x="301" y="44"/>
                                  </a:cubicBezTo>
                                  <a:lnTo>
                                    <a:pt x="301" y="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7" name="Freeform 53"/>
                          <wps:cNvSpPr/>
                          <wps:spPr>
                            <a:xfrm>
                              <a:off x="24782" y="12293"/>
                              <a:ext cx="457" cy="3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301" y="28630"/>
                                </a:cxn>
                                <a:cxn ang="0">
                                  <a:pos x="73301" y="28630"/>
                                </a:cxn>
                                <a:cxn ang="0">
                                  <a:pos x="73301" y="0"/>
                                </a:cxn>
                                <a:cxn ang="0">
                                  <a:pos x="0" y="65032"/>
                                </a:cxn>
                                <a:cxn ang="0">
                                  <a:pos x="73301" y="133744"/>
                                </a:cxn>
                                <a:cxn ang="0">
                                  <a:pos x="73301" y="105114"/>
                                </a:cxn>
                                <a:cxn ang="0">
                                  <a:pos x="29403" y="65032"/>
                                </a:cxn>
                                <a:cxn ang="0">
                                  <a:pos x="73301" y="28630"/>
                                </a:cxn>
                                <a:cxn ang="0">
                                  <a:pos x="124653" y="40082"/>
                                </a:cxn>
                                <a:cxn ang="0">
                                  <a:pos x="124653" y="40082"/>
                                </a:cxn>
                                <a:cxn ang="0">
                                  <a:pos x="124653" y="0"/>
                                </a:cxn>
                                <a:cxn ang="0">
                                  <a:pos x="51352" y="65032"/>
                                </a:cxn>
                                <a:cxn ang="0">
                                  <a:pos x="124653" y="133744"/>
                                </a:cxn>
                                <a:cxn ang="0">
                                  <a:pos x="124653" y="90389"/>
                                </a:cxn>
                                <a:cxn ang="0">
                                  <a:pos x="205409" y="137425"/>
                                </a:cxn>
                                <a:cxn ang="0">
                                  <a:pos x="124653" y="40082"/>
                                </a:cxn>
                              </a:cxnLst>
                              <a:pathLst>
                                <a:path w="497" h="337">
                                  <a:moveTo>
                                    <a:pt x="177" y="70"/>
                                  </a:moveTo>
                                  <a:lnTo>
                                    <a:pt x="177" y="70"/>
                                  </a:lnTo>
                                  <a:cubicBezTo>
                                    <a:pt x="177" y="0"/>
                                    <a:pt x="177" y="0"/>
                                    <a:pt x="177" y="0"/>
                                  </a:cubicBezTo>
                                  <a:cubicBezTo>
                                    <a:pt x="0" y="159"/>
                                    <a:pt x="0" y="159"/>
                                    <a:pt x="0" y="159"/>
                                  </a:cubicBezTo>
                                  <a:cubicBezTo>
                                    <a:pt x="177" y="327"/>
                                    <a:pt x="177" y="327"/>
                                    <a:pt x="177" y="327"/>
                                  </a:cubicBezTo>
                                  <a:cubicBezTo>
                                    <a:pt x="177" y="257"/>
                                    <a:pt x="177" y="257"/>
                                    <a:pt x="177" y="257"/>
                                  </a:cubicBezTo>
                                  <a:cubicBezTo>
                                    <a:pt x="71" y="159"/>
                                    <a:pt x="71" y="159"/>
                                    <a:pt x="71" y="159"/>
                                  </a:cubicBezTo>
                                  <a:lnTo>
                                    <a:pt x="177" y="70"/>
                                  </a:lnTo>
                                  <a:close/>
                                  <a:moveTo>
                                    <a:pt x="301" y="98"/>
                                  </a:moveTo>
                                  <a:lnTo>
                                    <a:pt x="301" y="98"/>
                                  </a:lnTo>
                                  <a:cubicBezTo>
                                    <a:pt x="301" y="0"/>
                                    <a:pt x="301" y="0"/>
                                    <a:pt x="301" y="0"/>
                                  </a:cubicBezTo>
                                  <a:cubicBezTo>
                                    <a:pt x="124" y="159"/>
                                    <a:pt x="124" y="159"/>
                                    <a:pt x="124" y="159"/>
                                  </a:cubicBezTo>
                                  <a:cubicBezTo>
                                    <a:pt x="301" y="327"/>
                                    <a:pt x="301" y="327"/>
                                    <a:pt x="301" y="327"/>
                                  </a:cubicBezTo>
                                  <a:cubicBezTo>
                                    <a:pt x="301" y="221"/>
                                    <a:pt x="301" y="221"/>
                                    <a:pt x="301" y="221"/>
                                  </a:cubicBezTo>
                                  <a:cubicBezTo>
                                    <a:pt x="381" y="221"/>
                                    <a:pt x="435" y="230"/>
                                    <a:pt x="496" y="336"/>
                                  </a:cubicBezTo>
                                  <a:cubicBezTo>
                                    <a:pt x="496" y="336"/>
                                    <a:pt x="488" y="98"/>
                                    <a:pt x="301" y="9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8" name="Freeform 25"/>
                          <wps:cNvSpPr/>
                          <wps:spPr>
                            <a:xfrm>
                              <a:off x="26734" y="14896"/>
                              <a:ext cx="318" cy="4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0585" y="0"/>
                                </a:cxn>
                                <a:cxn ang="0">
                                  <a:pos x="80585" y="0"/>
                                </a:cxn>
                                <a:cxn ang="0">
                                  <a:pos x="66120" y="0"/>
                                </a:cxn>
                                <a:cxn ang="0">
                                  <a:pos x="66120" y="134191"/>
                                </a:cxn>
                                <a:cxn ang="0">
                                  <a:pos x="33060" y="134191"/>
                                </a:cxn>
                                <a:cxn ang="0">
                                  <a:pos x="4132" y="173876"/>
                                </a:cxn>
                                <a:cxn ang="0">
                                  <a:pos x="51243" y="188604"/>
                                </a:cxn>
                                <a:cxn ang="0">
                                  <a:pos x="80585" y="152193"/>
                                </a:cxn>
                                <a:cxn ang="0">
                                  <a:pos x="80585" y="43367"/>
                                </a:cxn>
                                <a:cxn ang="0">
                                  <a:pos x="106206" y="94098"/>
                                </a:cxn>
                                <a:cxn ang="0">
                                  <a:pos x="113645" y="94098"/>
                                </a:cxn>
                                <a:cxn ang="0">
                                  <a:pos x="80585" y="0"/>
                                </a:cxn>
                              </a:cxnLst>
                              <a:pathLst>
                                <a:path w="346" h="479">
                                  <a:moveTo>
                                    <a:pt x="195" y="0"/>
                                  </a:moveTo>
                                  <a:lnTo>
                                    <a:pt x="195" y="0"/>
                                  </a:lnTo>
                                  <a:cubicBezTo>
                                    <a:pt x="160" y="0"/>
                                    <a:pt x="160" y="0"/>
                                    <a:pt x="160" y="0"/>
                                  </a:cubicBezTo>
                                  <a:cubicBezTo>
                                    <a:pt x="160" y="328"/>
                                    <a:pt x="160" y="328"/>
                                    <a:pt x="160" y="328"/>
                                  </a:cubicBezTo>
                                  <a:cubicBezTo>
                                    <a:pt x="133" y="319"/>
                                    <a:pt x="107" y="319"/>
                                    <a:pt x="80" y="328"/>
                                  </a:cubicBezTo>
                                  <a:cubicBezTo>
                                    <a:pt x="26" y="346"/>
                                    <a:pt x="0" y="390"/>
                                    <a:pt x="10" y="425"/>
                                  </a:cubicBezTo>
                                  <a:cubicBezTo>
                                    <a:pt x="26" y="461"/>
                                    <a:pt x="71" y="478"/>
                                    <a:pt x="124" y="461"/>
                                  </a:cubicBezTo>
                                  <a:cubicBezTo>
                                    <a:pt x="169" y="443"/>
                                    <a:pt x="195" y="408"/>
                                    <a:pt x="195" y="372"/>
                                  </a:cubicBezTo>
                                  <a:cubicBezTo>
                                    <a:pt x="195" y="106"/>
                                    <a:pt x="195" y="106"/>
                                    <a:pt x="195" y="106"/>
                                  </a:cubicBezTo>
                                  <a:cubicBezTo>
                                    <a:pt x="266" y="124"/>
                                    <a:pt x="266" y="212"/>
                                    <a:pt x="257" y="230"/>
                                  </a:cubicBezTo>
                                  <a:cubicBezTo>
                                    <a:pt x="257" y="239"/>
                                    <a:pt x="266" y="248"/>
                                    <a:pt x="275" y="230"/>
                                  </a:cubicBezTo>
                                  <a:cubicBezTo>
                                    <a:pt x="345" y="115"/>
                                    <a:pt x="195" y="62"/>
                                    <a:pt x="195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69" name="Freeform 133"/>
                          <wps:cNvSpPr/>
                          <wps:spPr>
                            <a:xfrm>
                              <a:off x="25733" y="15833"/>
                              <a:ext cx="457" cy="4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005" y="65187"/>
                                </a:cxn>
                                <a:cxn ang="0">
                                  <a:pos x="176005" y="65187"/>
                                </a:cxn>
                                <a:cxn ang="0">
                                  <a:pos x="154056" y="7334"/>
                                </a:cxn>
                                <a:cxn ang="0">
                                  <a:pos x="143288" y="3666"/>
                                </a:cxn>
                                <a:cxn ang="0">
                                  <a:pos x="3727" y="54594"/>
                                </a:cxn>
                                <a:cxn ang="0">
                                  <a:pos x="0" y="65187"/>
                                </a:cxn>
                                <a:cxn ang="0">
                                  <a:pos x="21949" y="123041"/>
                                </a:cxn>
                                <a:cxn ang="0">
                                  <a:pos x="21949" y="90447"/>
                                </a:cxn>
                                <a:cxn ang="0">
                                  <a:pos x="47625" y="65187"/>
                                </a:cxn>
                                <a:cxn ang="0">
                                  <a:pos x="84068" y="65187"/>
                                </a:cxn>
                                <a:cxn ang="0">
                                  <a:pos x="127966" y="36260"/>
                                </a:cxn>
                                <a:cxn ang="0">
                                  <a:pos x="154056" y="65187"/>
                                </a:cxn>
                                <a:cxn ang="0">
                                  <a:pos x="176005" y="65187"/>
                                </a:cxn>
                                <a:cxn ang="0">
                                  <a:pos x="197954" y="83113"/>
                                </a:cxn>
                                <a:cxn ang="0">
                                  <a:pos x="197954" y="83113"/>
                                </a:cxn>
                                <a:cxn ang="0">
                                  <a:pos x="47625" y="83113"/>
                                </a:cxn>
                                <a:cxn ang="0">
                                  <a:pos x="40170" y="90447"/>
                                </a:cxn>
                                <a:cxn ang="0">
                                  <a:pos x="40170" y="188227"/>
                                </a:cxn>
                                <a:cxn ang="0">
                                  <a:pos x="47625" y="195154"/>
                                </a:cxn>
                                <a:cxn ang="0">
                                  <a:pos x="197954" y="195154"/>
                                </a:cxn>
                                <a:cxn ang="0">
                                  <a:pos x="205408" y="188227"/>
                                </a:cxn>
                                <a:cxn ang="0">
                                  <a:pos x="205408" y="90447"/>
                                </a:cxn>
                                <a:cxn ang="0">
                                  <a:pos x="197954" y="83113"/>
                                </a:cxn>
                                <a:cxn ang="0">
                                  <a:pos x="187186" y="173560"/>
                                </a:cxn>
                                <a:cxn ang="0">
                                  <a:pos x="187186" y="173560"/>
                                </a:cxn>
                                <a:cxn ang="0">
                                  <a:pos x="62119" y="173560"/>
                                </a:cxn>
                                <a:cxn ang="0">
                                  <a:pos x="62119" y="159301"/>
                                </a:cxn>
                                <a:cxn ang="0">
                                  <a:pos x="80755" y="112039"/>
                                </a:cxn>
                                <a:cxn ang="0">
                                  <a:pos x="109744" y="148300"/>
                                </a:cxn>
                                <a:cxn ang="0">
                                  <a:pos x="135834" y="123041"/>
                                </a:cxn>
                                <a:cxn ang="0">
                                  <a:pos x="172278" y="108373"/>
                                </a:cxn>
                                <a:cxn ang="0">
                                  <a:pos x="187186" y="141374"/>
                                </a:cxn>
                                <a:cxn ang="0">
                                  <a:pos x="187186" y="173560"/>
                                </a:cxn>
                              </a:cxnLst>
                              <a:pathLst>
                                <a:path w="497" h="480">
                                  <a:moveTo>
                                    <a:pt x="425" y="160"/>
                                  </a:moveTo>
                                  <a:lnTo>
                                    <a:pt x="425" y="160"/>
                                  </a:lnTo>
                                  <a:cubicBezTo>
                                    <a:pt x="372" y="18"/>
                                    <a:pt x="372" y="18"/>
                                    <a:pt x="372" y="18"/>
                                  </a:cubicBezTo>
                                  <a:cubicBezTo>
                                    <a:pt x="372" y="9"/>
                                    <a:pt x="354" y="0"/>
                                    <a:pt x="346" y="9"/>
                                  </a:cubicBezTo>
                                  <a:cubicBezTo>
                                    <a:pt x="9" y="134"/>
                                    <a:pt x="9" y="134"/>
                                    <a:pt x="9" y="134"/>
                                  </a:cubicBezTo>
                                  <a:cubicBezTo>
                                    <a:pt x="0" y="134"/>
                                    <a:pt x="0" y="143"/>
                                    <a:pt x="0" y="160"/>
                                  </a:cubicBezTo>
                                  <a:cubicBezTo>
                                    <a:pt x="53" y="302"/>
                                    <a:pt x="53" y="302"/>
                                    <a:pt x="53" y="302"/>
                                  </a:cubicBezTo>
                                  <a:cubicBezTo>
                                    <a:pt x="53" y="222"/>
                                    <a:pt x="53" y="222"/>
                                    <a:pt x="53" y="222"/>
                                  </a:cubicBezTo>
                                  <a:cubicBezTo>
                                    <a:pt x="53" y="187"/>
                                    <a:pt x="80" y="160"/>
                                    <a:pt x="115" y="160"/>
                                  </a:cubicBezTo>
                                  <a:cubicBezTo>
                                    <a:pt x="203" y="160"/>
                                    <a:pt x="203" y="160"/>
                                    <a:pt x="203" y="160"/>
                                  </a:cubicBezTo>
                                  <a:cubicBezTo>
                                    <a:pt x="309" y="89"/>
                                    <a:pt x="309" y="89"/>
                                    <a:pt x="309" y="89"/>
                                  </a:cubicBezTo>
                                  <a:cubicBezTo>
                                    <a:pt x="372" y="160"/>
                                    <a:pt x="372" y="160"/>
                                    <a:pt x="372" y="160"/>
                                  </a:cubicBezTo>
                                  <a:lnTo>
                                    <a:pt x="425" y="160"/>
                                  </a:lnTo>
                                  <a:close/>
                                  <a:moveTo>
                                    <a:pt x="478" y="204"/>
                                  </a:moveTo>
                                  <a:lnTo>
                                    <a:pt x="478" y="204"/>
                                  </a:lnTo>
                                  <a:cubicBezTo>
                                    <a:pt x="115" y="204"/>
                                    <a:pt x="115" y="204"/>
                                    <a:pt x="115" y="204"/>
                                  </a:cubicBezTo>
                                  <a:cubicBezTo>
                                    <a:pt x="106" y="204"/>
                                    <a:pt x="97" y="213"/>
                                    <a:pt x="97" y="222"/>
                                  </a:cubicBezTo>
                                  <a:cubicBezTo>
                                    <a:pt x="97" y="462"/>
                                    <a:pt x="97" y="462"/>
                                    <a:pt x="97" y="462"/>
                                  </a:cubicBezTo>
                                  <a:cubicBezTo>
                                    <a:pt x="97" y="470"/>
                                    <a:pt x="106" y="479"/>
                                    <a:pt x="115" y="479"/>
                                  </a:cubicBezTo>
                                  <a:cubicBezTo>
                                    <a:pt x="478" y="479"/>
                                    <a:pt x="478" y="479"/>
                                    <a:pt x="478" y="479"/>
                                  </a:cubicBezTo>
                                  <a:cubicBezTo>
                                    <a:pt x="487" y="479"/>
                                    <a:pt x="496" y="470"/>
                                    <a:pt x="496" y="462"/>
                                  </a:cubicBezTo>
                                  <a:cubicBezTo>
                                    <a:pt x="496" y="222"/>
                                    <a:pt x="496" y="222"/>
                                    <a:pt x="496" y="222"/>
                                  </a:cubicBezTo>
                                  <a:cubicBezTo>
                                    <a:pt x="496" y="213"/>
                                    <a:pt x="487" y="204"/>
                                    <a:pt x="478" y="204"/>
                                  </a:cubicBezTo>
                                  <a:close/>
                                  <a:moveTo>
                                    <a:pt x="452" y="426"/>
                                  </a:moveTo>
                                  <a:lnTo>
                                    <a:pt x="452" y="426"/>
                                  </a:lnTo>
                                  <a:cubicBezTo>
                                    <a:pt x="150" y="426"/>
                                    <a:pt x="150" y="426"/>
                                    <a:pt x="150" y="426"/>
                                  </a:cubicBezTo>
                                  <a:cubicBezTo>
                                    <a:pt x="150" y="391"/>
                                    <a:pt x="150" y="391"/>
                                    <a:pt x="150" y="391"/>
                                  </a:cubicBezTo>
                                  <a:cubicBezTo>
                                    <a:pt x="195" y="275"/>
                                    <a:pt x="195" y="275"/>
                                    <a:pt x="195" y="275"/>
                                  </a:cubicBezTo>
                                  <a:cubicBezTo>
                                    <a:pt x="265" y="364"/>
                                    <a:pt x="265" y="364"/>
                                    <a:pt x="265" y="364"/>
                                  </a:cubicBezTo>
                                  <a:cubicBezTo>
                                    <a:pt x="328" y="302"/>
                                    <a:pt x="328" y="302"/>
                                    <a:pt x="328" y="302"/>
                                  </a:cubicBezTo>
                                  <a:cubicBezTo>
                                    <a:pt x="416" y="266"/>
                                    <a:pt x="416" y="266"/>
                                    <a:pt x="416" y="266"/>
                                  </a:cubicBezTo>
                                  <a:cubicBezTo>
                                    <a:pt x="452" y="347"/>
                                    <a:pt x="452" y="347"/>
                                    <a:pt x="452" y="347"/>
                                  </a:cubicBezTo>
                                  <a:lnTo>
                                    <a:pt x="452" y="4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70" name="Freeform 9"/>
                          <wps:cNvSpPr/>
                          <wps:spPr>
                            <a:xfrm>
                              <a:off x="24842" y="13151"/>
                              <a:ext cx="392" cy="3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7964" y="0"/>
                                </a:cxn>
                                <a:cxn ang="0">
                                  <a:pos x="87964" y="0"/>
                                </a:cxn>
                                <a:cxn ang="0">
                                  <a:pos x="0" y="88379"/>
                                </a:cxn>
                                <a:cxn ang="0">
                                  <a:pos x="87964" y="176341"/>
                                </a:cxn>
                                <a:cxn ang="0">
                                  <a:pos x="176341" y="88379"/>
                                </a:cxn>
                                <a:cxn ang="0">
                                  <a:pos x="87964" y="0"/>
                                </a:cxn>
                                <a:cxn ang="0">
                                  <a:pos x="95017" y="161819"/>
                                </a:cxn>
                                <a:cxn ang="0">
                                  <a:pos x="95017" y="161819"/>
                                </a:cxn>
                                <a:cxn ang="0">
                                  <a:pos x="95017" y="121157"/>
                                </a:cxn>
                                <a:cxn ang="0">
                                  <a:pos x="80494" y="121157"/>
                                </a:cxn>
                                <a:cxn ang="0">
                                  <a:pos x="80494" y="161819"/>
                                </a:cxn>
                                <a:cxn ang="0">
                                  <a:pos x="14522" y="95432"/>
                                </a:cxn>
                                <a:cxn ang="0">
                                  <a:pos x="54770" y="95432"/>
                                </a:cxn>
                                <a:cxn ang="0">
                                  <a:pos x="54770" y="80909"/>
                                </a:cxn>
                                <a:cxn ang="0">
                                  <a:pos x="14522" y="80909"/>
                                </a:cxn>
                                <a:cxn ang="0">
                                  <a:pos x="80494" y="18257"/>
                                </a:cxn>
                                <a:cxn ang="0">
                                  <a:pos x="80494" y="58919"/>
                                </a:cxn>
                                <a:cxn ang="0">
                                  <a:pos x="95017" y="58919"/>
                                </a:cxn>
                                <a:cxn ang="0">
                                  <a:pos x="95017" y="18257"/>
                                </a:cxn>
                                <a:cxn ang="0">
                                  <a:pos x="157670" y="80909"/>
                                </a:cxn>
                                <a:cxn ang="0">
                                  <a:pos x="121157" y="80909"/>
                                </a:cxn>
                                <a:cxn ang="0">
                                  <a:pos x="121157" y="95432"/>
                                </a:cxn>
                                <a:cxn ang="0">
                                  <a:pos x="157670" y="95432"/>
                                </a:cxn>
                                <a:cxn ang="0">
                                  <a:pos x="95017" y="161819"/>
                                </a:cxn>
                              </a:cxnLst>
                              <a:pathLst>
                                <a:path w="426" h="426">
                                  <a:moveTo>
                                    <a:pt x="212" y="0"/>
                                  </a:moveTo>
                                  <a:lnTo>
                                    <a:pt x="212" y="0"/>
                                  </a:lnTo>
                                  <a:cubicBezTo>
                                    <a:pt x="97" y="0"/>
                                    <a:pt x="0" y="97"/>
                                    <a:pt x="0" y="213"/>
                                  </a:cubicBezTo>
                                  <a:cubicBezTo>
                                    <a:pt x="0" y="336"/>
                                    <a:pt x="97" y="425"/>
                                    <a:pt x="212" y="425"/>
                                  </a:cubicBezTo>
                                  <a:cubicBezTo>
                                    <a:pt x="327" y="425"/>
                                    <a:pt x="425" y="336"/>
                                    <a:pt x="425" y="213"/>
                                  </a:cubicBezTo>
                                  <a:cubicBezTo>
                                    <a:pt x="425" y="97"/>
                                    <a:pt x="327" y="0"/>
                                    <a:pt x="212" y="0"/>
                                  </a:cubicBezTo>
                                  <a:close/>
                                  <a:moveTo>
                                    <a:pt x="229" y="390"/>
                                  </a:moveTo>
                                  <a:lnTo>
                                    <a:pt x="229" y="390"/>
                                  </a:lnTo>
                                  <a:cubicBezTo>
                                    <a:pt x="229" y="292"/>
                                    <a:pt x="229" y="292"/>
                                    <a:pt x="229" y="292"/>
                                  </a:cubicBezTo>
                                  <a:cubicBezTo>
                                    <a:pt x="194" y="292"/>
                                    <a:pt x="194" y="292"/>
                                    <a:pt x="194" y="292"/>
                                  </a:cubicBezTo>
                                  <a:cubicBezTo>
                                    <a:pt x="194" y="390"/>
                                    <a:pt x="194" y="390"/>
                                    <a:pt x="194" y="390"/>
                                  </a:cubicBezTo>
                                  <a:cubicBezTo>
                                    <a:pt x="114" y="380"/>
                                    <a:pt x="44" y="310"/>
                                    <a:pt x="35" y="230"/>
                                  </a:cubicBezTo>
                                  <a:cubicBezTo>
                                    <a:pt x="132" y="230"/>
                                    <a:pt x="132" y="230"/>
                                    <a:pt x="132" y="230"/>
                                  </a:cubicBezTo>
                                  <a:cubicBezTo>
                                    <a:pt x="132" y="195"/>
                                    <a:pt x="132" y="195"/>
                                    <a:pt x="132" y="195"/>
                                  </a:cubicBezTo>
                                  <a:cubicBezTo>
                                    <a:pt x="35" y="195"/>
                                    <a:pt x="35" y="195"/>
                                    <a:pt x="35" y="195"/>
                                  </a:cubicBezTo>
                                  <a:cubicBezTo>
                                    <a:pt x="44" y="115"/>
                                    <a:pt x="114" y="53"/>
                                    <a:pt x="194" y="44"/>
                                  </a:cubicBezTo>
                                  <a:cubicBezTo>
                                    <a:pt x="194" y="142"/>
                                    <a:pt x="194" y="142"/>
                                    <a:pt x="194" y="142"/>
                                  </a:cubicBezTo>
                                  <a:cubicBezTo>
                                    <a:pt x="229" y="142"/>
                                    <a:pt x="229" y="142"/>
                                    <a:pt x="229" y="142"/>
                                  </a:cubicBezTo>
                                  <a:cubicBezTo>
                                    <a:pt x="229" y="44"/>
                                    <a:pt x="229" y="44"/>
                                    <a:pt x="229" y="44"/>
                                  </a:cubicBezTo>
                                  <a:cubicBezTo>
                                    <a:pt x="310" y="53"/>
                                    <a:pt x="380" y="115"/>
                                    <a:pt x="380" y="195"/>
                                  </a:cubicBezTo>
                                  <a:cubicBezTo>
                                    <a:pt x="292" y="195"/>
                                    <a:pt x="292" y="195"/>
                                    <a:pt x="292" y="195"/>
                                  </a:cubicBezTo>
                                  <a:cubicBezTo>
                                    <a:pt x="292" y="230"/>
                                    <a:pt x="292" y="230"/>
                                    <a:pt x="292" y="230"/>
                                  </a:cubicBezTo>
                                  <a:cubicBezTo>
                                    <a:pt x="380" y="230"/>
                                    <a:pt x="380" y="230"/>
                                    <a:pt x="380" y="230"/>
                                  </a:cubicBezTo>
                                  <a:cubicBezTo>
                                    <a:pt x="380" y="310"/>
                                    <a:pt x="310" y="380"/>
                                    <a:pt x="229" y="39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  <wps:wsp>
                          <wps:cNvPr id="71" name="Freeform 78"/>
                          <wps:cNvSpPr/>
                          <wps:spPr>
                            <a:xfrm>
                              <a:off x="26687" y="14043"/>
                              <a:ext cx="363" cy="36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4461" y="140238"/>
                                </a:cxn>
                                <a:cxn ang="0">
                                  <a:pos x="154461" y="140238"/>
                                </a:cxn>
                                <a:cxn ang="0">
                                  <a:pos x="118379" y="99753"/>
                                </a:cxn>
                                <a:cxn ang="0">
                                  <a:pos x="125676" y="66363"/>
                                </a:cxn>
                                <a:cxn ang="0">
                                  <a:pos x="61217" y="0"/>
                                </a:cxn>
                                <a:cxn ang="0">
                                  <a:pos x="0" y="63023"/>
                                </a:cxn>
                                <a:cxn ang="0">
                                  <a:pos x="64865" y="129386"/>
                                </a:cxn>
                                <a:cxn ang="0">
                                  <a:pos x="93244" y="121873"/>
                                </a:cxn>
                                <a:cxn ang="0">
                                  <a:pos x="132974" y="162776"/>
                                </a:cxn>
                                <a:cxn ang="0">
                                  <a:pos x="147163" y="162776"/>
                                </a:cxn>
                                <a:cxn ang="0">
                                  <a:pos x="157704" y="151924"/>
                                </a:cxn>
                                <a:cxn ang="0">
                                  <a:pos x="154461" y="140238"/>
                                </a:cxn>
                                <a:cxn ang="0">
                                  <a:pos x="17838" y="63023"/>
                                </a:cxn>
                                <a:cxn ang="0">
                                  <a:pos x="17838" y="63023"/>
                                </a:cxn>
                                <a:cxn ang="0">
                                  <a:pos x="61217" y="18364"/>
                                </a:cxn>
                                <a:cxn ang="0">
                                  <a:pos x="107838" y="66363"/>
                                </a:cxn>
                                <a:cxn ang="0">
                                  <a:pos x="64865" y="111021"/>
                                </a:cxn>
                                <a:cxn ang="0">
                                  <a:pos x="17838" y="63023"/>
                                </a:cxn>
                              </a:cxnLst>
                              <a:pathLst>
                                <a:path w="399" h="400">
                                  <a:moveTo>
                                    <a:pt x="381" y="336"/>
                                  </a:moveTo>
                                  <a:lnTo>
                                    <a:pt x="381" y="336"/>
                                  </a:lnTo>
                                  <a:cubicBezTo>
                                    <a:pt x="292" y="239"/>
                                    <a:pt x="292" y="239"/>
                                    <a:pt x="292" y="239"/>
                                  </a:cubicBezTo>
                                  <a:cubicBezTo>
                                    <a:pt x="301" y="212"/>
                                    <a:pt x="310" y="186"/>
                                    <a:pt x="310" y="159"/>
                                  </a:cubicBezTo>
                                  <a:cubicBezTo>
                                    <a:pt x="310" y="71"/>
                                    <a:pt x="239" y="0"/>
                                    <a:pt x="151" y="0"/>
                                  </a:cubicBezTo>
                                  <a:cubicBezTo>
                                    <a:pt x="70" y="0"/>
                                    <a:pt x="0" y="71"/>
                                    <a:pt x="0" y="151"/>
                                  </a:cubicBezTo>
                                  <a:cubicBezTo>
                                    <a:pt x="0" y="239"/>
                                    <a:pt x="70" y="310"/>
                                    <a:pt x="160" y="310"/>
                                  </a:cubicBezTo>
                                  <a:cubicBezTo>
                                    <a:pt x="186" y="310"/>
                                    <a:pt x="213" y="302"/>
                                    <a:pt x="230" y="292"/>
                                  </a:cubicBezTo>
                                  <a:cubicBezTo>
                                    <a:pt x="328" y="390"/>
                                    <a:pt x="328" y="390"/>
                                    <a:pt x="328" y="390"/>
                                  </a:cubicBezTo>
                                  <a:cubicBezTo>
                                    <a:pt x="336" y="399"/>
                                    <a:pt x="354" y="399"/>
                                    <a:pt x="363" y="390"/>
                                  </a:cubicBezTo>
                                  <a:cubicBezTo>
                                    <a:pt x="389" y="364"/>
                                    <a:pt x="389" y="364"/>
                                    <a:pt x="389" y="364"/>
                                  </a:cubicBezTo>
                                  <a:cubicBezTo>
                                    <a:pt x="398" y="355"/>
                                    <a:pt x="389" y="346"/>
                                    <a:pt x="381" y="336"/>
                                  </a:cubicBezTo>
                                  <a:close/>
                                  <a:moveTo>
                                    <a:pt x="44" y="151"/>
                                  </a:moveTo>
                                  <a:lnTo>
                                    <a:pt x="44" y="151"/>
                                  </a:lnTo>
                                  <a:cubicBezTo>
                                    <a:pt x="44" y="98"/>
                                    <a:pt x="98" y="44"/>
                                    <a:pt x="151" y="44"/>
                                  </a:cubicBezTo>
                                  <a:cubicBezTo>
                                    <a:pt x="213" y="44"/>
                                    <a:pt x="266" y="98"/>
                                    <a:pt x="266" y="159"/>
                                  </a:cubicBezTo>
                                  <a:cubicBezTo>
                                    <a:pt x="266" y="221"/>
                                    <a:pt x="213" y="266"/>
                                    <a:pt x="160" y="266"/>
                                  </a:cubicBezTo>
                                  <a:cubicBezTo>
                                    <a:pt x="98" y="266"/>
                                    <a:pt x="44" y="212"/>
                                    <a:pt x="44" y="15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wrap="none" anchor="ctr" anchorCtr="0" upright="1"/>
                        </wps:wsp>
                      </wpg:grpSp>
                      <wps:wsp>
                        <wps:cNvPr id="74" name="Freeform 29"/>
                        <wps:cNvSpPr/>
                        <wps:spPr>
                          <a:xfrm>
                            <a:off x="20301" y="14896"/>
                            <a:ext cx="408" cy="4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2667" y="137179"/>
                              </a:cxn>
                              <a:cxn ang="0">
                                <a:pos x="102667" y="137179"/>
                              </a:cxn>
                              <a:cxn ang="0">
                                <a:pos x="132473" y="104614"/>
                              </a:cxn>
                              <a:cxn ang="0">
                                <a:pos x="183392" y="28901"/>
                              </a:cxn>
                              <a:cxn ang="0">
                                <a:pos x="176355" y="21574"/>
                              </a:cxn>
                              <a:cxn ang="0">
                                <a:pos x="143236" y="21574"/>
                              </a:cxn>
                              <a:cxn ang="0">
                                <a:pos x="91904" y="0"/>
                              </a:cxn>
                              <a:cxn ang="0">
                                <a:pos x="40570" y="21574"/>
                              </a:cxn>
                              <a:cxn ang="0">
                                <a:pos x="7452" y="21574"/>
                              </a:cxn>
                              <a:cxn ang="0">
                                <a:pos x="0" y="28901"/>
                              </a:cxn>
                              <a:cxn ang="0">
                                <a:pos x="51334" y="104614"/>
                              </a:cxn>
                              <a:cxn ang="0">
                                <a:pos x="80726" y="137179"/>
                              </a:cxn>
                              <a:cxn ang="0">
                                <a:pos x="80726" y="151425"/>
                              </a:cxn>
                              <a:cxn ang="0">
                                <a:pos x="44296" y="169336"/>
                              </a:cxn>
                              <a:cxn ang="0">
                                <a:pos x="91904" y="187653"/>
                              </a:cxn>
                              <a:cxn ang="0">
                                <a:pos x="135785" y="169336"/>
                              </a:cxn>
                              <a:cxn ang="0">
                                <a:pos x="102667" y="151425"/>
                              </a:cxn>
                              <a:cxn ang="0">
                                <a:pos x="102667" y="137179"/>
                              </a:cxn>
                              <a:cxn ang="0">
                                <a:pos x="132473" y="86296"/>
                              </a:cxn>
                              <a:cxn ang="0">
                                <a:pos x="132473" y="86296"/>
                              </a:cxn>
                              <a:cxn ang="0">
                                <a:pos x="143236" y="36228"/>
                              </a:cxn>
                              <a:cxn ang="0">
                                <a:pos x="168904" y="36228"/>
                              </a:cxn>
                              <a:cxn ang="0">
                                <a:pos x="132473" y="86296"/>
                              </a:cxn>
                              <a:cxn ang="0">
                                <a:pos x="91904" y="14654"/>
                              </a:cxn>
                              <a:cxn ang="0">
                                <a:pos x="91904" y="14654"/>
                              </a:cxn>
                              <a:cxn ang="0">
                                <a:pos x="132473" y="28901"/>
                              </a:cxn>
                              <a:cxn ang="0">
                                <a:pos x="91904" y="46811"/>
                              </a:cxn>
                              <a:cxn ang="0">
                                <a:pos x="51334" y="28901"/>
                              </a:cxn>
                              <a:cxn ang="0">
                                <a:pos x="91904" y="14654"/>
                              </a:cxn>
                              <a:cxn ang="0">
                                <a:pos x="14903" y="36228"/>
                              </a:cxn>
                              <a:cxn ang="0">
                                <a:pos x="14903" y="36228"/>
                              </a:cxn>
                              <a:cxn ang="0">
                                <a:pos x="40570" y="36228"/>
                              </a:cxn>
                              <a:cxn ang="0">
                                <a:pos x="51334" y="86296"/>
                              </a:cxn>
                              <a:cxn ang="0">
                                <a:pos x="14903" y="36228"/>
                              </a:cxn>
                            </a:cxnLst>
                            <a:pathLst>
                              <a:path w="444" h="462">
                                <a:moveTo>
                                  <a:pt x="248" y="337"/>
                                </a:moveTo>
                                <a:lnTo>
                                  <a:pt x="248" y="337"/>
                                </a:lnTo>
                                <a:cubicBezTo>
                                  <a:pt x="248" y="302"/>
                                  <a:pt x="275" y="283"/>
                                  <a:pt x="320" y="257"/>
                                </a:cubicBezTo>
                                <a:cubicBezTo>
                                  <a:pt x="373" y="221"/>
                                  <a:pt x="443" y="177"/>
                                  <a:pt x="443" y="71"/>
                                </a:cubicBezTo>
                                <a:cubicBezTo>
                                  <a:pt x="443" y="62"/>
                                  <a:pt x="434" y="53"/>
                                  <a:pt x="426" y="53"/>
                                </a:cubicBezTo>
                                <a:cubicBezTo>
                                  <a:pt x="346" y="53"/>
                                  <a:pt x="346" y="53"/>
                                  <a:pt x="346" y="53"/>
                                </a:cubicBezTo>
                                <a:cubicBezTo>
                                  <a:pt x="328" y="27"/>
                                  <a:pt x="293" y="0"/>
                                  <a:pt x="222" y="0"/>
                                </a:cubicBezTo>
                                <a:cubicBezTo>
                                  <a:pt x="151" y="0"/>
                                  <a:pt x="116" y="27"/>
                                  <a:pt x="98" y="53"/>
                                </a:cubicBezTo>
                                <a:cubicBezTo>
                                  <a:pt x="18" y="53"/>
                                  <a:pt x="18" y="53"/>
                                  <a:pt x="18" y="53"/>
                                </a:cubicBezTo>
                                <a:cubicBezTo>
                                  <a:pt x="9" y="53"/>
                                  <a:pt x="0" y="62"/>
                                  <a:pt x="0" y="71"/>
                                </a:cubicBezTo>
                                <a:cubicBezTo>
                                  <a:pt x="0" y="177"/>
                                  <a:pt x="62" y="221"/>
                                  <a:pt x="124" y="257"/>
                                </a:cubicBezTo>
                                <a:cubicBezTo>
                                  <a:pt x="169" y="283"/>
                                  <a:pt x="195" y="302"/>
                                  <a:pt x="195" y="337"/>
                                </a:cubicBezTo>
                                <a:cubicBezTo>
                                  <a:pt x="195" y="372"/>
                                  <a:pt x="195" y="372"/>
                                  <a:pt x="195" y="372"/>
                                </a:cubicBezTo>
                                <a:cubicBezTo>
                                  <a:pt x="142" y="381"/>
                                  <a:pt x="107" y="399"/>
                                  <a:pt x="107" y="416"/>
                                </a:cubicBezTo>
                                <a:cubicBezTo>
                                  <a:pt x="107" y="443"/>
                                  <a:pt x="160" y="461"/>
                                  <a:pt x="222" y="461"/>
                                </a:cubicBezTo>
                                <a:cubicBezTo>
                                  <a:pt x="283" y="461"/>
                                  <a:pt x="328" y="443"/>
                                  <a:pt x="328" y="416"/>
                                </a:cubicBezTo>
                                <a:cubicBezTo>
                                  <a:pt x="328" y="399"/>
                                  <a:pt x="302" y="381"/>
                                  <a:pt x="248" y="372"/>
                                </a:cubicBezTo>
                                <a:lnTo>
                                  <a:pt x="248" y="337"/>
                                </a:lnTo>
                                <a:close/>
                                <a:moveTo>
                                  <a:pt x="320" y="212"/>
                                </a:moveTo>
                                <a:lnTo>
                                  <a:pt x="320" y="212"/>
                                </a:lnTo>
                                <a:cubicBezTo>
                                  <a:pt x="337" y="186"/>
                                  <a:pt x="346" y="142"/>
                                  <a:pt x="346" y="89"/>
                                </a:cubicBezTo>
                                <a:cubicBezTo>
                                  <a:pt x="408" y="89"/>
                                  <a:pt x="408" y="89"/>
                                  <a:pt x="408" y="89"/>
                                </a:cubicBezTo>
                                <a:cubicBezTo>
                                  <a:pt x="399" y="151"/>
                                  <a:pt x="364" y="186"/>
                                  <a:pt x="320" y="212"/>
                                </a:cubicBezTo>
                                <a:close/>
                                <a:moveTo>
                                  <a:pt x="222" y="36"/>
                                </a:moveTo>
                                <a:lnTo>
                                  <a:pt x="222" y="36"/>
                                </a:lnTo>
                                <a:cubicBezTo>
                                  <a:pt x="293" y="36"/>
                                  <a:pt x="320" y="62"/>
                                  <a:pt x="320" y="71"/>
                                </a:cubicBezTo>
                                <a:cubicBezTo>
                                  <a:pt x="320" y="80"/>
                                  <a:pt x="293" y="106"/>
                                  <a:pt x="222" y="115"/>
                                </a:cubicBezTo>
                                <a:cubicBezTo>
                                  <a:pt x="151" y="106"/>
                                  <a:pt x="124" y="80"/>
                                  <a:pt x="124" y="71"/>
                                </a:cubicBezTo>
                                <a:cubicBezTo>
                                  <a:pt x="124" y="62"/>
                                  <a:pt x="151" y="36"/>
                                  <a:pt x="222" y="36"/>
                                </a:cubicBezTo>
                                <a:close/>
                                <a:moveTo>
                                  <a:pt x="36" y="89"/>
                                </a:moveTo>
                                <a:lnTo>
                                  <a:pt x="36" y="89"/>
                                </a:lnTo>
                                <a:cubicBezTo>
                                  <a:pt x="98" y="89"/>
                                  <a:pt x="98" y="89"/>
                                  <a:pt x="98" y="89"/>
                                </a:cubicBezTo>
                                <a:cubicBezTo>
                                  <a:pt x="98" y="142"/>
                                  <a:pt x="107" y="186"/>
                                  <a:pt x="124" y="212"/>
                                </a:cubicBezTo>
                                <a:cubicBezTo>
                                  <a:pt x="80" y="186"/>
                                  <a:pt x="36" y="151"/>
                                  <a:pt x="36" y="8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wrap="none" anchor="ctr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52.5pt;margin-top:503.55pt;height:201.75pt;width:520.5pt;z-index:251664384;mso-width-relative:page;mso-height-relative:page;" coordorigin="17500,12236" coordsize="10410,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">
                <o:lock v:ext="edit" aspectratio="f"/>
                <v:shape id="Freeform 24" o:spid="_x0000_s1026" o:spt="100" style="position:absolute;left:22052;top:14896;height:363;width:457;mso-wrap-style:none;v-text-anchor:middle;" filled="f" stroked="f" coordsize="49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" path="m248,150l248,150c203,150,177,176,177,221c177,266,203,292,248,292c292,292,319,266,319,221c319,176,292,150,248,150xm442,70l442,70c389,70,389,70,389,70c380,70,372,70,363,61c354,8,354,8,354,8c345,8,336,0,327,0c159,0,159,0,159,0c159,0,150,8,142,8c123,61,123,61,123,61c123,70,115,70,106,70c53,70,53,70,53,70c17,70,0,97,0,123c0,345,0,345,0,345c0,372,17,398,53,398c442,398,442,398,442,398c470,398,496,372,496,345c496,123,496,123,496,123c496,97,470,70,442,70xm248,345l248,345c177,345,123,292,123,221c123,150,177,97,248,97c319,97,372,150,372,221c372,292,319,345,248,345xm425,159l425,159c416,159,407,150,407,141c407,132,416,123,425,123c433,123,442,132,442,141c442,150,433,159,425,159xe">
                  <v:path o:connecttype="custom" o:connectlocs="102705,60811;102705,60811;73301,89595;102705,118379;132108,89595;102705,60811;183046,28379;183046,28379;161097,28379;150329,24729;146602,3243;135421,0;65847,0;58807,3243;50938,24729;43898,28379;21949,28379;0,49866;0,139866;21949,161352;183046,161352;205409,139866;205409,49866;183046,28379;102705,139866;102705,139866;50938,89595;102705,39325;154057,89595;102705,139866;176006,64460;176006,64460;168551,57163;176006,49866;183046,57163;176006,64460" o:connectangles="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22052;top:12332;height:278;width:457;mso-wrap-style:none;v-text-anchor:middle;" filled="f" stroked="f" coordsize="497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" path="m381,151l381,151c381,90,417,45,434,45c443,45,470,45,470,45c452,18,443,0,381,0c133,0,133,0,133,0c36,0,0,90,0,151c0,213,36,302,133,302c381,302,381,302,381,302c443,302,452,284,470,257c470,257,461,257,434,257c417,257,381,222,381,151xm310,196l310,196c310,204,302,196,302,196c221,169,221,169,221,169c221,169,221,178,212,196c204,204,204,222,186,204c159,187,98,125,98,125c98,125,89,116,89,107c98,107,106,107,106,107c177,143,177,143,177,143c177,143,186,125,195,116c195,98,204,90,221,107c239,116,310,187,310,187c310,187,319,196,310,196xm470,98l470,98c452,98,452,98,452,98c434,98,425,125,425,151c425,178,434,204,452,204c470,204,470,204,470,204c478,204,496,178,496,151c496,125,478,98,470,98xe">
                  <v:path o:connecttype="custom" o:connectlocs="157783,62423;157783,62423;179732,18603;194641,18603;157783,0;55079,0;0,62423;55079,124847;157783,124847;194641,106244;179732,106244;157783,62423;128380,81026;128380,81026;125067,81026;91522,69865;87795,81026;77028,84334;40585,51675;36857,44234;43898,44234;73301,59117;80755,47955;91522,44234;128380,77306;128380,81026;194641,40514;194641,40514;187186,40514;176005,62423;187186,84334;194641,84334;205408,62423;194641,40514" o:connectangles="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3" o:spid="_x0000_s1026" o:spt="100" style="position:absolute;left:22052;top:13164;height:366;width:457;mso-wrap-style:none;v-text-anchor:middle;" filled="f" stroked="f" coordsize="497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" path="m487,71l487,71c372,0,372,0,372,0c363,0,363,0,354,0c248,71,248,71,248,71c142,0,142,0,142,0c132,0,132,0,123,0c8,71,8,71,8,71c0,80,0,80,0,89c0,382,0,382,0,382c0,382,0,390,8,390c8,399,17,399,26,390c132,328,132,328,132,328c239,390,239,390,239,390c248,399,248,399,257,390c363,328,363,328,363,328c470,390,470,390,470,390c470,399,478,399,478,399c478,399,487,399,487,390c496,390,496,382,496,382c496,89,496,89,496,89c496,80,496,80,487,71xm115,293l115,293c35,346,35,346,35,346c35,98,35,98,35,98c115,44,115,44,115,44l115,293xm230,346l230,346c150,293,150,293,150,293c150,44,150,44,150,44c230,98,230,98,230,98l230,346xm345,293l345,293c266,346,266,346,266,346c266,98,266,98,266,98c345,44,345,44,345,44l345,293xm461,346l461,346c380,293,380,293,380,293c380,44,380,44,380,44c461,98,461,98,461,98l461,346xe">
                  <v:path o:connecttype="custom" o:connectlocs="201681,29135;201681,29135;154057,0;146602,0;102705,29135;58807,0;50938,0;3313,29135;0,36521;0,156754;3313,160036;10768,160036;54665,134595;98977,160036;106431,160036;150329,134595;194642,160036;197955,163730;201681,160036;205409,156754;205409,36521;201681,29135;47625,120233;47625,120233;14494,141981;14494,40214;47625,18056;47625,120233;95250,141981;95250,141981;62120,120233;62120,18056;95250,40214;95250,141981;142875,120233;142875,120233;110159,141981;110159,40214;142875,18056;142875,120233;190914,141981;190914,141981;157370,120233;157370,18056;190914,40214;190914,141981" o:connectangles="0,0,0,0,0,0,0,0,0,0,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group id="组合 36" o:spid="_x0000_s1026" o:spt="203" style="position:absolute;left:22068;top:15833;height:418;width:424;" coordorigin="7502,31193" coordsize="42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o:lock v:ext="edit" aspectratio="f"/>
                  <v:shape id="Freeform 31" o:spid="_x0000_s1026" o:spt="100" style="position:absolute;left:7502;top:31193;height:418;width:425;mso-wrap-style:none;v-text-anchor:middle;" filled="f" stroked="f" coordsize="46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" path="m231,0l231,0c106,0,0,98,0,222c0,346,106,452,231,452c355,452,461,346,461,222c461,98,355,0,231,0xm231,399l231,399c133,399,53,319,53,222c53,124,133,45,231,45c328,45,408,124,408,222c408,319,328,399,231,399xe">
                    <v:path o:connecttype="custom" o:connectlocs="254738,0;254738,0;0,245675;254738,500203;508373,245675;254738,0;254738,441551;254738,441551;58447,245675;254738,49799;449927,245675;254738,441551" o:connectangles="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32" o:spid="_x0000_s1026" o:spt="100" style="position:absolute;left:7696;top:31284;height:201;width:97;mso-wrap-style:none;v-text-anchor:middle;" filled="f" stroked="f" coordsize="10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" path="m36,0l0,0,0,133,89,221,106,195,36,114,36,0e">
                    <v:path o:connecttype="custom" o:connectlocs="38684,0;0,0;0,141635;95637,235349;113904,207661;38684,121402;38684,0" o:connectangles="0,0,0,0,0,0,0"/>
                    <v:fill on="f" focussize="0,0"/>
                    <v:stroke on="f"/>
                    <v:imagedata o:title=""/>
                    <o:lock v:ext="edit" aspectratio="f"/>
                  </v:shape>
                </v:group>
                <v:shape id="Freeform 91" o:spid="_x0000_s1026" o:spt="100" style="position:absolute;left:23931;top:13251;height:223;width:457;mso-wrap-style:none;v-text-anchor:middle;" filled="f" stroked="f" coordsize="49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" path="m443,0l443,0c53,0,53,0,53,0c18,0,0,26,0,53c0,203,0,203,0,203c0,230,18,247,53,247c443,247,443,247,443,247c469,247,496,230,496,203c496,53,496,53,496,53c496,26,469,0,443,0xm443,203l443,203c53,203,53,203,53,203c53,53,53,53,53,53c443,53,443,53,443,53l443,203xm177,79l177,79c71,79,71,79,71,79c71,177,71,177,71,177c177,177,177,177,177,177l177,79xm301,79l301,79c195,79,195,79,195,79c195,177,195,177,195,177c301,177,301,177,301,177l301,79xe">
                  <v:path o:connecttype="custom" o:connectlocs="183459,0;183459,0;21949,0;0,21049;0,80623;21949,98098;183459,98098;205408,80623;205408,21049;183459,0;183459,80623;183459,80623;21949,80623;21949,21049;183459,21049;183459,80623;73301,31376;73301,31376;29403,31376;29403,70297;73301,70297;73301,31376;124652,31376;124652,31376;80755,31376;80755,70297;124652,70297;124652,31376" o:connectangles="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66" o:spid="_x0000_s1026" o:spt="100" style="position:absolute;left:21194;top:15833;height:408;width:356;mso-wrap-style:none;v-text-anchor:middle;" filled="f" stroked="f" coordsize="390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" path="m371,0l371,0c310,0,310,0,310,0c301,0,292,10,292,28c292,444,292,444,292,444c389,444,389,444,389,444c389,28,389,28,389,28c389,10,380,0,371,0xm221,151l221,151c168,151,168,151,168,151c150,151,141,160,141,178c141,444,141,444,141,444c248,444,248,444,248,444c248,178,248,178,248,178c248,160,230,151,221,151xm70,302l70,302c17,302,17,302,17,302c0,302,0,310,0,319c0,444,0,444,0,444c97,444,97,444,97,444c97,319,97,319,97,319c97,310,88,302,70,302xe">
                  <v:path o:connecttype="custom" o:connectlocs="151636,0;151636,0;126703,0;119347,11540;119347,182982;158992,182982;158992,11540;151636,0;90327,62231;90327,62231;68665,62231;57630,73357;57630,182982;101363,182982;101363,73357;90327,62231;28611,124460;28611,124460;6948,124460;0,131467;0,182982;39646,182982;39646,131467;28611,124460" o:connectangles="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7525;top:14026;height:402;width:408;mso-wrap-style:none;v-text-anchor:middle;" filled="f" stroked="f" coordsize="444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" path="m443,159l284,159,222,0,160,159,0,159,133,256,88,434,222,327,354,434,310,256,443,159xm222,283l141,344,177,256,106,194,195,203,222,97,248,203,337,194,266,256,293,344,222,283xe">
                  <v:path o:connecttype="custom" o:connectlocs="183392,66494;117570,66494;91904,0;66237,66494;0,66494;55059,107059;36431,181498;91904,136751;146548,181498;128333,107059;183392,66494;91904,118351;58371,143861;73275,107059;43882,81131;80726,84894;91904,40565;102667,84894;139511,81131;110119,107059;121295,143861;91904,118351" o:connectangles="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22068;top:14025;height:405;width:425;mso-wrap-style:none;v-text-anchor:middle;" filled="f" stroked="f" coordsize="461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type="custom" o:connectlocs="150966,137598;150966,137598;118111,101560;128924,79856;136410,61837;132667,54056;136410,36038;95654,0;54897,36038;58640,54056;54897,61837;62383,79856;73612,101560;40341,137598;0,162988;0,181007;95654,181007;191307,181007;191307,162988;150966,137598" o:connectangles="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23955;top:15833;height:408;width:408;mso-wrap-style:none;v-text-anchor:middle;" filled="f" stroked="f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<v:path o:connecttype="custom" o:connectlocs="165178,21941;165178,21941;154001,21941;154001,40570;121295,40570;121295,21941;62511,21941;62511,40570;29393,40570;29393,21941;18629,21941;0,40570;0,165178;18629,183392;165178,183392;183392,165178;183392,40570;165178,21941;165178,165178;165178,165178;18629,165178;18629,81140;165178,81140;165178,165178;51334,0;51334,0;36844,0;36844,36844;51334,36844;51334,0;146548,0;146548,0;132060,0;132060,36844;146548,36844;146548,0" o:connectangles="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17552;top:15833;height:408;width:353;mso-wrap-style:none;v-text-anchor:middle;" filled="f" stroked="f" coordsize="390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" path="m345,0l345,0c44,0,44,0,44,0c17,0,0,27,0,53c0,399,0,399,0,399c0,425,17,443,44,443c345,443,345,443,345,443c372,443,389,425,389,399c389,53,389,53,389,53c389,27,372,0,345,0xm345,399l345,399c44,399,44,399,44,399c44,53,44,53,44,53c345,53,345,53,345,53l345,399xm221,275l221,275c97,275,97,275,97,275c97,302,97,302,97,302c221,302,221,302,221,302l221,275xm292,177l292,177c195,177,195,177,195,177c195,196,195,196,195,196c292,196,292,196,292,196l292,177xm195,151l195,151c292,151,292,151,292,151c292,98,292,98,292,98c195,98,195,98,195,98l195,151xm168,98l168,98c97,98,97,98,97,98c97,196,97,196,97,196c168,196,168,196,168,196l168,98xm141,222l141,222c97,222,97,222,97,222c97,249,97,249,97,249c141,249,141,249,141,249l141,222xm168,249l168,249c292,249,292,249,292,249c292,222,292,222,292,222c168,222,168,222,168,222l168,249xm292,319l292,319c97,319,97,319,97,319c97,346,97,346,97,346c292,346,292,346,292,346l292,319xm248,302l248,302c292,302,292,302,292,302c292,275,292,275,292,275c248,275,248,275,248,275l248,302xe">
                  <v:path o:connecttype="custom" o:connectlocs="138549,0;0,21941;17670,183392;156219,165178;138549,0;138549,165178;17670,21941;138549,165178;88751,113844;38954,125022;88751,113844;117265,73275;78311,81140;117265,73275;78311,62511;117265,40570;78311,62511;67467,40570;38954,81140;67467,40570;56625,91904;38954,103081;56625,91904;67467,103081;117265,91904;67467,103081;117265,132060;38954,143236;117265,132060;99595,125022;117265,113844;99595,125022" o:connectangles="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23996;top:14911;height:444;width:327;mso-wrap-style:none;v-text-anchor:middle;" filled="f" stroked="f" coordsize="355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" path="m346,132l346,132c116,17,116,17,116,17c89,0,27,25,9,53c0,70,0,79,0,79c9,345,9,345,9,345c9,345,18,354,18,363c36,363,222,486,222,486c231,486,231,486,231,486c240,486,240,486,240,486c248,486,248,478,248,478c248,203,248,203,248,203c248,194,248,194,240,185c44,70,44,70,44,70c44,70,53,61,71,53c89,44,97,44,107,44c107,44,293,150,301,150c310,159,310,159,310,159c310,168,310,425,310,425c310,433,319,442,328,442c337,442,354,433,354,425c354,141,354,141,354,141l346,132e">
                  <v:path o:connecttype="custom" o:connectlocs="143946,53745;143946,53745;48260,6922;3744,21579;0,32165;3744,140469;7489,147797;92359,197877;96103,197877;99847,197877;103175,194621;103175,82652;99847,75324;18306,28501;29538,21579;44515,17915;125225,61073;128970,64737;128970,173041;136458,179963;147274,173041;147274,57409;143946,53745" o:connectangles="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8454;top:13164;height:366;width:457;mso-wrap-style:none;v-text-anchor:middle;" filled="f" stroked="f" coordsize="497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" path="m443,0l443,0c53,0,53,0,53,0c17,0,0,18,0,44c0,346,0,346,0,346c0,373,17,399,53,399c443,399,443,399,443,399c470,399,496,373,496,346c496,44,496,44,496,44c496,18,470,0,443,0xm443,346l443,346c53,346,53,346,53,346c53,44,53,44,53,44c443,44,443,44,443,44l443,346xm222,249l222,249c97,249,97,249,97,249c97,293,97,293,97,293c222,293,222,293,222,293l222,249xm222,178l222,178c97,178,97,178,97,178c97,222,97,222,97,222c222,222,222,222,222,222l222,178xm222,98l222,98c97,98,97,98,97,98c97,143,97,143,97,143c222,143,222,143,222,143l222,98xm389,257l389,257c389,257,354,249,354,231c354,204,381,196,381,151c381,125,372,98,336,98c301,98,292,125,292,151c292,196,319,204,319,231c319,249,275,257,275,257l275,293c398,293,398,293,398,293c398,293,398,257,389,257xe">
                  <v:path o:connecttype="custom" o:connectlocs="183460,0;183460,0;21949,0;0,18056;0,141981;21949,163730;183460,163730;205409,141981;205409,18056;183460,0;183460,141981;183460,141981;21949,141981;21949,18056;183460,18056;183460,141981;91937,102177;91937,102177;40171,102177;40171,120233;91937,120233;91937,102177;91937,73043;91937,73043;40171,73043;40171,91097;91937,91097;91937,73043;91937,40214;91937,40214;40171,40214;40171,58680;91937,58680;91937,40214;161097,105460;161097,105460;146602,94791;157784,61963;139148,40214;120926,61963;132108,94791;113886,105460;113886,120233;164824,120233;161097,105460" o:connectangles="0,0,0,0,0,0,0,0,0,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20276;top:13143;height:408;width:457;mso-wrap-style:none;v-text-anchor:middle;" filled="f" stroked="f" coordsize="497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" path="m443,0l443,0c53,0,53,0,53,0c17,0,0,26,0,53c0,345,0,345,0,345c0,373,17,399,53,399c151,399,151,399,151,399c151,345,151,345,151,345c44,345,44,345,44,345c44,124,44,124,44,124c443,124,443,124,443,124c443,345,443,345,443,345c345,345,345,345,345,345c345,399,345,399,345,399c443,399,443,399,443,399c470,399,496,373,496,345c496,53,496,53,496,53c496,26,470,0,443,0xm62,80l62,80c53,80,44,71,44,62c44,53,53,45,62,45c71,45,79,53,79,62c79,71,71,80,62,80xm116,80l116,80c107,80,97,71,97,62c97,53,107,45,116,45c124,45,132,53,132,62c132,71,124,80,116,80xm443,80l443,80c151,80,151,80,151,80c151,53,151,53,151,53c443,53,443,53,443,53l443,80xm248,177l248,177c124,301,124,301,124,301c204,301,204,301,204,301c204,443,204,443,204,443c292,443,292,443,292,443c292,301,292,301,292,301c363,301,363,301,363,301l248,177xe">
                  <v:path o:connecttype="custom" o:connectlocs="183460,0;183460,0;21949,0;0,21941;0,142823;21949,165178;62534,165178;62534,142823;18222,142823;18222,51334;183460,51334;183460,142823;142875,142823;142875,165178;183460,165178;205409,142823;205409,21941;183460,0;25676,33119;25676,33119;18222,25666;25676,18629;32716,25666;25676,33119;48039,33119;48039,33119;40171,25666;48039,18629;54665,25666;48039,33119;183460,33119;183460,33119;62534,33119;62534,21941;183460,21941;183460,33119;102705,73275;102705,73275;51352,124608;84482,124608;84482,183392;120926,183392;120926,124608;150329,124608;102705,73275" o:connectangles="0,0,0,0,0,0,0,0,0,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17525;top:12269;height:405;width:408;mso-wrap-style:none;v-text-anchor:middle;" filled="f" stroked="f" coordsize="444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" path="m257,257l257,257c222,292,177,327,160,310c133,283,115,265,62,310c0,354,44,389,71,407c97,442,204,416,310,310c416,204,443,97,416,61c390,35,363,0,319,53c275,106,293,123,319,151c337,167,302,212,257,257e">
                  <v:path o:connecttype="custom" o:connectlocs="106392,105246;106392,105246;66237,126951;25666,126951;29393,166673;128333,126951;172216,24980;132060,21705;132060,61837;106392,105246" o:connectangles="0,0,0,0,0,0,0,0,0,0"/>
                  <v:fill on="f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19346;top:14023;height:408;width:408;mso-wrap-style:none;v-text-anchor:middle;" filled="f" stroked="f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<v:path o:connecttype="custom" o:connectlocs="165178,21941;165178,21941;154001,21941;154001,40570;121295,40570;121295,21941;62511,21941;62511,40570;29393,40570;29393,21941;18629,21941;0,40570;0,165178;18629,183392;165178,183392;183392,165178;183392,40570;165178,21941;165178,165178;165178,165178;18629,165178;18629,81140;165178,81140;165178,165178;51334,0;51334,0;36844,0;36844,36844;51334,36844;51334,0;146548,0;146548,0;132060,0;132060,36844;146548,36844;146548,0" o:connectangles="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20292;top:15833;height:425;width:425;mso-wrap-style:none;v-text-anchor:middle;" filled="f" stroked="f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" path="m230,8l230,8c97,8,0,106,0,239c0,363,106,460,230,460c363,460,460,354,460,230c460,106,354,0,230,8xm230,35l230,35c256,35,291,44,319,53c291,106,291,106,291,106c275,97,247,97,230,97c203,97,185,97,168,106c141,53,141,53,141,53c168,44,194,35,230,35xm106,292l106,292c53,327,53,327,53,327c35,301,35,265,35,239c26,204,35,167,53,141c106,167,106,167,106,167c97,185,88,212,88,230c88,257,97,274,106,292xm230,433l230,433c194,433,168,425,141,407c168,354,168,354,168,354c185,363,203,372,230,372c247,372,275,363,291,354c319,407,319,407,319,407c291,425,266,433,230,433xm230,345l230,345c168,345,124,292,124,230c124,167,168,123,230,123c291,123,336,167,336,230c336,292,291,345,230,345xm354,292l354,292c363,274,372,257,372,230c372,212,363,185,354,167c407,141,407,141,407,141c416,167,425,195,425,230c425,265,416,292,407,327l354,292xe">
                  <v:path o:connecttype="custom" o:connectlocs="95654,3327;95654,3327;0,99396;95654,191306;191307,95653;95654,3327;95654,14556;95654,14556;132667,22042;121023,44084;95654,40341;69869,44084;58640,22042;95654,14556;44084,121438;44084,121438;22042,135994;14556,99396;22042,58640;44084,69452;36598,95653;44084,121438;95654,180077;95654,180077;58640,169264;69869,147222;95654,154708;121023,147222;132667,169264;95654,180077;95654,143479;95654,143479;51570,95653;95654,51154;139737,95653;95654,143479;147223,121438;147223,121438;154709,95653;147223,69452;169265,58640;176751,95653;169265,135994;147223,121438" o:connectangles="0,0,0,0,0,0,0,0,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8454;top:15833;height:398;width:457;mso-wrap-style:none;v-text-anchor:middle;" filled="f" stroked="f" coordsize="497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" path="m442,0l442,0c53,0,53,0,53,0c26,0,0,17,0,44c0,319,0,319,0,319c0,345,17,372,44,381c160,399,160,399,160,399c160,399,62,434,123,434c372,434,372,434,372,434c434,434,336,399,336,399c451,381,451,381,451,381c479,372,496,345,496,319c496,44,496,44,496,44c496,17,470,0,442,0xm442,319l442,319c53,319,53,319,53,319c53,44,53,44,53,44c442,44,442,44,442,44l442,319xe">
                  <v:path o:connecttype="custom" o:connectlocs="183046,0;183046,0;21949,0;0,18071;0,131012;18222,156476;66261,163868;50938,178243;154057,178243;139148,163868;186773,156476;205409,131012;205409,18071;183046,0;183046,131012;183046,131012;21949,131012;21949,18071;183046,18071;183046,131012" o:connectangles="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19323;top:13167;height:360;width:454;mso-wrap-style:none;v-text-anchor:middle;" filled="f" stroked="f" coordsize="498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" path="m372,337l372,337c53,337,53,337,53,337c53,116,53,116,53,116c116,116,116,116,116,116c116,116,133,98,169,71c27,71,27,71,27,71c9,71,0,80,0,89c0,363,0,363,0,363c0,382,9,390,27,390c399,390,399,390,399,390c408,390,426,382,426,363c426,275,426,275,426,275c372,310,372,310,372,310l372,337xm328,169l328,169c328,257,328,257,328,257c497,125,497,125,497,125c328,0,328,0,328,0c328,80,328,80,328,80c133,80,133,275,133,275c186,187,222,169,328,169xe">
                  <v:path o:connecttype="custom" o:connectlocs="151350,139836;151350,139836;21563,139836;21563,48133;47195,48133;68758,29461;10985,29461;0,36930;0,150624;10985,161827;162335,161827;173320,150624;173320,114109;151350,128632;151350,139836;133449,70125;133449,70125;133449,106640;202207,51868;133449,0;133449,33195;54112,114109;133449,70125" o:connectangles="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44" o:spid="_x0000_s1026" o:spt="100" style="position:absolute;left:23090;top:15833;height:434;width:342;mso-wrap-style:none;v-text-anchor:middle;" filled="f" stroked="f" coordsize="355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" path="m319,177l319,177c275,177,275,177,275,177c275,115,275,115,275,115c275,44,238,0,177,0c106,0,79,44,79,115c79,124,79,124,79,124c124,124,124,124,124,124c124,106,124,106,124,106c124,71,150,53,177,53c203,53,230,71,230,106c230,177,230,177,230,177c26,177,26,177,26,177c17,177,0,195,0,204c0,399,0,399,0,399c0,408,17,425,26,434c53,443,53,443,53,443c71,443,88,452,106,452c248,452,248,452,248,452c266,452,283,443,301,443c328,434,328,434,328,434c336,425,354,408,354,399c354,204,354,204,354,204c354,195,336,177,319,177e">
                  <v:path o:connecttype="custom" o:connectlocs="138801,76066;138801,76066;119657,76066;119657,49421;77016,0;34374,49421;34374,53289;53954,53289;53954,45554;77016,22777;100076,45554;100076,76066;11313,76066;0,87669;0,171470;11313,186512;23061,190379;46122,194247;107908,194247;130970,190379;142717,186512;154030,171470;154030,87669;138801,76066" o:connectangles="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19323;top:14896;height:408;width:454;mso-wrap-style:none;v-text-anchor:middle;" filled="f" stroked="f" coordsize="498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<v:path o:connecttype="custom" o:connectlocs="32549,62231;32549,62231;57773,69649;61435,69649;79337,55224;79337,51515;72420,44097;111885,4121;79337,0;43534,22255;29294,33382;21563,47806;7323,51515;0,58934;0,62231;14647,77066;21563,80776;29294,73357;32549,62231;90321,65939;90321,65939;86660,65939;72420,77066;68758,84073;155012,179272;162335,179272;173320,171854;173320,164849;90321,65939;202207,25963;202207,25963;194884,22255;187559,36679;165996,44097;162335,25963;169658,7830;165996,4121;137110,29673;129787,62231;115547,77066;129787,95200;148095,77066;165996,73357;198545,58934;202207,25963;29294,164849;29294,164849;29294,171854;36210,182982;43534,179272;93983,131878;79337,113333;29294,164849" o:connectangles="0,0,0,0,0,0,0,0,0,0,0,0,0,0,0,0,0,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19411;top:12236;height:470;width:278;mso-wrap-style:none;v-text-anchor:middle;" filled="f" stroked="f" coordsize="303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" path="m284,363l284,363c222,168,222,168,222,168c204,124,142,88,89,106c45,9,45,9,45,9c36,0,28,0,19,0c10,9,10,18,10,27c63,124,63,124,63,124c28,141,0,194,19,239c72,434,72,434,72,434c81,487,142,513,204,497c267,469,302,407,284,363xm125,222l125,222c107,231,89,222,81,203c72,186,81,159,98,159c125,150,142,159,142,178c151,194,142,222,125,222xe">
                  <v:path o:connecttype="custom" o:connectlocs="117406,148648;117406,148648;91775,68796;36792,43406;18603,3686;7855,0;4134,11057;26044,50777;7855,97870;29765,177722;84334,203521;117406,148648;51675,90908;51675,90908;33486,83128;40514,65111;58703,72891;51675,90908" o:connectangles="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8553;top:12248;height:447;width:259;mso-wrap-style:none;v-text-anchor:middle;" filled="f" stroked="f" coordsize="283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<v:path o:connecttype="custom" o:connectlocs="97748,0;97748,0;18071,0;0,18019;0,177735;18071,199849;97748,199849;115819,177735;115819,18019;97748,0;57910,188383;57910,188383;43535,181421;57910,170364;72284,181421;57910,188383;101445,159715;101445,159715;14375,159715;14375,25390;101445,25390;101445,159715" o:connectangles="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21144;top:14896;height:392;width:457;mso-wrap-style:none;v-text-anchor:middle;" filled="f" stroked="f" coordsize="497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type="custom" o:connectlocs="95250,95847;95250,95847;113471,95847;113471,114103;205408,114103;201680,55185;183459,33194;150329,33194;139562,11203;124239,0;80341,0;69573,11203;55079,33194;21949,33194;3727,55185;0,114103;95250,114103;95250,95847;77028,21991;77028,21991;87795,14937;117613,14937;127966,21991;132107,33194;73301,33194;77028,21991;113471,147297;113471,147297;95250,147297;95250,125307;3727,125307;7040,158086;25676,176342;179732,176342;197954,158086;201680,125307;113471,125307;113471,147297" o:connectangles="0,0,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500;top:14896;height:454;width:457;mso-wrap-style:none;v-text-anchor:middle;" filled="f" stroked="f" coordsize="497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" path="m469,231l469,231c469,231,452,231,443,231c434,231,425,240,425,249c425,266,434,275,443,275c452,275,469,275,469,275c487,275,496,266,496,249c496,240,487,231,469,231xm248,116l248,116c168,116,115,178,115,249c115,328,168,391,248,391c328,391,381,328,381,249c381,178,328,116,248,116xm248,346l248,346c195,346,150,302,150,249c150,196,195,151,248,151l248,346xm71,249l71,249c71,240,62,231,53,231c44,231,27,231,27,231c9,231,0,240,0,249c0,266,9,275,27,275c27,275,44,275,53,275c62,275,71,266,71,249xm248,80l248,80c256,80,265,62,265,53c265,45,265,36,265,27c265,18,256,0,248,0c239,0,230,18,230,27c230,36,230,45,230,53c230,62,239,80,248,80xm248,426l248,426c239,426,230,435,230,453l230,470c230,488,239,497,248,497c256,497,265,488,265,470l265,453c265,435,256,426,248,426xm434,98l434,98c443,89,443,72,434,62c425,53,416,62,399,72c399,72,390,80,381,89c372,98,372,107,381,116c390,125,408,125,416,116c416,107,425,98,434,98xm80,391l80,391c80,391,71,400,62,408c53,417,53,426,62,435c71,444,80,444,97,435l106,417c124,408,124,391,115,381c106,381,89,381,80,391xm97,72l97,72c80,62,71,53,62,62c53,72,53,89,62,98c71,98,80,107,80,116c89,125,106,125,115,116c124,107,124,98,106,89c106,80,97,72,97,72xm381,417l381,417c390,417,399,435,399,435c416,444,425,444,434,435c443,426,443,417,434,408c425,400,416,391,416,391c408,381,390,381,381,381c372,391,372,408,381,417xe">
                  <v:path o:connecttype="custom" o:connectlocs="194226,93983;176005,101307;194226,111885;194226,93983;102704,47195;102704,159080;102704,47195;102704,140772;102704,61435;29403,101307;21949,93983;0,101307;21949,111885;102704,32549;109744,21563;102704,0;95250,21563;102704,173320;95250,184305;102704,202207;109744,184305;179732,39872;179732,25225;157783,36210;172278,47195;33130,159080;25676,165996;40170,176982;47625,155012;40170,29294;25676,25225;33130,47195;43898,36210;157783,169658;165237,176982;179732,165996;157783,155012" o:connectangles="0,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23033;top:14896;height:350;width:457;mso-wrap-style:none;v-text-anchor:middle;" filled="f" stroked="f" coordsize="497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type="custom" o:connectlocs="33130,101984;33130,101984;65847,134882;102704,156676;139562,138583;161510,106096;102704,134882;33130,101984;201680,50992;201680,50992;113471,3701;91522,3701;3727,50992;3727,65796;91522,113087;113471,113087;168965,80188;110158,65796;102704,69086;84068,54693;102704,44001;121339,50992;183459,72786;201680,65796;201680,50992;176005,142283;176005,142283;190913,138583;183459,72786;168965,80188;176005,142283" o:connectangles="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45" o:spid="_x0000_s1026" o:spt="100" style="position:absolute;left:23081;top:12293;height:356;width:360;mso-wrap-style:none;v-text-anchor:middle;" filled="f" stroked="f" coordsize="391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" path="m354,35l354,35c319,0,292,0,292,0c169,133,169,133,169,133c26,275,26,275,26,275c0,390,0,390,0,390c116,363,116,363,116,363c266,222,266,222,266,222c390,97,390,97,390,97c390,97,390,71,354,35xm116,354l116,354c71,363,71,363,71,363c71,354,63,346,54,337c44,328,35,328,35,319c44,284,44,284,44,284c54,266,54,266,54,266c54,266,71,266,98,292c124,319,124,337,124,337l116,354xe">
                  <v:path o:connecttype="custom" o:connectlocs="146888,14232;146888,14232;121163,0;70125,54082;10788,111824;0,158587;48133,147608;110374,90273;161826,39443;146888,14232;48133,143948;48133,143948;29461,147608;22407,137035;14522,129716;18257,115484;22407,108165;40664,118736;51452,137035;48133,143948" o:connectangles="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47" o:spid="_x0000_s1026" o:spt="100" style="position:absolute;left:23034;top:14028;height:398;width:454;mso-wrap-style:none;v-text-anchor:middle;" filled="f" stroked="f" coordsize="49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" path="m497,434l497,434c497,434,497,337,487,328c479,319,462,302,425,293c390,275,372,257,372,231c372,213,390,222,390,196c390,178,408,196,408,159c408,151,399,151,399,151c399,151,408,133,408,115c408,98,399,62,346,62c293,62,284,98,284,115c284,133,293,151,293,151c293,151,284,151,284,159c284,196,293,178,302,196c302,222,311,213,311,231c311,249,311,266,293,275c372,319,381,319,381,364c381,434,381,434,381,434l497,434xm258,302l258,302c204,284,187,266,187,231c187,204,204,213,213,168c213,159,231,168,231,133c231,115,222,115,222,115c222,115,222,89,231,71c231,53,213,0,151,0c80,0,71,53,71,71c71,89,71,115,71,115c71,115,71,115,71,133c71,168,80,159,89,168c89,213,107,204,107,231c107,266,89,284,45,302c27,310,0,319,0,346c0,434,0,434,0,434c346,434,346,434,346,434c346,434,346,381,346,364c346,346,302,328,258,302xe">
                  <v:path o:connecttype="custom" o:connectlocs="202207,178243;202207,178243;198138,134709;172913,120334;151350,94871;158673,80497;165996,65301;162335,62016;165996,47230;140772,25463;115547,47230;119209,62016;115547,65301;122870,80497;126532,94871;119209,112941;155012,149494;155012,178243;202207,178243;104969,124031;104969,124031;76081,94871;86660,68998;93983,54623;90321,47230;93983,29159;61435,0;28886,29159;28886,47230;28886,54623;36210,68998;43534,94871;18309,124031;0,142102;0,178243;140772,178243;140772,149494;104969,124031" o:connectangles="0,0,0,0,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51" o:spid="_x0000_s1026" o:spt="100" style="position:absolute;left:21160;top:12340;height:262;width:425;mso-wrap-style:none;v-text-anchor:middle;" filled="f" stroked="f" coordsize="461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<v:path o:connecttype="custom" o:connectlocs="7486,11199;7486,11199;84425,51847;96069,55165;103139,51847;180494,11199;184237,0;7486,0;7486,11199;184237,33182;184237,33182;103139,73830;96069,73830;84425,73830;7486,33182;3743,33182;3743,110330;14556,117796;176751,117796;187980,110330;187980,33182;184237,33182" o:connectangles="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0301;top:14056;height:343;width:408;mso-wrap-style:none;v-text-anchor:middle;" filled="f" stroked="f" coordsize="444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" path="m434,213l434,213c354,27,354,27,354,27c354,9,337,0,319,0c124,0,124,0,124,0c106,0,89,9,80,27c9,213,9,213,9,213c0,222,0,248,0,257c18,345,18,345,18,345c18,363,35,372,45,372c399,372,399,372,399,372c408,372,425,363,425,345c443,257,443,257,443,257c443,248,443,222,434,213xm399,275l399,275c399,310,399,310,399,310c399,328,381,337,372,337c71,337,71,337,71,337c62,337,45,328,45,310c35,275,35,275,35,275c35,266,45,248,62,248c381,248,381,248,381,248c399,248,408,266,399,275xe">
                  <v:path o:connecttype="custom" o:connectlocs="179667,88364;179667,88364;146548,11201;132060,0;51334,0;33119,11201;3726,88364;0,106618;7452,143125;18629,154326;165178,154326;175941,143125;183392,106618;179667,88364;165178,114085;165178,114085;165178,128605;154001,139806;29393,139806;18629,128605;14490,114085;25666,102884;157726,102884;165178,114085" o:connectangles="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3955;top:12315;height:343;width:408;mso-wrap-style:none;v-text-anchor:middle;" filled="f" stroked="f" coordsize="444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" path="m434,213l434,213c354,27,354,27,354,27c354,9,337,0,319,0c124,0,124,0,124,0c106,0,89,9,80,27c9,213,9,213,9,213c0,222,0,248,0,257c18,345,18,345,18,345c18,363,35,372,45,372c399,372,399,372,399,372c408,372,425,363,425,345c443,257,443,257,443,257c443,248,443,222,434,213xm399,275l399,275c399,310,399,310,399,310c399,328,381,337,372,337c71,337,71,337,71,337c62,337,45,328,45,310c35,275,35,275,35,275c35,266,45,248,62,248c381,248,381,248,381,248c399,248,408,266,399,275xe">
                  <v:path o:connecttype="custom" o:connectlocs="179667,88364;179667,88364;146548,11201;132060,0;51334,0;33119,11201;3726,88364;0,106618;7452,143125;18629,154326;165178,154326;175941,143125;183392,106618;179667,88364;165178,114085;165178,114085;165178,128605;154001,139806;29393,139806;18629,128605;14490,114085;25666,102884;157726,102884;165178,114085" o:connectangles="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65" o:spid="_x0000_s1026" o:spt="100" style="position:absolute;left:18490;top:14896;height:383;width:385;mso-wrap-style:none;v-text-anchor:middle;" filled="f" stroked="f" coordsize="417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" path="m381,203l381,203c381,177,399,159,416,141c416,132,408,115,408,106c372,115,354,97,337,79c319,62,310,44,319,17c310,9,293,0,275,0c266,17,240,35,213,35c187,35,160,17,151,0c133,0,116,9,107,17c116,44,107,62,89,79c72,97,44,115,18,106c18,115,9,132,0,141c27,159,44,177,44,203c44,230,27,256,0,275c9,283,18,301,18,310c44,310,72,310,89,328c107,345,116,372,107,398c116,407,133,407,151,416c160,389,187,372,213,372c240,372,266,389,275,416c293,407,310,407,319,398c310,372,319,345,337,328c354,310,372,301,408,310c408,292,416,283,416,265c399,256,381,230,381,203xm213,292l213,292c160,292,125,256,125,203c125,159,160,115,213,115c266,115,301,159,301,203c301,256,266,292,213,292xe">
                  <v:path o:connecttype="custom" o:connectlocs="159359,83757;159359,83757;173998,58176;170652,43735;140955,32594;133426,7014;115023,0;89090,14441;63158,0;44754,7014;37226,32594;7529,43735;0,58176;18403,83757;0,113464;7529,127904;37226,135330;44754,164212;63158,171639;89090,153485;115023,171639;133426,164212;140955,135330;170652,127904;173998,109337;159359,83757;89090,120477;89090,120477;52283,83757;89090,47448;125898,83757;89090,120477" o:connectangles="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70" o:spid="_x0000_s1026" o:spt="100" style="position:absolute;left:21144;top:14023;height:408;width:457;mso-wrap-style:none;v-text-anchor:middle;" filled="f" stroked="f" coordsize="497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" path="m142,275l142,275c142,125,142,125,142,125c53,125,53,125,53,125c18,125,0,151,0,178c0,319,0,319,0,319c0,354,18,373,53,373c71,373,71,373,71,373c71,444,71,444,71,444c151,373,151,373,151,373c274,373,274,373,274,373c302,373,319,354,319,319c319,275,319,275,319,275l142,275xm443,0l443,0c221,0,221,0,221,0c195,0,177,27,177,54c177,248,177,248,177,248c346,248,346,248,346,248c425,319,425,319,425,319c425,248,425,248,425,248c443,248,443,248,443,248c470,248,496,231,496,195c496,54,496,54,496,54c496,27,470,0,443,0xe">
                  <v:path o:connecttype="custom" o:connectlocs="58806,113333;58806,113333;58806,51515;21949,51515;0,73357;0,131467;21949,153721;29403,153721;29403,182982;62534,153721;113471,153721;132107,131467;132107,113333;132107,113333;58806,113333;183459,0;183459,0;91522,0;73301,22255;73301,102206;143288,102206;176005,131467;176005,102206;183459,102206;205408,80363;205408,22255;183459,0" o:connectangles="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17500;top:13143;height:408;width:457;mso-wrap-style:none;v-text-anchor:middle;" filled="f" stroked="f" coordsize="497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  <v:path o:connecttype="custom" o:connectlocs="128380,139097;128380,139097;91523,106392;102705,80726;113472,62511;110159,55059;113472,36844;73301,0;28989,36844;32716,55059;28989,62511;40171,80726;50938,106392;14494,139097;0,142823;0,183392;164824,183392;164824,165178;128380,139097;176006,80726;176006,80726;176006,51334;154057,51334;154057,80726;124653,80726;124653,102667;154057,102667;154057,132060;176006,132060;176006,102667;205409,102667;205409,80726;176006,80726" o:connectangles="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170" o:spid="_x0000_s1026" o:spt="100" style="position:absolute;left:18503;top:14015;height:425;width:360;mso-wrap-style:none;v-text-anchor:middle;" filled="f" stroked="f" coordsize="391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<v:path o:connecttype="custom" o:connectlocs="117428,73389;117428,73389;132366,7421;84648,55248;40664,95241;40664,164920;128631,190483;161826,91530;117428,73389;29461,73389;29461,73389;0,105961;0,153375;29461,186771;18257,164920;18257,98952;29461,73389" o:connectangles="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48" o:spid="_x0000_s1026" o:spt="100" style="position:absolute;left:20430;top:12317;height:308;width:408;mso-wrap-style:none;v-text-anchor:middle;" filled="f" stroked="f" coordsize="445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" path="m444,336l444,336c444,336,399,98,178,98c178,0,178,0,178,0c0,159,0,159,0,159c178,327,178,327,178,327c178,221,178,221,178,221c293,221,381,230,444,336e">
                  <v:path o:connecttype="custom" o:connectlocs="182982,137425;182982,137425;73357,40082;73357,0;0,65032;73357,133744;73357,90389;182982,137425" o:connectangles="0,0,0,0,0,0,0,0"/>
                  <v:fill on="f" focussize="0,0"/>
                  <v:stroke on="f"/>
                  <v:imagedata o:title=""/>
                  <o:lock v:ext="edit" aspectratio="f"/>
                </v:shape>
                <v:shape id="Freeform 64" o:spid="_x0000_s1026" o:spt="100" style="position:absolute;left:23955;top:14043;height:398;width:408;mso-wrap-style:none;v-text-anchor:middle;" filled="f" stroked="f" coordsize="444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" path="m222,0l284,160,443,160,310,257,354,434,222,327,88,434,133,257,0,160,160,160,222,0e">
                  <v:path o:connecttype="custom" o:connectlocs="91904,0;117570,65712;183392,65712;128333,105550;146548,178243;91904,134298;36431,178243;55059,105550;0,65712;66237,65712;91904,0" o:connectangles="0,0,0,0,0,0,0,0,0,0,0"/>
                  <v:fill on="f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23051;top:13140;height:415;width:421;mso-wrap-style:none;v-text-anchor:middle;" filled="f" stroked="f" coordsize="4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" path="m115,151l115,151,124,151c142,132,160,115,186,97l186,88c186,79,186,79,186,70c160,53,133,44,107,26c89,44,62,62,44,88c62,115,71,132,89,151c98,151,107,151,115,151xm62,195l62,195c62,186,62,186,71,177c54,160,35,141,26,124c9,151,0,186,0,221c0,266,9,310,35,336c44,301,54,257,71,221c71,221,62,204,62,195xm230,35l230,35c239,35,257,44,266,53c292,35,319,35,346,26c310,8,275,0,230,0c204,0,177,0,151,8c168,17,186,35,204,44c213,44,221,35,230,35xm301,266l301,266c310,257,310,257,319,248c301,204,275,168,248,132c248,132,239,132,230,132c221,132,213,132,204,124c186,141,168,151,151,168c160,177,160,186,160,195c160,204,160,204,160,213c204,239,248,257,301,266xm363,327l363,327c363,336,363,354,363,363c363,372,363,389,363,407c399,380,434,336,443,292c426,301,408,301,390,301c390,319,381,327,363,327xm292,301l292,301c239,292,186,266,142,239c133,239,124,248,115,248c107,248,107,248,107,239c79,283,71,327,62,380c89,398,115,425,142,434c177,380,230,327,292,301xm381,53l381,53c346,62,310,70,275,79l283,88c283,97,275,97,275,106c310,141,328,186,346,239c363,239,381,248,390,266c417,266,434,266,452,257c461,248,461,230,461,221c461,160,426,97,381,53xm319,327l319,327c257,354,213,389,177,443c195,451,213,451,230,451c266,451,292,443,328,434c328,407,337,380,337,363c337,354,337,345,328,336c328,327,319,327,319,327xe">
                  <v:path o:connecttype="custom" o:connectlocs="46811,62326;75713,40037;75713,28893;17911,36323;46811,62326;25237,80488;10583,51182;14247,138686;25237,80488;93623,14447;140842,10731;61466,3302;93623,14447;122524,109793;100950,54484;83040,51182;65129,80488;122524,109793;147762,134971;147762,167992;158753,124240;118861,124240;57802,98649;43555,98649;57802,179137;155088,21877;111940,32608;111940,43752;158753,109793;187653,91219;129851,134971;72049,182852;133514,179137;133514,138686" o:connectangles="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2" o:spid="_x0000_s1026" o:spt="100" style="position:absolute;left:21259;top:13164;height:366;width:227;mso-wrap-style:none;v-text-anchor:middle;" filled="f" stroked="f" coordsize="249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" path="m125,0l125,0c53,0,0,54,0,125c0,240,125,399,125,399c125,399,248,240,248,125c248,54,195,0,125,0xm125,196l125,196c88,196,53,160,53,125c53,89,88,54,125,54c159,54,195,89,195,125c195,160,159,196,125,196xe">
                  <v:path o:connecttype="custom" o:connectlocs="50857,0;50857,0;0,51294;50857,163730;100900,51294;50857,0;50857,80429;50857,80429;21563,51294;50857,22159;79337,51294;50857,80429" o:connectangles="0,0,0,0,0,0,0,0,0,0,0,0"/>
                  <v:fill on="f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19323;top:15833;height:431;width:454;mso-wrap-style:none;v-text-anchor:middle;" filled="f" stroked="f" coordsize="49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" path="m133,469l133,469c186,469,186,469,186,469c293,265,293,265,293,265c426,265,426,265,426,265c426,265,497,265,497,230c497,195,426,195,426,195c293,195,293,195,293,195c186,0,186,0,186,0c133,0,133,0,133,0c195,195,195,195,195,195c107,195,107,195,107,195c53,150,53,150,53,150c0,150,0,150,0,150c36,230,36,230,36,230c0,319,0,319,0,319c53,319,53,319,53,319c107,265,107,265,107,265c195,265,195,265,195,265l133,469e">
                  <v:path o:connecttype="custom" o:connectlocs="54112,193205;54112,193205;75675,193205;119209,109167;173320,109167;202207,94748;173320,80330;119209,80330;75675,0;54112,0;79337,80330;43534,80330;21563,61793;0,61793;14647,94748;0,131413;21563,131413;43534,109167;79337,109167;54112,193205" o:connectangles="0,0,0,0,0,0,0,0,0,0,0,0,0,0,0,0,0,0,0,0"/>
                  <v:fill on="f" focussize="0,0"/>
                  <v:stroke on="f"/>
                  <v:imagedata o:title=""/>
                  <o:lock v:ext="edit" aspectratio="f"/>
                </v:shape>
                <v:group id="组合 15" o:spid="_x0000_s1026" o:spt="203" style="position:absolute;left:24782;top:12244;height:4027;width:3128;" coordorigin="24782,12244" coordsize="3128,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o:lock v:ext="edit" aspectratio="f"/>
                  <v:shape id="Freeform 33" o:spid="_x0000_s1026" o:spt="100" style="position:absolute;left:26737;top:15833;height:327;width:311;mso-wrap-style:none;v-text-anchor:middle;" filled="f" stroked="f" coordsize="338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" path="m124,355l124,355c115,355,107,346,98,337c9,222,9,222,9,222c0,204,0,187,18,178c36,160,53,168,62,178c124,258,124,258,124,258c266,27,266,27,266,27c284,9,301,0,319,9c337,18,337,45,328,62c160,337,160,337,160,337c151,346,142,355,124,355e">
                    <v:path o:connecttype="custom" o:connectlocs="51444,146862;51444,146862;40657,139416;3734,91840;7468,73638;25722,73638;51444,106733;110355,11169;132343,3723;136077,25649;66379,139416;51444,146862" o:connectangles="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52" o:spid="_x0000_s1026" o:spt="100" style="position:absolute;left:25682;top:12244;height:454;width:440;mso-wrap-style:none;v-text-anchor:middle;" filled="f" stroked="f" coordsize="479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" path="m133,497l133,497c106,497,71,478,53,460c9,416,0,337,53,284c89,248,230,106,301,35c328,9,363,0,390,9c416,18,443,44,452,71c461,97,452,133,425,159c195,390,195,390,195,390c177,407,159,416,150,416c133,416,115,416,106,399c89,381,89,354,115,319c284,150,284,150,284,150c293,150,301,150,309,150c309,159,309,168,309,178c142,345,142,345,142,345c124,354,124,372,133,381l142,381c150,381,159,372,168,372c399,133,399,133,399,133c416,115,425,97,416,80c416,62,399,44,381,44c363,35,346,44,328,62c256,133,115,275,80,301c36,354,44,407,80,434c106,460,159,478,203,425c452,186,452,186,452,186c461,178,469,178,478,186l478,203c230,452,230,452,230,452c203,478,168,497,133,497e">
                    <v:path o:connecttype="custom" o:connectlocs="55066,202207;55066,202207;21944,187153;21944,115547;124624,14240;161473,3662;187142,28886;175964,64690;80736,158673;62105,169252;43887,162335;47614,129787;117586,61028;127936,61028;127936,72420;58793,140364;55066,155012;58793,155012;69558,151350;165199,54112;172237,32549;157746,17902;135803,25225;33122,122463;33122,176575;84048,172913;187142,75675;197907,75675;197907,82592;95227,183898;55066,202207" o:connectangles="0,0,0,0,0,0,0,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25734;top:14023;height:408;width:408;mso-wrap-style:none;v-text-anchor:middle;" filled="f" stroked="f" coordsize="444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" path="m70,400l70,400c70,426,98,444,124,444c151,444,168,426,168,400c168,373,151,346,124,346c98,346,70,373,70,400xm319,400l319,400c319,426,345,444,372,444c399,444,417,426,417,400c417,373,399,346,372,346c345,346,319,373,319,400xm159,284l159,284c434,204,434,204,434,204c443,204,443,195,443,187c443,54,443,54,443,54c98,54,98,54,98,54c98,10,98,10,98,10l89,0c9,0,9,0,9,0c0,0,0,10,0,10c0,54,0,54,0,54c45,54,45,54,45,54c98,275,98,275,98,275c98,302,98,302,98,302c98,338,98,338,98,338c98,346,106,346,106,346c124,346,124,346,124,346c372,346,372,346,372,346c434,346,434,346,434,346c443,346,443,346,443,338c443,302,443,302,443,302c168,302,168,302,168,302c133,302,133,284,159,284xe">
                    <v:path o:connecttype="custom" o:connectlocs="28978,164849;28978,164849;51334,182982;69548,164849;51334,142594;28978,164849;132060,164849;132060,164849;154001,182982;172629,164849;154001,142594;132060,164849;65823,117042;65823,117042;179667,84073;183392,77066;183392,22255;40570,22255;40570,4121;36844,0;3726,0;0,4121;0,22255;18629,22255;40570,113333;40570,124460;40570,139297;43882,142594;51334,142594;154001,142594;179667,142594;183392,139297;183392,124460;69548,124460;65823,117042" o:connectangles="0,0,0,0,0,0,0,0,0,0,0,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146" o:spid="_x0000_s1026" o:spt="100" style="position:absolute;left:26662;top:12244;height:454;width:327;mso-wrap-style:none;v-text-anchor:middle;" filled="f" stroked="f" coordsize="356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" path="m318,54l318,54c283,124,283,124,283,124c71,124,71,124,71,124c36,54,36,54,36,54c17,54,0,71,0,89c0,461,0,461,0,461c0,487,17,496,36,496c318,496,318,496,318,496c336,496,355,487,355,461c355,89,355,89,355,89c355,71,336,54,318,54xm265,98l265,98c292,54,292,54,292,54c230,54,230,54,230,54c212,0,212,0,212,0c133,0,133,0,133,0c115,54,115,54,115,54c61,54,61,54,61,54c89,98,89,98,89,98l265,98xe">
                    <v:path o:connecttype="custom" o:connectlocs="131556,22059;131556,22059;117077,50653;29373,50653;14893,22059;0,36356;0,188315;14893,202613;131556,202613;146863,188315;146863,36356;131556,22059;109630,40032;109630,40032;120800,22059;95151,22059;87704,0;55022,0;47576,22059;25236,22059;36820,40032;109630,40032" o:connectangles="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74" o:spid="_x0000_s1026" o:spt="100" style="position:absolute;left:24825;top:14040;height:375;width:425;mso-wrap-style:none;v-text-anchor:middle;" filled="f" stroked="f" coordsize="461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" path="m451,213l451,213c247,17,247,17,247,17c238,0,221,0,212,17c9,213,9,213,9,213c0,221,9,230,18,230c62,230,62,230,62,230c62,390,62,390,62,390c62,399,62,408,79,408c177,408,177,408,177,408c177,248,177,248,177,248c283,248,283,248,283,248c283,408,283,408,283,408c381,408,381,408,381,408c398,408,398,399,398,390c398,230,398,230,398,230c443,230,443,230,443,230c451,230,460,221,451,213e">
                    <v:path o:connecttype="custom" o:connectlocs="187564,87930;187564,87930;102724,7018;88168,7018;3743,87930;7486,94947;25785,94947;25785,160998;32855,168429;73612,168429;73612,102379;117695,102379;117695,168429;158452,168429;165522,160998;165522,94947;184237,94947;187564,87930" o:connectangles="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151" o:spid="_x0000_s1026" o:spt="100" style="position:absolute;left:24833;top:15893;height:266;width:457;mso-wrap-style:none;v-text-anchor:middle;" filled="f" stroked="f" coordsize="4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" path="m124,221l124,221c124,97,124,97,124,97c177,97,177,97,177,97c88,0,88,0,88,0c0,97,0,97,0,97c53,97,53,97,53,97c53,248,53,248,53,248c53,274,71,292,97,292c319,292,319,292,319,292c256,221,256,221,256,221l124,221xm443,195l443,195c443,44,443,44,443,44c443,17,425,0,399,0c177,0,177,0,177,0c239,61,239,61,239,61c372,61,372,61,372,61c372,195,372,195,372,195c319,195,319,195,319,195c407,292,407,292,407,292c496,195,496,195,496,195l443,195xe">
                    <v:path o:connecttype="custom" o:connectlocs="51352,89139;51352,89139;51352,39124;73301,39124;36443,0;0,39124;21949,39124;21949,100029;40170,117776;132107,117776;106017,89139;51352,89139;183459,78652;183459,78652;183459,17747;165237,0;73301,0;98977,24604;154056,24604;154056,78652;132107,78652;168550,117776;205408,78652;183459,78652" o:connectangles="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37" o:spid="_x0000_s1026" o:spt="100" style="position:absolute;left:27597;top:15833;height:246;width:217;mso-wrap-style:none;v-text-anchor:middle;" filled="f" stroked="f" coordsize="240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" path="m230,213l230,213c160,133,160,133,160,133c230,53,230,53,230,53c239,44,239,26,230,17c222,0,204,0,185,17c124,88,124,88,124,88c62,17,62,17,62,17c44,0,26,0,18,17c0,26,0,44,18,53c88,133,88,133,88,133c18,213,18,213,18,213c0,221,0,248,18,257c26,266,44,266,62,257c124,177,124,177,124,177c185,257,185,257,185,257c204,266,222,266,230,257c239,248,239,221,230,213e">
                    <v:path o:connecttype="custom" o:connectlocs="92163,88679;92163,88679;64114,55372;92163,22065;92163,7078;74131,7078;49688,36637;24844,7078;7213,7078;7213,22065;35263,55372;7213,88679;7213,106997;24844,106997;49688,73690;74131,106997;92163,106997;92163,88679" o:connectangles="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127" o:spid="_x0000_s1026" o:spt="100" style="position:absolute;left:27453;top:13164;height:366;width:457;mso-wrap-style:none;v-text-anchor:middle;" filled="f" stroked="f" coordsize="497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" path="m169,196l169,196c169,240,204,275,248,275c292,275,328,240,328,196c328,151,292,116,248,116c204,116,169,151,169,196xm116,169l116,169c124,107,186,63,248,63c284,63,319,71,345,98c354,107,381,107,390,98c399,89,399,71,390,54c354,18,301,0,248,0c160,0,80,54,62,143c0,143,0,143,0,143c0,196,0,196,0,196c80,196,80,196,80,196c107,196,107,178,116,169xm416,196l416,196c390,196,390,222,381,231c372,293,319,337,248,337c213,337,177,319,151,293c142,284,116,284,107,293c97,310,97,328,107,337c142,373,195,399,248,399c337,399,416,337,435,257c496,257,496,257,496,257c496,196,496,196,496,196l416,196xe">
                    <v:path o:connecttype="custom" o:connectlocs="69988,80429;69988,80429;102705,112846;135835,80429;102705,47601;69988,80429;48039,69349;48039,69349;102705,25852;142875,40214;161511,40214;161511,22159;102705,0;25676,58680;0,58680;0,80429;33130,80429;48039,69349;172278,80429;172278,80429;157784,94791;102705,138288;62534,120233;44312,120233;44312,138288;102705,163730;180147,105460;205409,105460;205409,80429;172278,80429" o:connectangles="0,0,0,0,0,0,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103" o:spid="_x0000_s1026" o:spt="100" style="position:absolute;left:27505;top:14896;height:447;width:353;mso-wrap-style:none;v-text-anchor:middle;" filled="f" stroked="f" coordsize="383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" path="m116,62l116,62c116,355,116,355,116,355c98,355,80,355,63,364c18,372,0,417,18,443c27,478,63,487,98,470c133,461,160,434,160,399c160,399,160,248,160,160c337,115,337,115,337,115c337,311,337,311,337,311c319,301,301,301,284,311c239,328,222,364,239,399c248,425,284,434,319,425c355,408,382,381,382,355c382,0,382,0,382,0l116,62e">
                    <v:path o:connecttype="custom" o:connectlocs="48303,25495;48303,25495;48303,145978;26234,149679;7495,182164;40808,193267;66625,164072;66625,65793;140328,47289;140328,127885;118259,127885;99521,164072;132833,174763;159067,145978;159067,0;48303,25495" o:connectangles="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66" o:spid="_x0000_s1026" o:spt="100" style="position:absolute;left:27469;top:14015;height:425;width:425;mso-wrap-style:none;v-text-anchor:middle;" filled="f" stroked="f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" path="m408,54l408,54c363,19,310,0,292,19c230,80,230,80,230,80c221,89,213,125,213,160c8,363,8,363,8,363c0,372,8,408,35,426c62,453,89,461,98,453c301,248,301,248,301,248c336,248,372,240,381,231c443,169,443,169,443,169c461,151,452,98,408,54xm186,257l186,257c177,248,177,231,195,222c204,204,221,204,230,213c239,222,239,240,221,248c213,266,195,266,186,257xm354,116l354,116c319,80,310,36,310,36c319,27,354,44,390,72c425,107,434,142,425,151c425,151,381,142,354,116xe">
                    <v:path o:connecttype="custom" o:connectlocs="168947,22360;168947,22360;120913,7868;95240,33127;88200,66254;3313,150314;14493,176401;40580,187581;124639,102694;157766,95654;183439,69981;168947,22360;77020,106420;77020,106420;80746,91927;95240,88200;91513,102694;77020,106420;146586,48034;146586,48034;128367,14907;161493,29814;175986,62527;146586,48034" o:connectangles="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27" o:spid="_x0000_s1026" o:spt="100" style="position:absolute;left:24830;top:14896;height:363;width:463;mso-wrap-style:none;v-text-anchor:middle;" filled="f" stroked="f" coordsize="506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" path="m434,70l434,70c354,17,265,0,168,35c89,53,9,141,9,221c0,319,71,398,195,398c337,398,381,328,381,310c390,292,328,248,363,212c408,168,452,203,469,203c496,194,505,124,434,70xm274,301l274,301c248,301,239,283,239,265c239,248,248,230,274,230c293,230,309,248,309,265c309,283,293,301,274,301xe">
                    <v:path o:connecttype="custom" o:connectlocs="178163,28379;178163,28379;68967,14189;3695,89595;80051,161352;156406,125676;149016,85946;192531,82298;178163,28379;112481,122028;112481,122028;98113,107433;112481,93244;126849,107433;112481,122028" o:connectangles="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65" o:spid="_x0000_s1026" o:spt="100" style="position:absolute;left:27465;top:12307;height:383;width:385;mso-wrap-style:none;v-text-anchor:middle;" filled="f" stroked="f" coordsize="417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" path="m381,203l381,203c381,177,399,159,416,141c416,132,408,115,408,106c372,115,354,97,337,79c319,62,310,44,319,17c310,9,293,0,275,0c266,17,240,35,213,35c187,35,160,17,151,0c133,0,116,9,107,17c116,44,107,62,89,79c72,97,44,115,18,106c18,115,9,132,0,141c27,159,44,177,44,203c44,230,27,256,0,275c9,283,18,301,18,310c44,310,72,310,89,328c107,345,116,372,107,398c116,407,133,407,151,416c160,389,187,372,213,372c240,372,266,389,275,416c293,407,310,407,319,398c310,372,319,345,337,328c354,310,372,301,408,310c408,292,416,283,416,265c399,256,381,230,381,203xm213,292l213,292c160,292,125,256,125,203c125,159,160,115,213,115c266,115,301,159,301,203c301,256,266,292,213,292xe">
                    <v:path o:connecttype="custom" o:connectlocs="159359,83757;159359,83757;173998,58176;170652,43735;140955,32594;133426,7014;115023,0;89090,14441;63158,0;44754,7014;37226,32594;7529,43735;0,58176;18403,83757;0,113464;7529,127904;37226,135330;44754,164212;63158,171639;89090,153485;115023,171639;133426,164212;140955,135330;170652,127904;173998,109337;159359,83757;89090,120477;89090,120477;52283,83757;89090,47448;125898,83757;89090,120477" o:connectangles="0,0,0,0,0,0,0,0,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25709;top:13148;height:398;width:457;mso-wrap-style:none;v-text-anchor:middle;" filled="f" stroked="f" coordsize="497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" path="m442,0l442,0c53,0,53,0,53,0c26,0,0,17,0,44c0,319,0,319,0,319c0,345,17,372,44,381c160,399,160,399,160,399c160,399,62,434,123,434c372,434,372,434,372,434c434,434,336,399,336,399c451,381,451,381,451,381c479,372,496,345,496,319c496,44,496,44,496,44c496,17,470,0,442,0xm442,319l442,319c53,319,53,319,53,319c53,44,53,44,53,44c442,44,442,44,442,44l442,319xe">
                    <v:path o:connecttype="custom" o:connectlocs="183046,0;183046,0;21949,0;0,18071;0,131012;18222,156476;66261,163868;50938,178243;154057,178243;139148,163868;186773,156476;205409,131012;205409,18071;183046,0;183046,131012;183046,131012;21949,131012;21949,18071;183046,18071;183046,131012" o:connectangles="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141" o:spid="_x0000_s1026" o:spt="100" style="position:absolute;left:25733;top:14896;height:463;width:457;mso-wrap-style:none;v-text-anchor:middle;" filled="f" stroked="f" coordsize="497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" path="m479,186l479,186c292,142,292,142,292,142c266,17,266,17,266,17c257,8,248,0,239,0c17,61,17,61,17,61c0,71,0,80,0,89c79,390,79,390,79,390c79,399,97,399,107,399c195,372,195,372,195,372c177,425,177,425,177,425c177,434,186,443,195,443c398,496,398,496,398,496c407,505,416,496,426,487c496,212,496,212,496,212c496,204,488,186,479,186xm35,97l35,97c230,44,230,44,230,44c310,310,310,310,310,310c116,364,116,364,116,364l35,97xm389,461l389,461c222,417,222,417,222,417c230,364,230,364,230,364c328,336,328,336,328,336c336,336,345,327,345,319c310,177,310,177,310,177c451,212,451,212,451,212l389,461xe">
                    <v:path o:connecttype="custom" o:connectlocs="198368,76356;198368,76356;120926,58293;110159,6979;98977,0;7040,25041;0,36536;32716,160101;44312,163795;80756,152711;73301,174469;80756,181858;164824,203616;176419,199921;205409,87029;198368,76356;14494,39820;14494,39820;95250,18062;128380,127259;48039,149427;14494,39820;161097,189247;161097,189247;91937,171185;95250,149427;135835,137933;142875,130954;128380,72661;186773,87029;161097,189247" o:connectangles="0,0,0,0,0,0,0,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119" o:spid="_x0000_s1026" o:spt="100" style="position:absolute;left:26640;top:13143;height:408;width:457;mso-wrap-style:none;v-text-anchor:middle;" filled="f" stroked="f" coordsize="497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" path="m443,70l443,70c426,70,426,70,426,70c426,443,426,443,426,443c443,443,443,443,443,443c479,443,496,425,496,398c496,124,496,124,496,124c496,97,479,70,443,70xm0,124l0,124c0,398,0,398,0,398c0,425,26,443,53,443c71,443,71,443,71,443c71,70,71,70,71,70c53,70,53,70,53,70c26,70,0,97,0,124xm337,26l337,26c319,17,292,0,248,0c204,0,177,17,160,26c160,70,160,70,160,70c107,70,107,70,107,70c107,443,107,443,107,443c390,443,390,443,390,443c390,70,390,70,390,70c337,70,337,70,337,70l337,26xm301,70l301,70c195,70,195,70,195,70c195,44,195,44,195,44c204,35,222,26,248,26c275,26,292,35,301,44l301,70xe">
                    <v:path o:connecttype="custom" o:connectlocs="183460,28978;183460,28978;176419,28978;176419,183392;183460,183392;205409,164764;205409,51334;183460,28978;0,51334;0,51334;0,164764;21949,183392;29403,183392;29403,28978;21949,28978;0,51334;139562,10763;139562,10763;102705,0;66261,10763;66261,28978;44312,28978;44312,183392;161511,183392;161511,28978;139562,28978;139562,10763;124653,28978;124653,28978;80756,28978;80756,18215;102705,10763;124653,18215;124653,28978" o:connectangles="0,0,0,0,0,0,0,0,0,0,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53" o:spid="_x0000_s1026" o:spt="100" style="position:absolute;left:24782;top:12293;height:308;width:457;mso-wrap-style:none;v-text-anchor:middle;" filled="f" stroked="f" coordsize="497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" path="m177,70l177,70c177,0,177,0,177,0c0,159,0,159,0,159c177,327,177,327,177,327c177,257,177,257,177,257c71,159,71,159,71,159l177,70xm301,98l301,98c301,0,301,0,301,0c124,159,124,159,124,159c301,327,301,327,301,327c301,221,301,221,301,221c381,221,435,230,496,336c496,336,488,98,301,98xe">
                    <v:path o:connecttype="custom" o:connectlocs="73301,28630;73301,28630;73301,0;0,65032;73301,133744;73301,105114;29403,65032;73301,28630;124653,40082;124653,40082;124653,0;51352,65032;124653,133744;124653,90389;205409,137425;124653,40082" o:connectangles="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25" o:spid="_x0000_s1026" o:spt="100" style="position:absolute;left:26734;top:14896;height:438;width:318;mso-wrap-style:none;v-text-anchor:middle;" filled="f" stroked="f" coordsize="346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" path="m195,0l195,0c160,0,160,0,160,0c160,328,160,328,160,328c133,319,107,319,80,328c26,346,0,390,10,425c26,461,71,478,124,461c169,443,195,408,195,372c195,106,195,106,195,106c266,124,266,212,257,230c257,239,266,248,275,230c345,115,195,62,195,0e">
                    <v:path o:connecttype="custom" o:connectlocs="80585,0;80585,0;66120,0;66120,134191;33060,134191;4132,173876;51243,188604;80585,152193;80585,43367;106206,94098;113645,94098;80585,0" o:connectangles="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133" o:spid="_x0000_s1026" o:spt="100" style="position:absolute;left:25733;top:15833;height:438;width:457;mso-wrap-style:none;v-text-anchor:middle;" filled="f" stroked="f" coordsize="49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" path="m425,160l425,160c372,18,372,18,372,18c372,9,354,0,346,9c9,134,9,134,9,134c0,134,0,143,0,160c53,302,53,302,53,302c53,222,53,222,53,222c53,187,80,160,115,160c203,160,203,160,203,160c309,89,309,89,309,89c372,160,372,160,372,160l425,160xm478,204l478,204c115,204,115,204,115,204c106,204,97,213,97,222c97,462,97,462,97,462c97,470,106,479,115,479c478,479,478,479,478,479c487,479,496,470,496,462c496,222,496,222,496,222c496,213,487,204,478,204xm452,426l452,426c150,426,150,426,150,426c150,391,150,391,150,391c195,275,195,275,195,275c265,364,265,364,265,364c328,302,328,302,328,302c416,266,416,266,416,266c452,347,452,347,452,347l452,426xe">
                    <v:path o:connecttype="custom" o:connectlocs="176005,65187;176005,65187;154056,7334;143288,3666;3727,54594;0,65187;21949,123041;21949,90447;47625,65187;84068,65187;127966,36260;154056,65187;176005,65187;197954,83113;197954,83113;47625,83113;40170,90447;40170,188227;47625,195154;197954,195154;205408,188227;205408,90447;197954,83113;187186,173560;187186,173560;62119,173560;62119,159301;80755,112039;109744,148300;135834,123041;172278,108373;187186,141374;187186,173560" o:connectangles="0,0,0,0,0,0,0,0,0,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24842;top:13151;height:392;width:392;mso-wrap-style:none;v-text-anchor:middle;" filled="f" stroked="f" coordsize="426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" path="m212,0l212,0c97,0,0,97,0,213c0,336,97,425,212,425c327,425,425,336,425,213c425,97,327,0,212,0xm229,390l229,390c229,292,229,292,229,292c194,292,194,292,194,292c194,390,194,390,194,390c114,380,44,310,35,230c132,230,132,230,132,230c132,195,132,195,132,195c35,195,35,195,35,195c44,115,114,53,194,44c194,142,194,142,194,142c229,142,229,142,229,142c229,44,229,44,229,44c310,53,380,115,380,195c292,195,292,195,292,195c292,230,292,230,292,230c380,230,380,230,380,230c380,310,310,380,229,390xe">
                    <v:path o:connecttype="custom" o:connectlocs="87964,0;87964,0;0,88379;87964,176341;176341,88379;87964,0;95017,161819;95017,161819;95017,121157;80494,121157;80494,161819;14522,95432;54770,95432;54770,80909;14522,80909;80494,18257;80494,58919;95017,58919;95017,18257;157670,80909;121157,80909;121157,95432;157670,95432;95017,161819" o:connectangles="0,0,0,0,0,0,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  <v:shape id="Freeform 78" o:spid="_x0000_s1026" o:spt="100" style="position:absolute;left:26687;top:14043;height:369;width:363;mso-wrap-style:none;v-text-anchor:middle;" filled="f" stroked="f" coordsize="399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" path="m381,336l381,336c292,239,292,239,292,239c301,212,310,186,310,159c310,71,239,0,151,0c70,0,0,71,0,151c0,239,70,310,160,310c186,310,213,302,230,292c328,390,328,390,328,390c336,399,354,399,363,390c389,364,389,364,389,364c398,355,389,346,381,336xm44,151l44,151c44,98,98,44,151,44c213,44,266,98,266,159c266,221,213,266,160,266c98,266,44,212,44,151xe">
                    <v:path o:connecttype="custom" o:connectlocs="154461,140238;154461,140238;118379,99753;125676,66363;61217,0;0,63023;64865,129386;93244,121873;132974,162776;147163,162776;157704,151924;154461,140238;17838,63023;17838,63023;61217,18364;107838,66363;64865,111021;17838,63023" o:connectangles="0,0,0,0,0,0,0,0,0,0,0,0,0,0,0,0,0,0"/>
                    <v:fill on="f" focussize="0,0"/>
                    <v:stroke on="f"/>
                    <v:imagedata o:title=""/>
                    <o:lock v:ext="edit" aspectratio="f"/>
                  </v:shape>
                </v:group>
                <v:shape id="Freeform 29" o:spid="_x0000_s1026" o:spt="100" style="position:absolute;left:20301;top:14896;height:421;width:408;mso-wrap-style:none;v-text-anchor:middle;" filled="f" stroked="f" coordsize="444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" path="m248,337l248,337c248,302,275,283,320,257c373,221,443,177,443,71c443,62,434,53,426,53c346,53,346,53,346,53c328,27,293,0,222,0c151,0,116,27,98,53c18,53,18,53,18,53c9,53,0,62,0,71c0,177,62,221,124,257c169,283,195,302,195,337c195,372,195,372,195,372c142,381,107,399,107,416c107,443,160,461,222,461c283,461,328,443,328,416c328,399,302,381,248,372l248,337xm320,212l320,212c337,186,346,142,346,89c408,89,408,89,408,89c399,151,364,186,320,212xm222,36l222,36c293,36,320,62,320,71c320,80,293,106,222,115c151,106,124,80,124,71c124,62,151,36,222,36xm36,89l36,89c98,89,98,89,98,89c98,142,107,186,124,212c80,186,36,151,36,89xe">
                  <v:path o:connecttype="custom" o:connectlocs="102667,137179;102667,137179;132473,104614;183392,28901;176355,21574;143236,21574;91904,0;40570,21574;7452,21574;0,28901;51334,104614;80726,137179;80726,151425;44296,169336;91904,187653;135785,169336;102667,151425;102667,137179;132473,86296;132473,86296;143236,36228;168904,36228;132473,86296;91904,14654;91904,14654;132473,28901;91904,46811;51334,28901;91904,14654;14903,36228;14903,36228;40570,36228;51334,86296;14903,36228" o:connectangles="0,0,0,0,0,0,0,0,0,0,0,0,0,0,0,0,0,0,0,0,0,0,0,0,0,0,0,0,0,0,0,0,0,0"/>
                  <v:fill on="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5322570</wp:posOffset>
                </wp:positionV>
                <wp:extent cx="3599180" cy="742950"/>
                <wp:effectExtent l="0" t="0" r="6350" b="0"/>
                <wp:wrapNone/>
                <wp:docPr id="9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80" cy="742950"/>
                          <a:chOff x="18185" y="27951"/>
                          <a:chExt cx="5668" cy="1170"/>
                        </a:xfrm>
                        <a:effectLst/>
                      </wpg:grpSpPr>
                      <wps:wsp>
                        <wps:cNvPr id="145" name="矩形 60"/>
                        <wps:cNvSpPr/>
                        <wps:spPr>
                          <a:xfrm>
                            <a:off x="18185" y="28157"/>
                            <a:ext cx="5669" cy="680"/>
                          </a:xfrm>
                          <a:prstGeom prst="rect">
                            <a:avLst/>
                          </a:prstGeom>
                          <a:solidFill>
                            <a:srgbClr val="FF3C0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文本框 69"/>
                        <wps:cNvSpPr txBox="1"/>
                        <wps:spPr>
                          <a:xfrm>
                            <a:off x="18966" y="27951"/>
                            <a:ext cx="4107" cy="1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6BC1F">
                              <w:pPr>
                                <w:pStyle w:val="2"/>
                                <w:widowControl/>
                                <w:pBdr>
                                  <w:bottom w:val="single" w:color="DCE8FF" w:sz="6" w:space="7"/>
                                </w:pBdr>
                                <w:spacing w:beforeAutospacing="0" w:afterAutospacing="0" w:line="420" w:lineRule="atLeast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Cs/>
                                  <w:color w:val="FFFFFF" w:themeColor="background1"/>
                                  <w:sz w:val="40"/>
                                  <w:szCs w:val="40"/>
                                  <w:shd w:val="clear" w:color="auto" w:fill="FFFFFF"/>
                                </w:rPr>
                                <w:t>赠送可变色修改图标</w:t>
                              </w:r>
                            </w:p>
                            <w:p w14:paraId="372C4CF8">
                              <w:pPr>
                                <w:jc w:val="distribute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1" o:spid="_x0000_s1026" o:spt="203" style="position:absolute;left:0pt;margin-left:65.9pt;margin-top:419.1pt;height:58.5pt;width:283.4pt;z-index:251662336;mso-width-relative:page;mso-height-relative:page;" coordorigin="18185,27951" coordsize="5668,1170" o:gfxdata="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FOj0mzbAAAACwEAAA8AAAAAAAAAAQAgAAAAIgAA&#10;AGRycy9kb3ducmV2LnhtbFBLAQIUABQAAAAIAIdO4kDuLj1DWwMAALsIAAAOAAAAAAAAAAEAIAAA&#10;ACoBAABkcnMvZTJvRG9jLnhtbFBLBQYAAAAABgAGAFkBAAD3BgAAAAA=&#10;">
                <o:lock v:ext="edit" aspectratio="f"/>
                <v:rect id="矩形 60" o:spid="_x0000_s1026" o:spt="1" style="position:absolute;left:18185;top:28157;height:680;width:5669;v-text-anchor:middle;" fillcolor="#FF3C01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69" o:spid="_x0000_s1026" o:spt="202" type="#_x0000_t202" style="position:absolute;left:18966;top:27951;height:1170;width:410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126BC1F">
                        <w:pPr>
                          <w:pStyle w:val="2"/>
                          <w:widowControl/>
                          <w:pBdr>
                            <w:bottom w:val="single" w:color="DCE8FF" w:sz="6" w:space="7"/>
                          </w:pBdr>
                          <w:spacing w:beforeAutospacing="0" w:afterAutospacing="0" w:line="420" w:lineRule="atLeast"/>
                          <w:jc w:val="distribute"/>
                          <w:rPr>
                            <w:rFonts w:hint="default" w:ascii="微软雅黑" w:hAnsi="微软雅黑" w:eastAsia="微软雅黑" w:cs="微软雅黑"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Cs/>
                            <w:color w:val="FFFFFF" w:themeColor="background1"/>
                            <w:sz w:val="40"/>
                            <w:szCs w:val="40"/>
                            <w:shd w:val="clear" w:color="auto" w:fill="FFFFFF"/>
                          </w:rPr>
                          <w:t>赠送可变色修改图标</w:t>
                        </w:r>
                      </w:p>
                      <w:p w14:paraId="372C4CF8">
                        <w:pPr>
                          <w:jc w:val="distribute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jg1LCJoZGlkIjoiMjMzMTM5ZDE0OTQ0NmQ0YmE0Y2Y0NGVmYTU2MGQ0OTUiLCJ1c2VyQ291bnQiOjI4NX0="/>
    <w:docVar w:name="KSO_WPS_MARK_KEY" w:val="c090bec7-2797-4f31-8df9-bf10632f0c2e"/>
  </w:docVars>
  <w:rsids>
    <w:rsidRoot w:val="4D40627D"/>
    <w:rsid w:val="00055FBE"/>
    <w:rsid w:val="00146683"/>
    <w:rsid w:val="001577A4"/>
    <w:rsid w:val="00163DA4"/>
    <w:rsid w:val="00180DC0"/>
    <w:rsid w:val="001D509F"/>
    <w:rsid w:val="002011AE"/>
    <w:rsid w:val="00206A7B"/>
    <w:rsid w:val="00210F0B"/>
    <w:rsid w:val="00256D1A"/>
    <w:rsid w:val="002B62B1"/>
    <w:rsid w:val="002F39CF"/>
    <w:rsid w:val="00353030"/>
    <w:rsid w:val="00435AA8"/>
    <w:rsid w:val="004E75BF"/>
    <w:rsid w:val="00510758"/>
    <w:rsid w:val="005225C0"/>
    <w:rsid w:val="005B16C4"/>
    <w:rsid w:val="005E5599"/>
    <w:rsid w:val="007268E2"/>
    <w:rsid w:val="007422A4"/>
    <w:rsid w:val="00812D14"/>
    <w:rsid w:val="00940D02"/>
    <w:rsid w:val="00993A03"/>
    <w:rsid w:val="00995FA7"/>
    <w:rsid w:val="009D3FB2"/>
    <w:rsid w:val="00A01F14"/>
    <w:rsid w:val="00A71BE3"/>
    <w:rsid w:val="00A8409C"/>
    <w:rsid w:val="00AE4941"/>
    <w:rsid w:val="00AE7FE0"/>
    <w:rsid w:val="00B33ED5"/>
    <w:rsid w:val="00B85962"/>
    <w:rsid w:val="00BE56CE"/>
    <w:rsid w:val="00C70FBB"/>
    <w:rsid w:val="00C955E7"/>
    <w:rsid w:val="00D33187"/>
    <w:rsid w:val="00DD1674"/>
    <w:rsid w:val="00DF67B7"/>
    <w:rsid w:val="00E10E14"/>
    <w:rsid w:val="00E32764"/>
    <w:rsid w:val="00E7100C"/>
    <w:rsid w:val="00F53446"/>
    <w:rsid w:val="00FB4942"/>
    <w:rsid w:val="015948FC"/>
    <w:rsid w:val="016E687E"/>
    <w:rsid w:val="01751E4D"/>
    <w:rsid w:val="01787946"/>
    <w:rsid w:val="019B7F84"/>
    <w:rsid w:val="02306230"/>
    <w:rsid w:val="02326054"/>
    <w:rsid w:val="02626FDB"/>
    <w:rsid w:val="026505A9"/>
    <w:rsid w:val="02D50DC8"/>
    <w:rsid w:val="02E75267"/>
    <w:rsid w:val="02F36351"/>
    <w:rsid w:val="03111FC5"/>
    <w:rsid w:val="0365578F"/>
    <w:rsid w:val="03A75B75"/>
    <w:rsid w:val="04147362"/>
    <w:rsid w:val="0422613B"/>
    <w:rsid w:val="048B6165"/>
    <w:rsid w:val="04BD0EC0"/>
    <w:rsid w:val="051B1316"/>
    <w:rsid w:val="05484B32"/>
    <w:rsid w:val="05810D93"/>
    <w:rsid w:val="05880156"/>
    <w:rsid w:val="058F2898"/>
    <w:rsid w:val="05A52CD4"/>
    <w:rsid w:val="06005030"/>
    <w:rsid w:val="06232F49"/>
    <w:rsid w:val="066407D1"/>
    <w:rsid w:val="067A2B65"/>
    <w:rsid w:val="06884BD2"/>
    <w:rsid w:val="06CA367C"/>
    <w:rsid w:val="07357D86"/>
    <w:rsid w:val="07564A8D"/>
    <w:rsid w:val="07654CB9"/>
    <w:rsid w:val="07A85433"/>
    <w:rsid w:val="07A87306"/>
    <w:rsid w:val="07BA00A5"/>
    <w:rsid w:val="08134912"/>
    <w:rsid w:val="08193505"/>
    <w:rsid w:val="084B11B6"/>
    <w:rsid w:val="08AB38BE"/>
    <w:rsid w:val="08D7722D"/>
    <w:rsid w:val="08E235A6"/>
    <w:rsid w:val="0905604B"/>
    <w:rsid w:val="092212F3"/>
    <w:rsid w:val="09824FC9"/>
    <w:rsid w:val="09C33E89"/>
    <w:rsid w:val="09DB4D27"/>
    <w:rsid w:val="0A1524CD"/>
    <w:rsid w:val="0A20501F"/>
    <w:rsid w:val="0AC26700"/>
    <w:rsid w:val="0AD53916"/>
    <w:rsid w:val="0AE720D6"/>
    <w:rsid w:val="0AEC6C46"/>
    <w:rsid w:val="0AEF0E4A"/>
    <w:rsid w:val="0AF73546"/>
    <w:rsid w:val="0B015954"/>
    <w:rsid w:val="0B1B3811"/>
    <w:rsid w:val="0B5952B2"/>
    <w:rsid w:val="0B8A22CD"/>
    <w:rsid w:val="0BE900E5"/>
    <w:rsid w:val="0C050478"/>
    <w:rsid w:val="0C210BDA"/>
    <w:rsid w:val="0C211F96"/>
    <w:rsid w:val="0C2425D9"/>
    <w:rsid w:val="0C4C3EA9"/>
    <w:rsid w:val="0C753FA4"/>
    <w:rsid w:val="0C891F7A"/>
    <w:rsid w:val="0CE84072"/>
    <w:rsid w:val="0D156991"/>
    <w:rsid w:val="0DA36FBB"/>
    <w:rsid w:val="0DC829C1"/>
    <w:rsid w:val="0DE449C9"/>
    <w:rsid w:val="0EB657C0"/>
    <w:rsid w:val="0EE61B85"/>
    <w:rsid w:val="0EF87307"/>
    <w:rsid w:val="0F224501"/>
    <w:rsid w:val="0F30117A"/>
    <w:rsid w:val="0F5961AF"/>
    <w:rsid w:val="0F7554C5"/>
    <w:rsid w:val="0F844B05"/>
    <w:rsid w:val="0FB04F73"/>
    <w:rsid w:val="0FC36A69"/>
    <w:rsid w:val="0FC46FEB"/>
    <w:rsid w:val="101C71B7"/>
    <w:rsid w:val="10E723CE"/>
    <w:rsid w:val="110369EC"/>
    <w:rsid w:val="113E04E5"/>
    <w:rsid w:val="116421D7"/>
    <w:rsid w:val="117C4170"/>
    <w:rsid w:val="11B761BA"/>
    <w:rsid w:val="11D125C0"/>
    <w:rsid w:val="11F64CD0"/>
    <w:rsid w:val="121076EC"/>
    <w:rsid w:val="1212177F"/>
    <w:rsid w:val="124354D4"/>
    <w:rsid w:val="124F12FB"/>
    <w:rsid w:val="12857EE3"/>
    <w:rsid w:val="129540D4"/>
    <w:rsid w:val="12EB4E4F"/>
    <w:rsid w:val="131D7A5D"/>
    <w:rsid w:val="133F588B"/>
    <w:rsid w:val="13514BE2"/>
    <w:rsid w:val="135C0600"/>
    <w:rsid w:val="13704A79"/>
    <w:rsid w:val="13826402"/>
    <w:rsid w:val="13A6201B"/>
    <w:rsid w:val="143B62F5"/>
    <w:rsid w:val="146949F2"/>
    <w:rsid w:val="14972760"/>
    <w:rsid w:val="14B83CFF"/>
    <w:rsid w:val="14CB4CE5"/>
    <w:rsid w:val="14D7773C"/>
    <w:rsid w:val="151C11CE"/>
    <w:rsid w:val="153563E8"/>
    <w:rsid w:val="15CA55DF"/>
    <w:rsid w:val="15EF1EEA"/>
    <w:rsid w:val="16057AEF"/>
    <w:rsid w:val="160A4D1C"/>
    <w:rsid w:val="161718AA"/>
    <w:rsid w:val="161F2FFE"/>
    <w:rsid w:val="16375168"/>
    <w:rsid w:val="164717CF"/>
    <w:rsid w:val="164906D3"/>
    <w:rsid w:val="16541E01"/>
    <w:rsid w:val="16831654"/>
    <w:rsid w:val="16A307A0"/>
    <w:rsid w:val="17090424"/>
    <w:rsid w:val="170F179B"/>
    <w:rsid w:val="173A0A3B"/>
    <w:rsid w:val="17721C2A"/>
    <w:rsid w:val="17DF3A6B"/>
    <w:rsid w:val="18866045"/>
    <w:rsid w:val="18F27940"/>
    <w:rsid w:val="19654988"/>
    <w:rsid w:val="19684010"/>
    <w:rsid w:val="1982139C"/>
    <w:rsid w:val="1985510A"/>
    <w:rsid w:val="19FB07DA"/>
    <w:rsid w:val="1A3441CE"/>
    <w:rsid w:val="1AB82DDD"/>
    <w:rsid w:val="1AD921A8"/>
    <w:rsid w:val="1ADF246B"/>
    <w:rsid w:val="1B097B43"/>
    <w:rsid w:val="1B2C2467"/>
    <w:rsid w:val="1B921FA3"/>
    <w:rsid w:val="1BEA1783"/>
    <w:rsid w:val="1C250273"/>
    <w:rsid w:val="1C2E7643"/>
    <w:rsid w:val="1C3433DC"/>
    <w:rsid w:val="1CD36032"/>
    <w:rsid w:val="1CE83979"/>
    <w:rsid w:val="1D0C20CC"/>
    <w:rsid w:val="1D6A6E0A"/>
    <w:rsid w:val="1D6C26F4"/>
    <w:rsid w:val="1D7831A4"/>
    <w:rsid w:val="1DAF16EC"/>
    <w:rsid w:val="1DBD5022"/>
    <w:rsid w:val="1DF91003"/>
    <w:rsid w:val="1E4D5E87"/>
    <w:rsid w:val="1E7E6480"/>
    <w:rsid w:val="1EA1081C"/>
    <w:rsid w:val="1EAE688F"/>
    <w:rsid w:val="1EDA5344"/>
    <w:rsid w:val="1F1C595D"/>
    <w:rsid w:val="1F297F89"/>
    <w:rsid w:val="1F737547"/>
    <w:rsid w:val="1F754EEE"/>
    <w:rsid w:val="1F9414F8"/>
    <w:rsid w:val="1F947DFC"/>
    <w:rsid w:val="202251F5"/>
    <w:rsid w:val="20713A86"/>
    <w:rsid w:val="20791DEF"/>
    <w:rsid w:val="20BA7FB5"/>
    <w:rsid w:val="20C23E8A"/>
    <w:rsid w:val="20DA4214"/>
    <w:rsid w:val="20E015BB"/>
    <w:rsid w:val="20EC2CE4"/>
    <w:rsid w:val="21093E68"/>
    <w:rsid w:val="21096C38"/>
    <w:rsid w:val="216D6FA6"/>
    <w:rsid w:val="21721A0F"/>
    <w:rsid w:val="2176413B"/>
    <w:rsid w:val="217C7278"/>
    <w:rsid w:val="21A62CDE"/>
    <w:rsid w:val="21BC6F83"/>
    <w:rsid w:val="222428CD"/>
    <w:rsid w:val="2280517F"/>
    <w:rsid w:val="22844280"/>
    <w:rsid w:val="22F92228"/>
    <w:rsid w:val="233C2735"/>
    <w:rsid w:val="235B27CC"/>
    <w:rsid w:val="23DE28AC"/>
    <w:rsid w:val="24697B84"/>
    <w:rsid w:val="2471278D"/>
    <w:rsid w:val="24730538"/>
    <w:rsid w:val="248B2381"/>
    <w:rsid w:val="248B73FD"/>
    <w:rsid w:val="24A90353"/>
    <w:rsid w:val="24FC0FC4"/>
    <w:rsid w:val="25025C55"/>
    <w:rsid w:val="25165C2A"/>
    <w:rsid w:val="254A4F79"/>
    <w:rsid w:val="25D35CF1"/>
    <w:rsid w:val="26607738"/>
    <w:rsid w:val="26695200"/>
    <w:rsid w:val="269C7498"/>
    <w:rsid w:val="26D54C76"/>
    <w:rsid w:val="27066CC8"/>
    <w:rsid w:val="27AB333C"/>
    <w:rsid w:val="288758C0"/>
    <w:rsid w:val="2920604A"/>
    <w:rsid w:val="29227566"/>
    <w:rsid w:val="29516D6D"/>
    <w:rsid w:val="29D60A7B"/>
    <w:rsid w:val="2A1F09F7"/>
    <w:rsid w:val="2A4C6326"/>
    <w:rsid w:val="2A830874"/>
    <w:rsid w:val="2AD60773"/>
    <w:rsid w:val="2AE16975"/>
    <w:rsid w:val="2AFE4B47"/>
    <w:rsid w:val="2B1C1343"/>
    <w:rsid w:val="2B7E52A9"/>
    <w:rsid w:val="2BD03599"/>
    <w:rsid w:val="2BD36032"/>
    <w:rsid w:val="2C0421AA"/>
    <w:rsid w:val="2C0E14E5"/>
    <w:rsid w:val="2C4F6898"/>
    <w:rsid w:val="2CB6667D"/>
    <w:rsid w:val="2CCD0DCC"/>
    <w:rsid w:val="2CE35829"/>
    <w:rsid w:val="2CE97B32"/>
    <w:rsid w:val="2D145EC5"/>
    <w:rsid w:val="2D164C4D"/>
    <w:rsid w:val="2D4542D1"/>
    <w:rsid w:val="2D4B0388"/>
    <w:rsid w:val="2D913062"/>
    <w:rsid w:val="2E390411"/>
    <w:rsid w:val="2E946766"/>
    <w:rsid w:val="2EB857A7"/>
    <w:rsid w:val="2ECD39FE"/>
    <w:rsid w:val="2F641EBE"/>
    <w:rsid w:val="2F6D7B0F"/>
    <w:rsid w:val="2F9C6C3D"/>
    <w:rsid w:val="2FAF0147"/>
    <w:rsid w:val="2FDB2552"/>
    <w:rsid w:val="30613748"/>
    <w:rsid w:val="30654C44"/>
    <w:rsid w:val="30837A14"/>
    <w:rsid w:val="30CF499C"/>
    <w:rsid w:val="31010847"/>
    <w:rsid w:val="311C2683"/>
    <w:rsid w:val="314350F7"/>
    <w:rsid w:val="314B6C8B"/>
    <w:rsid w:val="31685009"/>
    <w:rsid w:val="31AD0696"/>
    <w:rsid w:val="32264D99"/>
    <w:rsid w:val="326276D3"/>
    <w:rsid w:val="327B4FAC"/>
    <w:rsid w:val="32B14A24"/>
    <w:rsid w:val="32BF0B99"/>
    <w:rsid w:val="32C45810"/>
    <w:rsid w:val="32CF4515"/>
    <w:rsid w:val="32D305D1"/>
    <w:rsid w:val="32F95EB8"/>
    <w:rsid w:val="33414DD2"/>
    <w:rsid w:val="33481151"/>
    <w:rsid w:val="33CC43AA"/>
    <w:rsid w:val="33FD632C"/>
    <w:rsid w:val="342A452A"/>
    <w:rsid w:val="346E06E6"/>
    <w:rsid w:val="347C262D"/>
    <w:rsid w:val="34C66E27"/>
    <w:rsid w:val="34F11083"/>
    <w:rsid w:val="35766F4A"/>
    <w:rsid w:val="35795DFF"/>
    <w:rsid w:val="357A0D9A"/>
    <w:rsid w:val="357B05F3"/>
    <w:rsid w:val="358E20F3"/>
    <w:rsid w:val="35B758C9"/>
    <w:rsid w:val="36154494"/>
    <w:rsid w:val="366D68A9"/>
    <w:rsid w:val="36C73FA8"/>
    <w:rsid w:val="36DE12F2"/>
    <w:rsid w:val="36DE6184"/>
    <w:rsid w:val="36EF2A0B"/>
    <w:rsid w:val="37320ABD"/>
    <w:rsid w:val="375234F4"/>
    <w:rsid w:val="376F5106"/>
    <w:rsid w:val="37996650"/>
    <w:rsid w:val="382B21DE"/>
    <w:rsid w:val="383C3E2E"/>
    <w:rsid w:val="38543AB7"/>
    <w:rsid w:val="389114B8"/>
    <w:rsid w:val="38A6468F"/>
    <w:rsid w:val="39120C33"/>
    <w:rsid w:val="391A23A2"/>
    <w:rsid w:val="391A566C"/>
    <w:rsid w:val="3930052B"/>
    <w:rsid w:val="39455CE9"/>
    <w:rsid w:val="394D7C94"/>
    <w:rsid w:val="395C1B6C"/>
    <w:rsid w:val="39733487"/>
    <w:rsid w:val="39CC4ECF"/>
    <w:rsid w:val="39D864CC"/>
    <w:rsid w:val="39ED48E6"/>
    <w:rsid w:val="39FA60AD"/>
    <w:rsid w:val="3A563AF0"/>
    <w:rsid w:val="3AA65BF9"/>
    <w:rsid w:val="3ABF6CB9"/>
    <w:rsid w:val="3B16633F"/>
    <w:rsid w:val="3B283EC3"/>
    <w:rsid w:val="3B2A6608"/>
    <w:rsid w:val="3B3D091C"/>
    <w:rsid w:val="3B5F6F97"/>
    <w:rsid w:val="3B6A6D0D"/>
    <w:rsid w:val="3C337ECA"/>
    <w:rsid w:val="3C4418B6"/>
    <w:rsid w:val="3CA8434F"/>
    <w:rsid w:val="3CF64D12"/>
    <w:rsid w:val="3D6C2826"/>
    <w:rsid w:val="3D9E11B2"/>
    <w:rsid w:val="3E2172BE"/>
    <w:rsid w:val="3E466A5C"/>
    <w:rsid w:val="3E8B0691"/>
    <w:rsid w:val="3F2F376F"/>
    <w:rsid w:val="3F31627C"/>
    <w:rsid w:val="3F6E2C85"/>
    <w:rsid w:val="3FA60448"/>
    <w:rsid w:val="3FE13E27"/>
    <w:rsid w:val="3FFC2C63"/>
    <w:rsid w:val="400C2A83"/>
    <w:rsid w:val="4051687E"/>
    <w:rsid w:val="40A14808"/>
    <w:rsid w:val="40AB0497"/>
    <w:rsid w:val="40BF5994"/>
    <w:rsid w:val="40F30D73"/>
    <w:rsid w:val="40F40852"/>
    <w:rsid w:val="40F57B15"/>
    <w:rsid w:val="412B4A1A"/>
    <w:rsid w:val="41557B6E"/>
    <w:rsid w:val="41790A3E"/>
    <w:rsid w:val="41A70B62"/>
    <w:rsid w:val="41E63726"/>
    <w:rsid w:val="41EA70E6"/>
    <w:rsid w:val="41FD0F27"/>
    <w:rsid w:val="42285AD5"/>
    <w:rsid w:val="425B4F4D"/>
    <w:rsid w:val="42C14ECA"/>
    <w:rsid w:val="43137362"/>
    <w:rsid w:val="43884ABF"/>
    <w:rsid w:val="43F202E7"/>
    <w:rsid w:val="44384520"/>
    <w:rsid w:val="444B1DD1"/>
    <w:rsid w:val="444E61C6"/>
    <w:rsid w:val="445B05EC"/>
    <w:rsid w:val="44757106"/>
    <w:rsid w:val="45034D45"/>
    <w:rsid w:val="45067FBC"/>
    <w:rsid w:val="457D749C"/>
    <w:rsid w:val="45860CA5"/>
    <w:rsid w:val="4597723C"/>
    <w:rsid w:val="459A0970"/>
    <w:rsid w:val="4610676E"/>
    <w:rsid w:val="461F40D3"/>
    <w:rsid w:val="462D5887"/>
    <w:rsid w:val="464769F7"/>
    <w:rsid w:val="46520CB1"/>
    <w:rsid w:val="46FC1976"/>
    <w:rsid w:val="47564ADE"/>
    <w:rsid w:val="477A70F0"/>
    <w:rsid w:val="47835CCA"/>
    <w:rsid w:val="47AC6AD0"/>
    <w:rsid w:val="47F85EDE"/>
    <w:rsid w:val="480A3D4C"/>
    <w:rsid w:val="483D342F"/>
    <w:rsid w:val="485348C6"/>
    <w:rsid w:val="487D657B"/>
    <w:rsid w:val="489E3B24"/>
    <w:rsid w:val="490721F7"/>
    <w:rsid w:val="490E2C7C"/>
    <w:rsid w:val="49266648"/>
    <w:rsid w:val="495902DB"/>
    <w:rsid w:val="49720C9D"/>
    <w:rsid w:val="49A40D80"/>
    <w:rsid w:val="4A4B0CF2"/>
    <w:rsid w:val="4A747BC1"/>
    <w:rsid w:val="4A92536F"/>
    <w:rsid w:val="4AC445E0"/>
    <w:rsid w:val="4AD21B96"/>
    <w:rsid w:val="4AD40609"/>
    <w:rsid w:val="4AF217DF"/>
    <w:rsid w:val="4AFD3D9B"/>
    <w:rsid w:val="4B563112"/>
    <w:rsid w:val="4B82305D"/>
    <w:rsid w:val="4BA70941"/>
    <w:rsid w:val="4C001FDF"/>
    <w:rsid w:val="4C4B3EA6"/>
    <w:rsid w:val="4CEF28E0"/>
    <w:rsid w:val="4D0872AC"/>
    <w:rsid w:val="4D3B6A0F"/>
    <w:rsid w:val="4D40627D"/>
    <w:rsid w:val="4D5B0ED4"/>
    <w:rsid w:val="4D7015AF"/>
    <w:rsid w:val="4DE843FA"/>
    <w:rsid w:val="4E3E619C"/>
    <w:rsid w:val="4E743B6D"/>
    <w:rsid w:val="4E883E3A"/>
    <w:rsid w:val="4F0D064E"/>
    <w:rsid w:val="4F24275F"/>
    <w:rsid w:val="4F4A5757"/>
    <w:rsid w:val="4F801660"/>
    <w:rsid w:val="4F8204BB"/>
    <w:rsid w:val="4FA97D0A"/>
    <w:rsid w:val="4FD221DA"/>
    <w:rsid w:val="507A4545"/>
    <w:rsid w:val="50B56338"/>
    <w:rsid w:val="50CE04FF"/>
    <w:rsid w:val="510C67C0"/>
    <w:rsid w:val="51335B72"/>
    <w:rsid w:val="51554042"/>
    <w:rsid w:val="517033A5"/>
    <w:rsid w:val="51CF39BB"/>
    <w:rsid w:val="51D66CF6"/>
    <w:rsid w:val="51DF5682"/>
    <w:rsid w:val="51F12090"/>
    <w:rsid w:val="52100A8E"/>
    <w:rsid w:val="52183042"/>
    <w:rsid w:val="52666914"/>
    <w:rsid w:val="52673763"/>
    <w:rsid w:val="52675403"/>
    <w:rsid w:val="529936D4"/>
    <w:rsid w:val="529F5929"/>
    <w:rsid w:val="52BE54D1"/>
    <w:rsid w:val="52DE7590"/>
    <w:rsid w:val="5325057D"/>
    <w:rsid w:val="53473A66"/>
    <w:rsid w:val="53715BF8"/>
    <w:rsid w:val="5387739E"/>
    <w:rsid w:val="54035DA2"/>
    <w:rsid w:val="542702B2"/>
    <w:rsid w:val="54281A68"/>
    <w:rsid w:val="54680060"/>
    <w:rsid w:val="54A5089B"/>
    <w:rsid w:val="54A76F96"/>
    <w:rsid w:val="54F9213F"/>
    <w:rsid w:val="55363595"/>
    <w:rsid w:val="553C4E23"/>
    <w:rsid w:val="55477E4A"/>
    <w:rsid w:val="5587604A"/>
    <w:rsid w:val="55CA6E86"/>
    <w:rsid w:val="55E66C4A"/>
    <w:rsid w:val="55EA621D"/>
    <w:rsid w:val="55EE3EC7"/>
    <w:rsid w:val="562B3CCF"/>
    <w:rsid w:val="568677E7"/>
    <w:rsid w:val="56B70CA9"/>
    <w:rsid w:val="56C2667F"/>
    <w:rsid w:val="56E147BB"/>
    <w:rsid w:val="56F94885"/>
    <w:rsid w:val="570261B1"/>
    <w:rsid w:val="57182E80"/>
    <w:rsid w:val="571A6095"/>
    <w:rsid w:val="57345A35"/>
    <w:rsid w:val="584F0D84"/>
    <w:rsid w:val="585D39EF"/>
    <w:rsid w:val="586E5DB7"/>
    <w:rsid w:val="58C3061C"/>
    <w:rsid w:val="58CD42CC"/>
    <w:rsid w:val="58F80469"/>
    <w:rsid w:val="5952239C"/>
    <w:rsid w:val="598501C3"/>
    <w:rsid w:val="598C720F"/>
    <w:rsid w:val="59DB20EF"/>
    <w:rsid w:val="59F970A4"/>
    <w:rsid w:val="5A1C4233"/>
    <w:rsid w:val="5A3314E9"/>
    <w:rsid w:val="5A523088"/>
    <w:rsid w:val="5A5848FF"/>
    <w:rsid w:val="5AA25A78"/>
    <w:rsid w:val="5AA35806"/>
    <w:rsid w:val="5ABE72DA"/>
    <w:rsid w:val="5AED52BA"/>
    <w:rsid w:val="5B140D99"/>
    <w:rsid w:val="5B2240D4"/>
    <w:rsid w:val="5B5D0462"/>
    <w:rsid w:val="5BA4139C"/>
    <w:rsid w:val="5BDC68DC"/>
    <w:rsid w:val="5BDF5338"/>
    <w:rsid w:val="5C204676"/>
    <w:rsid w:val="5C3C74A3"/>
    <w:rsid w:val="5C427AAA"/>
    <w:rsid w:val="5C8E6AF0"/>
    <w:rsid w:val="5C9525F2"/>
    <w:rsid w:val="5CBD2D39"/>
    <w:rsid w:val="5CFF2752"/>
    <w:rsid w:val="5D0C00B7"/>
    <w:rsid w:val="5D114FAC"/>
    <w:rsid w:val="5D3B05CE"/>
    <w:rsid w:val="5D6352D1"/>
    <w:rsid w:val="5D691BB6"/>
    <w:rsid w:val="5DED3FDF"/>
    <w:rsid w:val="5E0F4097"/>
    <w:rsid w:val="5E156965"/>
    <w:rsid w:val="5E433D45"/>
    <w:rsid w:val="5E440127"/>
    <w:rsid w:val="5E5C41C9"/>
    <w:rsid w:val="5E6F5D30"/>
    <w:rsid w:val="5EDD77D8"/>
    <w:rsid w:val="5F3A367B"/>
    <w:rsid w:val="5F7D704B"/>
    <w:rsid w:val="5F8A08F3"/>
    <w:rsid w:val="5F9907A7"/>
    <w:rsid w:val="5FAD5B82"/>
    <w:rsid w:val="5FEB3022"/>
    <w:rsid w:val="6001183A"/>
    <w:rsid w:val="603A7262"/>
    <w:rsid w:val="609746D5"/>
    <w:rsid w:val="609D6C90"/>
    <w:rsid w:val="60B15756"/>
    <w:rsid w:val="60F47281"/>
    <w:rsid w:val="61262616"/>
    <w:rsid w:val="612E53CB"/>
    <w:rsid w:val="61907509"/>
    <w:rsid w:val="61B5773F"/>
    <w:rsid w:val="61C91E84"/>
    <w:rsid w:val="61E02FD6"/>
    <w:rsid w:val="622D3399"/>
    <w:rsid w:val="6246020C"/>
    <w:rsid w:val="625978FB"/>
    <w:rsid w:val="62D11AC6"/>
    <w:rsid w:val="62FE0ECD"/>
    <w:rsid w:val="630854ED"/>
    <w:rsid w:val="635A60D5"/>
    <w:rsid w:val="637C0EDD"/>
    <w:rsid w:val="638B46E2"/>
    <w:rsid w:val="63A56FAD"/>
    <w:rsid w:val="64274478"/>
    <w:rsid w:val="643F7F92"/>
    <w:rsid w:val="645D596A"/>
    <w:rsid w:val="646D768E"/>
    <w:rsid w:val="648A0F80"/>
    <w:rsid w:val="64A35119"/>
    <w:rsid w:val="64CA7F91"/>
    <w:rsid w:val="64D911C7"/>
    <w:rsid w:val="64F82617"/>
    <w:rsid w:val="65F16D65"/>
    <w:rsid w:val="663855F8"/>
    <w:rsid w:val="663B38C9"/>
    <w:rsid w:val="667D4546"/>
    <w:rsid w:val="66A46886"/>
    <w:rsid w:val="66A77B2A"/>
    <w:rsid w:val="66BE505A"/>
    <w:rsid w:val="66CA0F9B"/>
    <w:rsid w:val="66DB4CAD"/>
    <w:rsid w:val="66F844EE"/>
    <w:rsid w:val="66FF405D"/>
    <w:rsid w:val="67267803"/>
    <w:rsid w:val="6769290E"/>
    <w:rsid w:val="67BE2C89"/>
    <w:rsid w:val="682B69CF"/>
    <w:rsid w:val="682C5E52"/>
    <w:rsid w:val="68332786"/>
    <w:rsid w:val="687B298B"/>
    <w:rsid w:val="68D73757"/>
    <w:rsid w:val="68E112D9"/>
    <w:rsid w:val="68EA60D8"/>
    <w:rsid w:val="69245F1B"/>
    <w:rsid w:val="694E60B1"/>
    <w:rsid w:val="69566450"/>
    <w:rsid w:val="69613E3B"/>
    <w:rsid w:val="69D5195D"/>
    <w:rsid w:val="6A1879E8"/>
    <w:rsid w:val="6A1E5932"/>
    <w:rsid w:val="6A1F1884"/>
    <w:rsid w:val="6A6D7EE4"/>
    <w:rsid w:val="6A8C5EAB"/>
    <w:rsid w:val="6ABC082B"/>
    <w:rsid w:val="6AFC3B09"/>
    <w:rsid w:val="6B5735EA"/>
    <w:rsid w:val="6B581A35"/>
    <w:rsid w:val="6BB5235A"/>
    <w:rsid w:val="6BFA7067"/>
    <w:rsid w:val="6BFB16E4"/>
    <w:rsid w:val="6C042CC7"/>
    <w:rsid w:val="6C28366B"/>
    <w:rsid w:val="6C38489A"/>
    <w:rsid w:val="6C44473C"/>
    <w:rsid w:val="6C6D245D"/>
    <w:rsid w:val="6C7525DE"/>
    <w:rsid w:val="6C884662"/>
    <w:rsid w:val="6CBB10A3"/>
    <w:rsid w:val="6CF75110"/>
    <w:rsid w:val="6D066FD0"/>
    <w:rsid w:val="6D5F3C65"/>
    <w:rsid w:val="6D7B72BF"/>
    <w:rsid w:val="6D8A15EF"/>
    <w:rsid w:val="6D9F582C"/>
    <w:rsid w:val="6E2C680B"/>
    <w:rsid w:val="6E6D2C7E"/>
    <w:rsid w:val="6E6E4BD8"/>
    <w:rsid w:val="6E8E6B7E"/>
    <w:rsid w:val="6E913550"/>
    <w:rsid w:val="6ECF305A"/>
    <w:rsid w:val="6ED009BA"/>
    <w:rsid w:val="6EE872CF"/>
    <w:rsid w:val="6EF42AB9"/>
    <w:rsid w:val="6F1F103D"/>
    <w:rsid w:val="6F34728C"/>
    <w:rsid w:val="6FCF3AC9"/>
    <w:rsid w:val="6FD541D5"/>
    <w:rsid w:val="700F0193"/>
    <w:rsid w:val="706F2DED"/>
    <w:rsid w:val="707873ED"/>
    <w:rsid w:val="708E65A9"/>
    <w:rsid w:val="70A340B6"/>
    <w:rsid w:val="70F56426"/>
    <w:rsid w:val="711B26E0"/>
    <w:rsid w:val="71AC5564"/>
    <w:rsid w:val="71BC33E9"/>
    <w:rsid w:val="71F677FB"/>
    <w:rsid w:val="72021DDB"/>
    <w:rsid w:val="72A81DAB"/>
    <w:rsid w:val="730B2E93"/>
    <w:rsid w:val="730E308A"/>
    <w:rsid w:val="73324396"/>
    <w:rsid w:val="73391443"/>
    <w:rsid w:val="73850F72"/>
    <w:rsid w:val="739C08C9"/>
    <w:rsid w:val="739E31A1"/>
    <w:rsid w:val="73C33698"/>
    <w:rsid w:val="73DA55A8"/>
    <w:rsid w:val="744A5C88"/>
    <w:rsid w:val="7472484C"/>
    <w:rsid w:val="74DA21D0"/>
    <w:rsid w:val="74F33489"/>
    <w:rsid w:val="753E7F7F"/>
    <w:rsid w:val="754E6641"/>
    <w:rsid w:val="754F6FCE"/>
    <w:rsid w:val="75503BAD"/>
    <w:rsid w:val="75602E22"/>
    <w:rsid w:val="75865B4C"/>
    <w:rsid w:val="75AE1BAE"/>
    <w:rsid w:val="75E81A7F"/>
    <w:rsid w:val="760E40F4"/>
    <w:rsid w:val="761E678D"/>
    <w:rsid w:val="76326989"/>
    <w:rsid w:val="7637391C"/>
    <w:rsid w:val="76874F6B"/>
    <w:rsid w:val="768C42EB"/>
    <w:rsid w:val="769A2557"/>
    <w:rsid w:val="77004E17"/>
    <w:rsid w:val="770A4842"/>
    <w:rsid w:val="770B4686"/>
    <w:rsid w:val="7714309B"/>
    <w:rsid w:val="772439A9"/>
    <w:rsid w:val="773872EC"/>
    <w:rsid w:val="775B672B"/>
    <w:rsid w:val="77950F7E"/>
    <w:rsid w:val="779B69B2"/>
    <w:rsid w:val="77A532A0"/>
    <w:rsid w:val="77E141C3"/>
    <w:rsid w:val="781D4FFD"/>
    <w:rsid w:val="7878098F"/>
    <w:rsid w:val="788F26EA"/>
    <w:rsid w:val="78C35E34"/>
    <w:rsid w:val="78F22DC3"/>
    <w:rsid w:val="79016DD0"/>
    <w:rsid w:val="793F5645"/>
    <w:rsid w:val="794E559A"/>
    <w:rsid w:val="7A0F76C5"/>
    <w:rsid w:val="7A292A86"/>
    <w:rsid w:val="7A3159CE"/>
    <w:rsid w:val="7A4F49F3"/>
    <w:rsid w:val="7A753155"/>
    <w:rsid w:val="7ABA25E6"/>
    <w:rsid w:val="7ABE4841"/>
    <w:rsid w:val="7AF80FAA"/>
    <w:rsid w:val="7AFA3C73"/>
    <w:rsid w:val="7B0D51F2"/>
    <w:rsid w:val="7B24326E"/>
    <w:rsid w:val="7B2654EF"/>
    <w:rsid w:val="7B416306"/>
    <w:rsid w:val="7B8E4C54"/>
    <w:rsid w:val="7B9D4053"/>
    <w:rsid w:val="7BAB15A9"/>
    <w:rsid w:val="7C5523AE"/>
    <w:rsid w:val="7C825308"/>
    <w:rsid w:val="7D090FF5"/>
    <w:rsid w:val="7D49161E"/>
    <w:rsid w:val="7D4E5152"/>
    <w:rsid w:val="7D5823F5"/>
    <w:rsid w:val="7D655CEA"/>
    <w:rsid w:val="7D837B99"/>
    <w:rsid w:val="7E0372E5"/>
    <w:rsid w:val="7E2610CA"/>
    <w:rsid w:val="7E6B22EF"/>
    <w:rsid w:val="7E861620"/>
    <w:rsid w:val="7F2057D1"/>
    <w:rsid w:val="7F32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FollowedHyperlink"/>
    <w:basedOn w:val="7"/>
    <w:qFormat/>
    <w:uiPriority w:val="0"/>
    <w:rPr>
      <w:color w:val="07519A"/>
      <w:u w:val="none"/>
    </w:rPr>
  </w:style>
  <w:style w:type="character" w:styleId="9">
    <w:name w:val="Emphasis"/>
    <w:basedOn w:val="7"/>
    <w:qFormat/>
    <w:uiPriority w:val="0"/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styleId="12">
    <w:name w:val="HTML Cite"/>
    <w:basedOn w:val="7"/>
    <w:qFormat/>
    <w:uiPriority w:val="0"/>
  </w:style>
  <w:style w:type="character" w:customStyle="1" w:styleId="13">
    <w:name w:val="num1"/>
    <w:basedOn w:val="7"/>
    <w:qFormat/>
    <w:uiPriority w:val="0"/>
    <w:rPr>
      <w:color w:val="FFFFFF"/>
      <w:shd w:val="clear" w:color="auto" w:fill="FF5858"/>
    </w:rPr>
  </w:style>
  <w:style w:type="character" w:customStyle="1" w:styleId="14">
    <w:name w:val="num3"/>
    <w:basedOn w:val="7"/>
    <w:qFormat/>
    <w:uiPriority w:val="0"/>
    <w:rPr>
      <w:color w:val="FFFFFF"/>
      <w:shd w:val="clear" w:color="auto" w:fill="9DD6F9"/>
    </w:rPr>
  </w:style>
  <w:style w:type="character" w:customStyle="1" w:styleId="15">
    <w:name w:val="num2"/>
    <w:basedOn w:val="7"/>
    <w:qFormat/>
    <w:uiPriority w:val="0"/>
    <w:rPr>
      <w:color w:val="FFFFFF"/>
      <w:shd w:val="clear" w:color="auto" w:fill="FEAD64"/>
    </w:rPr>
  </w:style>
  <w:style w:type="character" w:customStyle="1" w:styleId="16">
    <w:name w:val="thr"/>
    <w:basedOn w:val="7"/>
    <w:qFormat/>
    <w:uiPriority w:val="0"/>
    <w:rPr>
      <w:shd w:val="clear" w:color="auto" w:fill="FFD800"/>
    </w:rPr>
  </w:style>
  <w:style w:type="character" w:customStyle="1" w:styleId="17">
    <w:name w:val="fr"/>
    <w:basedOn w:val="7"/>
    <w:qFormat/>
    <w:uiPriority w:val="0"/>
    <w:rPr>
      <w:shd w:val="clear" w:color="auto" w:fill="FF3C00"/>
    </w:rPr>
  </w:style>
  <w:style w:type="character" w:customStyle="1" w:styleId="18">
    <w:name w:val="sec"/>
    <w:basedOn w:val="7"/>
    <w:qFormat/>
    <w:uiPriority w:val="0"/>
    <w:rPr>
      <w:shd w:val="clear" w:color="auto" w:fill="FF6600"/>
    </w:rPr>
  </w:style>
  <w:style w:type="character" w:customStyle="1" w:styleId="19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2 字符"/>
    <w:basedOn w:val="7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62\AppData\Roaming\kingsoft\office6\templates\download\db9a0bbe-0672-4096-a734-cb92925fd1b2\&#20010;&#20154;&#36890;&#2999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个人通用求职简历.docx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2023-07-13T01:37:00Z</dcterms:created>
  <dc:creator>I</dc:creator>
  <cp:lastModifiedBy>I</cp:lastModifiedBy>
  <cp:lastPrinted>2024-05-14T09:38:00Z</cp:lastPrinted>
  <dcterms:modified xsi:type="dcterms:W3CDTF">2024-08-30T04:36:53Z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1.0_b2radXxPB7h3M4UpP7NCnXy/8N9WR/IF8A748ZbwnFsi654gupgAGHiDhDVqDFIp6LzzHS9QXPCmN9zU/AMnqQ==</vt:lpwstr>
  </property>
  <property fmtid="{D5CDD505-2E9C-101B-9397-08002B2CF9AE}" pid="5" name="ICV">
    <vt:lpwstr>ABABF54261C74DB8A63AB1D81D7D3729_13</vt:lpwstr>
  </property>
  <property fmtid="{D5CDD505-2E9C-101B-9397-08002B2CF9AE}" pid="6" name="KSOTemplateUUID">
    <vt:lpwstr>v1.0_mb_kbYPIubo7Ztpf7zpQHb9UA==</vt:lpwstr>
  </property>
</Properties>
</file>